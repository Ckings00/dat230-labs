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E303" w14:textId="77777777" w:rsidR="004D36D7" w:rsidRPr="00FD4A68" w:rsidRDefault="005A6EA1" w:rsidP="007C0B83">
      <w:pPr>
        <w:pStyle w:val="Tittel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45F5F84A014442A9C59F57A66ECC5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02B73">
            <w:t>Packet Tracer - Configure Secure Passwords and SSH</w:t>
          </w:r>
        </w:sdtContent>
      </w:sdt>
    </w:p>
    <w:p w14:paraId="7D4BAE32" w14:textId="77777777" w:rsidR="007C0B83" w:rsidRPr="00BB73FF" w:rsidRDefault="007C0B83" w:rsidP="007C0B83">
      <w:pPr>
        <w:pStyle w:val="Overskrift1"/>
        <w:numPr>
          <w:ilvl w:val="0"/>
          <w:numId w:val="0"/>
        </w:numPr>
      </w:pPr>
      <w:r w:rsidRPr="00BB73FF">
        <w:t>Addressing Table</w:t>
      </w:r>
    </w:p>
    <w:tbl>
      <w:tblPr>
        <w:tblW w:w="98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d default gateway."/>
      </w:tblPr>
      <w:tblGrid>
        <w:gridCol w:w="2070"/>
        <w:gridCol w:w="1524"/>
        <w:gridCol w:w="2160"/>
        <w:gridCol w:w="2060"/>
        <w:gridCol w:w="2060"/>
      </w:tblGrid>
      <w:tr w:rsidR="007C0B83" w14:paraId="7C8EDDB1" w14:textId="77777777" w:rsidTr="00702B73">
        <w:trPr>
          <w:cantSplit/>
          <w:trHeight w:val="255"/>
          <w:tblHeader/>
          <w:jc w:val="center"/>
        </w:trPr>
        <w:tc>
          <w:tcPr>
            <w:tcW w:w="20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B66B8A3" w14:textId="77777777" w:rsidR="007C0B83" w:rsidRPr="00E87D62" w:rsidRDefault="007C0B83" w:rsidP="00C0292F">
            <w:pPr>
              <w:pStyle w:val="TableHeading"/>
            </w:pPr>
            <w:r>
              <w:t>Device</w:t>
            </w:r>
          </w:p>
        </w:tc>
        <w:tc>
          <w:tcPr>
            <w:tcW w:w="152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C62474" w14:textId="77777777" w:rsidR="007C0B83" w:rsidRPr="00E87D62" w:rsidRDefault="007C0B83" w:rsidP="00C0292F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712472" w14:textId="77777777" w:rsidR="007C0B83" w:rsidRPr="00E87D62" w:rsidRDefault="007C0B83" w:rsidP="00C0292F">
            <w:pPr>
              <w:pStyle w:val="TableHeading"/>
            </w:pPr>
            <w:r>
              <w:t>IP Address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900CFF" w14:textId="77777777" w:rsidR="007C0B83" w:rsidRPr="00E87D62" w:rsidRDefault="007C0B83" w:rsidP="00C0292F">
            <w:pPr>
              <w:pStyle w:val="TableHeading"/>
            </w:pPr>
            <w:r>
              <w:t>Subnet Mask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164F557A" w14:textId="77777777" w:rsidR="007C0B83" w:rsidRDefault="007C0B83" w:rsidP="00C0292F">
            <w:pPr>
              <w:pStyle w:val="TableHeading"/>
            </w:pPr>
            <w:r>
              <w:t>Default Gateway</w:t>
            </w:r>
          </w:p>
        </w:tc>
      </w:tr>
      <w:tr w:rsidR="007C0B83" w14:paraId="5DEFDC8A" w14:textId="77777777" w:rsidTr="007C0B83">
        <w:trPr>
          <w:cantSplit/>
          <w:jc w:val="center"/>
        </w:trPr>
        <w:tc>
          <w:tcPr>
            <w:tcW w:w="2070" w:type="dxa"/>
            <w:vAlign w:val="center"/>
          </w:tcPr>
          <w:p w14:paraId="0FDBCE3C" w14:textId="77777777" w:rsidR="007C0B83" w:rsidRDefault="007C0B83" w:rsidP="00C0292F">
            <w:pPr>
              <w:pStyle w:val="TableText"/>
            </w:pPr>
            <w:r>
              <w:t>RTA</w:t>
            </w:r>
          </w:p>
        </w:tc>
        <w:tc>
          <w:tcPr>
            <w:tcW w:w="1524" w:type="dxa"/>
            <w:vAlign w:val="center"/>
          </w:tcPr>
          <w:p w14:paraId="7E837BE1" w14:textId="77777777" w:rsidR="007C0B83" w:rsidRPr="00E87D62" w:rsidRDefault="007C0B83" w:rsidP="00C0292F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vAlign w:val="center"/>
          </w:tcPr>
          <w:p w14:paraId="15346DC3" w14:textId="77777777" w:rsidR="007C0B83" w:rsidRDefault="007C0B83" w:rsidP="00C0292F">
            <w:pPr>
              <w:pStyle w:val="TableText"/>
            </w:pPr>
            <w:r>
              <w:t>172.16.1.1</w:t>
            </w:r>
          </w:p>
        </w:tc>
        <w:tc>
          <w:tcPr>
            <w:tcW w:w="2060" w:type="dxa"/>
            <w:vAlign w:val="center"/>
          </w:tcPr>
          <w:p w14:paraId="1763919B" w14:textId="77777777"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61D5B0E3" w14:textId="77777777" w:rsidR="007C0B83" w:rsidRDefault="007C0B83" w:rsidP="00C0292F">
            <w:pPr>
              <w:pStyle w:val="TableText"/>
            </w:pPr>
            <w:r>
              <w:t>N/A</w:t>
            </w:r>
          </w:p>
        </w:tc>
      </w:tr>
      <w:tr w:rsidR="007C0B83" w14:paraId="3C56FF24" w14:textId="77777777" w:rsidTr="007C0B83">
        <w:trPr>
          <w:cantSplit/>
          <w:jc w:val="center"/>
        </w:trPr>
        <w:tc>
          <w:tcPr>
            <w:tcW w:w="2070" w:type="dxa"/>
            <w:vAlign w:val="center"/>
          </w:tcPr>
          <w:p w14:paraId="55EC7F6F" w14:textId="77777777" w:rsidR="007C0B83" w:rsidRDefault="007C0B83" w:rsidP="00C0292F">
            <w:pPr>
              <w:pStyle w:val="TableText"/>
            </w:pPr>
            <w:r>
              <w:t>PCA</w:t>
            </w:r>
          </w:p>
        </w:tc>
        <w:tc>
          <w:tcPr>
            <w:tcW w:w="1524" w:type="dxa"/>
            <w:vAlign w:val="center"/>
          </w:tcPr>
          <w:p w14:paraId="6CE1B557" w14:textId="77777777" w:rsidR="007C0B83" w:rsidRDefault="007C0B83" w:rsidP="00C0292F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vAlign w:val="center"/>
          </w:tcPr>
          <w:p w14:paraId="29F6B9A7" w14:textId="77777777" w:rsidR="007C0B83" w:rsidRDefault="007C0B83" w:rsidP="00C0292F">
            <w:pPr>
              <w:pStyle w:val="TableText"/>
            </w:pPr>
            <w:r>
              <w:t>172.16.1.10</w:t>
            </w:r>
          </w:p>
        </w:tc>
        <w:tc>
          <w:tcPr>
            <w:tcW w:w="2060" w:type="dxa"/>
            <w:vAlign w:val="center"/>
          </w:tcPr>
          <w:p w14:paraId="793CF6A2" w14:textId="77777777"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32CEA32F" w14:textId="77777777" w:rsidR="007C0B83" w:rsidRDefault="007C0B83" w:rsidP="00C0292F">
            <w:pPr>
              <w:pStyle w:val="TableText"/>
            </w:pPr>
            <w:r>
              <w:t>172.16.1.1</w:t>
            </w:r>
          </w:p>
        </w:tc>
      </w:tr>
      <w:tr w:rsidR="007C0B83" w14:paraId="37336F49" w14:textId="77777777" w:rsidTr="007C0B83">
        <w:trPr>
          <w:cantSplit/>
          <w:jc w:val="center"/>
        </w:trPr>
        <w:tc>
          <w:tcPr>
            <w:tcW w:w="2070" w:type="dxa"/>
            <w:vAlign w:val="center"/>
          </w:tcPr>
          <w:p w14:paraId="7086E357" w14:textId="77777777" w:rsidR="007C0B83" w:rsidRPr="0054704F" w:rsidRDefault="007C0B83" w:rsidP="00C0292F">
            <w:pPr>
              <w:pStyle w:val="TableText"/>
            </w:pPr>
            <w:r>
              <w:t>SW1</w:t>
            </w:r>
          </w:p>
        </w:tc>
        <w:tc>
          <w:tcPr>
            <w:tcW w:w="1524" w:type="dxa"/>
            <w:vAlign w:val="center"/>
          </w:tcPr>
          <w:p w14:paraId="01CC6397" w14:textId="77777777" w:rsidR="007C0B83" w:rsidRDefault="007C0B83" w:rsidP="00C0292F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vAlign w:val="center"/>
          </w:tcPr>
          <w:p w14:paraId="19154963" w14:textId="77777777" w:rsidR="007C0B83" w:rsidRDefault="007C0B83" w:rsidP="00C0292F">
            <w:pPr>
              <w:pStyle w:val="TableText"/>
            </w:pPr>
            <w:r>
              <w:t>172.16.1.2</w:t>
            </w:r>
          </w:p>
        </w:tc>
        <w:tc>
          <w:tcPr>
            <w:tcW w:w="2060" w:type="dxa"/>
            <w:vAlign w:val="center"/>
          </w:tcPr>
          <w:p w14:paraId="60AD10EA" w14:textId="77777777"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6A6EC975" w14:textId="77777777" w:rsidR="007C0B83" w:rsidRDefault="007C0B83" w:rsidP="00C0292F">
            <w:pPr>
              <w:pStyle w:val="TableText"/>
            </w:pPr>
            <w:r>
              <w:t>172.16.1.1</w:t>
            </w:r>
          </w:p>
        </w:tc>
      </w:tr>
    </w:tbl>
    <w:p w14:paraId="4B411EEF" w14:textId="77777777" w:rsidR="007C0B83" w:rsidRPr="00C07FD9" w:rsidRDefault="007C0B83" w:rsidP="007C0B83">
      <w:pPr>
        <w:pStyle w:val="Overskrift1"/>
        <w:numPr>
          <w:ilvl w:val="0"/>
          <w:numId w:val="3"/>
        </w:numPr>
      </w:pPr>
      <w:r>
        <w:t>Scenario</w:t>
      </w:r>
    </w:p>
    <w:p w14:paraId="1C4C8161" w14:textId="77777777" w:rsidR="007C0B83" w:rsidRPr="008C2EE6" w:rsidRDefault="007C0B83" w:rsidP="007C0B83">
      <w:pPr>
        <w:pStyle w:val="BodyTextL25"/>
        <w:rPr>
          <w:rStyle w:val="AnswerGray"/>
        </w:rPr>
      </w:pPr>
      <w:r>
        <w:t xml:space="preserve">The network administrator has asked you to prepare </w:t>
      </w:r>
      <w:r w:rsidRPr="005D7566">
        <w:rPr>
          <w:b/>
        </w:rPr>
        <w:t>RTA</w:t>
      </w:r>
      <w:r>
        <w:t xml:space="preserve"> and </w:t>
      </w:r>
      <w:r w:rsidRPr="005D7566">
        <w:rPr>
          <w:b/>
        </w:rPr>
        <w:t>SW1</w:t>
      </w:r>
      <w:r>
        <w:t xml:space="preserve"> </w:t>
      </w:r>
      <w:r w:rsidRPr="005D7566">
        <w:t>for</w:t>
      </w:r>
      <w:r>
        <w:t xml:space="preserve"> deployment. Before they can be connected to the network, security measures must be enabled.</w:t>
      </w:r>
    </w:p>
    <w:p w14:paraId="3E0C35D0" w14:textId="77777777" w:rsidR="00702B73" w:rsidRPr="00702B73" w:rsidRDefault="00702B73" w:rsidP="00702B73">
      <w:pPr>
        <w:pStyle w:val="Overskrift1"/>
      </w:pPr>
      <w:r>
        <w:t>Intructions</w:t>
      </w:r>
    </w:p>
    <w:p w14:paraId="757942A7" w14:textId="77777777" w:rsidR="007C0B83" w:rsidRDefault="007C0B83" w:rsidP="00A60F6E">
      <w:pPr>
        <w:pStyle w:val="Overskrift2"/>
      </w:pPr>
      <w:r>
        <w:t>Configure Basic Security on the Router</w:t>
      </w:r>
    </w:p>
    <w:p w14:paraId="47FEF58E" w14:textId="77777777" w:rsidR="00A60F6E" w:rsidRPr="00A60F6E" w:rsidRDefault="00A60F6E" w:rsidP="00A60F6E">
      <w:pPr>
        <w:pStyle w:val="ConfigWindow"/>
      </w:pPr>
      <w:r>
        <w:t>Open a command prompt</w:t>
      </w:r>
    </w:p>
    <w:p w14:paraId="1B1F3037" w14:textId="77777777" w:rsidR="007C0B83" w:rsidRDefault="007C0B83" w:rsidP="00DF7D51">
      <w:pPr>
        <w:pStyle w:val="SubStepAlpha"/>
        <w:spacing w:before="0"/>
      </w:pPr>
      <w:r w:rsidRPr="002724FB">
        <w:t xml:space="preserve">Configure IP addressing on </w:t>
      </w:r>
      <w:r w:rsidRPr="00023194">
        <w:rPr>
          <w:b/>
        </w:rPr>
        <w:t>PCA</w:t>
      </w:r>
      <w:r w:rsidRPr="002724FB">
        <w:t xml:space="preserve"> according to the Addressing Table.</w:t>
      </w:r>
    </w:p>
    <w:p w14:paraId="1689697A" w14:textId="77777777" w:rsidR="00A60F6E" w:rsidRDefault="00A60F6E" w:rsidP="00A60F6E">
      <w:pPr>
        <w:pStyle w:val="ConfigWindow"/>
      </w:pPr>
      <w:r>
        <w:t>Close a command prompt</w:t>
      </w:r>
    </w:p>
    <w:p w14:paraId="30A02957" w14:textId="77777777" w:rsidR="00A60F6E" w:rsidRDefault="00A60F6E" w:rsidP="00A60F6E">
      <w:pPr>
        <w:pStyle w:val="ConfigWindow"/>
      </w:pPr>
      <w:r>
        <w:t>Open configuration window</w:t>
      </w:r>
    </w:p>
    <w:p w14:paraId="0B5EB50B" w14:textId="77777777" w:rsidR="007C0B83" w:rsidRDefault="007C0B83" w:rsidP="00DF7D51">
      <w:pPr>
        <w:pStyle w:val="SubStepAlpha"/>
        <w:spacing w:before="0"/>
      </w:pPr>
      <w:r>
        <w:t>Console into RTA from the Terminal on PCA.</w:t>
      </w:r>
    </w:p>
    <w:p w14:paraId="4B541095" w14:textId="77777777" w:rsidR="007C0B83" w:rsidRDefault="007C0B83" w:rsidP="00DF7D51">
      <w:pPr>
        <w:pStyle w:val="SubStepAlpha"/>
      </w:pPr>
      <w:r w:rsidRPr="00BB4B60">
        <w:t xml:space="preserve">Configure the hostname as </w:t>
      </w:r>
      <w:r w:rsidRPr="00506D6A">
        <w:rPr>
          <w:b/>
        </w:rPr>
        <w:t>RTA</w:t>
      </w:r>
      <w:r>
        <w:t>.</w:t>
      </w:r>
    </w:p>
    <w:p w14:paraId="730CF6B2" w14:textId="77777777" w:rsidR="007C0B83" w:rsidRDefault="007C0B83" w:rsidP="00DF7D51">
      <w:pPr>
        <w:pStyle w:val="SubStepAlpha"/>
      </w:pPr>
      <w:r w:rsidRPr="002724FB">
        <w:t xml:space="preserve">Configure IP addressing on </w:t>
      </w:r>
      <w:r w:rsidRPr="00023194">
        <w:rPr>
          <w:b/>
        </w:rPr>
        <w:t>RTA</w:t>
      </w:r>
      <w:r w:rsidRPr="002724FB">
        <w:t xml:space="preserve"> and enable the interface</w:t>
      </w:r>
      <w:r>
        <w:t>.</w:t>
      </w:r>
    </w:p>
    <w:p w14:paraId="5361114F" w14:textId="77777777" w:rsidR="007C0B83" w:rsidRPr="00325002" w:rsidRDefault="007C0B83" w:rsidP="00DF7D51">
      <w:pPr>
        <w:pStyle w:val="SubStepAlpha"/>
      </w:pPr>
      <w:r w:rsidRPr="002724FB">
        <w:t>Encrypt all plaintext passwords</w:t>
      </w:r>
      <w:r>
        <w:t>.</w:t>
      </w:r>
    </w:p>
    <w:p w14:paraId="4DE1ED46" w14:textId="77777777" w:rsidR="007C0B83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>service password-encryption</w:t>
      </w:r>
    </w:p>
    <w:p w14:paraId="6F586DA5" w14:textId="77777777" w:rsidR="007C0B83" w:rsidRDefault="007C0B83" w:rsidP="00DF7D51">
      <w:pPr>
        <w:pStyle w:val="SubStepAlpha"/>
      </w:pPr>
      <w:r w:rsidRPr="002724FB">
        <w:t>Set th</w:t>
      </w:r>
      <w:r w:rsidRPr="00DF7D51">
        <w:t>e</w:t>
      </w:r>
      <w:r w:rsidRPr="002724FB">
        <w:t xml:space="preserve"> minimum password length to 10.</w:t>
      </w:r>
    </w:p>
    <w:p w14:paraId="2E733D44" w14:textId="77777777" w:rsidR="007C0B83" w:rsidRPr="00325002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>security password min-length 10</w:t>
      </w:r>
    </w:p>
    <w:p w14:paraId="160229F4" w14:textId="502A74D2" w:rsidR="007C0B83" w:rsidRDefault="007C0B83" w:rsidP="00DF7D51">
      <w:pPr>
        <w:pStyle w:val="SubStepAlpha"/>
      </w:pPr>
      <w:r w:rsidRPr="002724FB">
        <w:t>Set a strong secret password of your choosing.</w:t>
      </w:r>
      <w:r w:rsidR="00DF7D51">
        <w:t xml:space="preserve"> </w:t>
      </w:r>
      <w:r w:rsidRPr="00B56067">
        <w:rPr>
          <w:b/>
        </w:rPr>
        <w:t>Note</w:t>
      </w:r>
      <w:r w:rsidRPr="00DF7D51">
        <w:t>:</w:t>
      </w:r>
      <w:r>
        <w:t xml:space="preserve"> Choose a password that you will remember, or you will need to reset the activity if you are locked out of the device.</w:t>
      </w:r>
      <w:r w:rsidR="004E6260">
        <w:t xml:space="preserve"> </w:t>
      </w:r>
      <w:r w:rsidR="004E6260" w:rsidRPr="004E6260">
        <w:rPr>
          <w:b/>
          <w:bCs/>
          <w:i/>
          <w:iCs/>
        </w:rPr>
        <w:t>“</w:t>
      </w:r>
      <w:r w:rsidR="004E6260">
        <w:rPr>
          <w:b/>
          <w:bCs/>
          <w:i/>
          <w:iCs/>
        </w:rPr>
        <w:t>chrfad2022</w:t>
      </w:r>
      <w:r w:rsidR="004E6260" w:rsidRPr="004E6260">
        <w:rPr>
          <w:b/>
          <w:bCs/>
          <w:i/>
          <w:iCs/>
        </w:rPr>
        <w:t>”</w:t>
      </w:r>
      <w:r w:rsidR="00B53AD9">
        <w:rPr>
          <w:b/>
          <w:bCs/>
          <w:i/>
          <w:iCs/>
        </w:rPr>
        <w:t xml:space="preserve"> “enable chrfad2021”</w:t>
      </w:r>
    </w:p>
    <w:p w14:paraId="6C103DB8" w14:textId="77777777" w:rsidR="007C0B83" w:rsidRDefault="007C0B83" w:rsidP="00DF7D51">
      <w:pPr>
        <w:pStyle w:val="SubStepAlpha"/>
      </w:pPr>
      <w:r w:rsidRPr="002724FB">
        <w:t>Disable DNS lookup.</w:t>
      </w:r>
    </w:p>
    <w:p w14:paraId="461CB201" w14:textId="77777777" w:rsidR="007C0B83" w:rsidRDefault="007C0B83" w:rsidP="007C0B83">
      <w:pPr>
        <w:pStyle w:val="CMD"/>
      </w:pPr>
      <w:proofErr w:type="gramStart"/>
      <w:r w:rsidRPr="00BB4B60">
        <w:t>RTA(</w:t>
      </w:r>
      <w:proofErr w:type="gramEnd"/>
      <w:r w:rsidRPr="00BB4B60">
        <w:t xml:space="preserve">config)# </w:t>
      </w:r>
      <w:r w:rsidRPr="002724FB">
        <w:rPr>
          <w:b/>
        </w:rPr>
        <w:t xml:space="preserve">no </w:t>
      </w:r>
      <w:proofErr w:type="spellStart"/>
      <w:r w:rsidRPr="002724FB">
        <w:rPr>
          <w:b/>
        </w:rPr>
        <w:t>ip</w:t>
      </w:r>
      <w:proofErr w:type="spellEnd"/>
      <w:r w:rsidRPr="002724FB">
        <w:rPr>
          <w:b/>
        </w:rPr>
        <w:t xml:space="preserve"> domain-lookup</w:t>
      </w:r>
    </w:p>
    <w:p w14:paraId="55E5BB6F" w14:textId="77777777" w:rsidR="007C0B83" w:rsidRDefault="007C0B83" w:rsidP="00DF7D51">
      <w:pPr>
        <w:pStyle w:val="SubStepAlpha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</w:t>
      </w:r>
    </w:p>
    <w:p w14:paraId="695480D1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proofErr w:type="spellStart"/>
      <w:r w:rsidRPr="00765745">
        <w:rPr>
          <w:b/>
        </w:rPr>
        <w:t>ip</w:t>
      </w:r>
      <w:proofErr w:type="spellEnd"/>
      <w:r w:rsidRPr="00765745">
        <w:rPr>
          <w:b/>
        </w:rPr>
        <w:t xml:space="preserve"> domain-name </w:t>
      </w:r>
      <w:r>
        <w:rPr>
          <w:b/>
        </w:rPr>
        <w:t>CCNA</w:t>
      </w:r>
      <w:r w:rsidRPr="00BF29B2">
        <w:rPr>
          <w:b/>
        </w:rPr>
        <w:t>.com</w:t>
      </w:r>
    </w:p>
    <w:p w14:paraId="69DEB68D" w14:textId="77777777" w:rsidR="007C0B83" w:rsidRDefault="007C0B83" w:rsidP="00DF7D51">
      <w:pPr>
        <w:pStyle w:val="SubStepAlpha"/>
      </w:pPr>
      <w:r>
        <w:t>Create a user of your choosing with a strong encrypted password.</w:t>
      </w:r>
    </w:p>
    <w:p w14:paraId="200E3D41" w14:textId="531A6961" w:rsidR="007C0B83" w:rsidRDefault="007C0B83" w:rsidP="007C0B83">
      <w:pPr>
        <w:pStyle w:val="CMD"/>
        <w:rPr>
          <w:b/>
          <w:i/>
        </w:rPr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765745">
        <w:rPr>
          <w:b/>
        </w:rPr>
        <w:t xml:space="preserve">username </w:t>
      </w:r>
      <w:proofErr w:type="spellStart"/>
      <w:r w:rsidRPr="00765745">
        <w:rPr>
          <w:b/>
          <w:i/>
        </w:rPr>
        <w:t>any_user</w:t>
      </w:r>
      <w:proofErr w:type="spellEnd"/>
      <w:r w:rsidRPr="00765745">
        <w:rPr>
          <w:b/>
        </w:rPr>
        <w:t xml:space="preserve"> </w:t>
      </w:r>
      <w:r>
        <w:rPr>
          <w:b/>
        </w:rPr>
        <w:t>secret</w:t>
      </w:r>
      <w:r w:rsidRPr="00765745">
        <w:rPr>
          <w:b/>
        </w:rPr>
        <w:t xml:space="preserve"> </w:t>
      </w:r>
      <w:proofErr w:type="spellStart"/>
      <w:r w:rsidRPr="00765745">
        <w:rPr>
          <w:b/>
          <w:i/>
        </w:rPr>
        <w:t>any_password</w:t>
      </w:r>
      <w:proofErr w:type="spellEnd"/>
      <w:r w:rsidR="00B1529D">
        <w:rPr>
          <w:b/>
          <w:i/>
        </w:rPr>
        <w:t xml:space="preserve"> </w:t>
      </w:r>
    </w:p>
    <w:p w14:paraId="374999FC" w14:textId="4E52F3AA" w:rsidR="00B1529D" w:rsidRPr="00B1529D" w:rsidRDefault="00B1529D" w:rsidP="007C0B83">
      <w:pPr>
        <w:pStyle w:val="CMD"/>
        <w:rPr>
          <w:b/>
          <w:bCs/>
          <w:i/>
          <w:iCs/>
        </w:rPr>
      </w:pPr>
      <w:r>
        <w:rPr>
          <w:b/>
          <w:bCs/>
          <w:i/>
          <w:iCs/>
        </w:rPr>
        <w:t>“</w:t>
      </w:r>
      <w:proofErr w:type="gramStart"/>
      <w:r>
        <w:rPr>
          <w:b/>
          <w:bCs/>
          <w:i/>
          <w:iCs/>
        </w:rPr>
        <w:t>username</w:t>
      </w:r>
      <w:proofErr w:type="gramEnd"/>
      <w:r>
        <w:rPr>
          <w:b/>
          <w:bCs/>
          <w:i/>
          <w:iCs/>
        </w:rPr>
        <w:t xml:space="preserve">: </w:t>
      </w:r>
      <w:proofErr w:type="spellStart"/>
      <w:r>
        <w:rPr>
          <w:b/>
          <w:bCs/>
          <w:i/>
          <w:iCs/>
        </w:rPr>
        <w:t>chrfad</w:t>
      </w:r>
      <w:proofErr w:type="spellEnd"/>
      <w:r>
        <w:rPr>
          <w:b/>
          <w:bCs/>
          <w:i/>
          <w:iCs/>
        </w:rPr>
        <w:t>, password: chrfad2022”</w:t>
      </w:r>
    </w:p>
    <w:p w14:paraId="5D50AE05" w14:textId="77777777" w:rsidR="007C0B83" w:rsidRDefault="007C0B83" w:rsidP="00DF7D51">
      <w:pPr>
        <w:pStyle w:val="SubStepAlpha"/>
      </w:pPr>
      <w:r>
        <w:t>Generate 1024-bit RSA keys.</w:t>
      </w:r>
    </w:p>
    <w:p w14:paraId="7B30D3A0" w14:textId="77777777" w:rsidR="007C0B83" w:rsidRDefault="007C0B83" w:rsidP="007C0B83">
      <w:pPr>
        <w:pStyle w:val="BodyTextL50"/>
      </w:pPr>
      <w:r w:rsidRPr="002724FB">
        <w:rPr>
          <w:b/>
        </w:rPr>
        <w:t>Note</w:t>
      </w:r>
      <w:r>
        <w:t xml:space="preserve">: In Packet Tracer, enter the crypto key generate </w:t>
      </w:r>
      <w:proofErr w:type="spellStart"/>
      <w:r>
        <w:t>rsa</w:t>
      </w:r>
      <w:proofErr w:type="spellEnd"/>
      <w:r>
        <w:t xml:space="preserve"> command and press Enter to continue.</w:t>
      </w:r>
    </w:p>
    <w:p w14:paraId="1B338ADA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5D7566">
        <w:rPr>
          <w:b/>
        </w:rPr>
        <w:t xml:space="preserve">crypto key generate </w:t>
      </w:r>
      <w:proofErr w:type="spellStart"/>
      <w:r w:rsidRPr="005D7566">
        <w:rPr>
          <w:b/>
        </w:rPr>
        <w:t>rsa</w:t>
      </w:r>
      <w:proofErr w:type="spellEnd"/>
    </w:p>
    <w:p w14:paraId="23628C10" w14:textId="77777777" w:rsidR="007C0B83" w:rsidRPr="00326CDE" w:rsidRDefault="007C0B83" w:rsidP="007C0B83">
      <w:pPr>
        <w:pStyle w:val="CMDOutput"/>
      </w:pPr>
      <w:r w:rsidRPr="00326CDE">
        <w:t xml:space="preserve">The name for the keys will be: </w:t>
      </w:r>
      <w:r>
        <w:rPr>
          <w:b/>
        </w:rPr>
        <w:t>RTA.CCNA</w:t>
      </w:r>
      <w:r w:rsidRPr="005D7566">
        <w:rPr>
          <w:b/>
        </w:rPr>
        <w:t>.com</w:t>
      </w:r>
    </w:p>
    <w:p w14:paraId="16A40480" w14:textId="77777777" w:rsidR="007C0B83" w:rsidRPr="00326CDE" w:rsidRDefault="007C0B83" w:rsidP="007C0B83">
      <w:pPr>
        <w:pStyle w:val="CMDOutput"/>
      </w:pPr>
      <w:r w:rsidRPr="00326CDE">
        <w:t>Choose the size of the key modulus in the range of 360 to 2048 for your</w:t>
      </w:r>
    </w:p>
    <w:p w14:paraId="2D4D6F4E" w14:textId="77777777" w:rsidR="007C0B83" w:rsidRPr="00326CDE" w:rsidRDefault="007C0B83" w:rsidP="007C0B83">
      <w:pPr>
        <w:pStyle w:val="CMDOutput"/>
      </w:pPr>
      <w:r w:rsidRPr="00326CDE">
        <w:lastRenderedPageBreak/>
        <w:t xml:space="preserve">  General Purpose Keys. Choosing a key modulus greater than 512 may take</w:t>
      </w:r>
    </w:p>
    <w:p w14:paraId="0EB3BDC9" w14:textId="77777777" w:rsidR="007C0B83" w:rsidRPr="00326CDE" w:rsidRDefault="007C0B83" w:rsidP="007C0B83">
      <w:pPr>
        <w:pStyle w:val="CMDOutput"/>
      </w:pPr>
      <w:r w:rsidRPr="00326CDE">
        <w:t xml:space="preserve">  a few minutes.</w:t>
      </w:r>
    </w:p>
    <w:p w14:paraId="20846F36" w14:textId="77777777" w:rsidR="007C0B83" w:rsidRPr="003448FF" w:rsidRDefault="007C0B83" w:rsidP="007C0B83">
      <w:pPr>
        <w:pStyle w:val="CMDOutput"/>
      </w:pPr>
    </w:p>
    <w:p w14:paraId="13AB1E05" w14:textId="77777777" w:rsidR="007C0B83" w:rsidRPr="00325002" w:rsidRDefault="007C0B83" w:rsidP="007C0B83">
      <w:pPr>
        <w:pStyle w:val="CMDOutput"/>
      </w:pPr>
      <w:r w:rsidRPr="00326CDE">
        <w:t xml:space="preserve">How many bits in the modulus [512]: </w:t>
      </w:r>
      <w:r w:rsidRPr="00326CDE">
        <w:rPr>
          <w:b/>
        </w:rPr>
        <w:t>1024</w:t>
      </w:r>
    </w:p>
    <w:p w14:paraId="26AB7086" w14:textId="77777777" w:rsidR="007C0B83" w:rsidRDefault="007C0B83" w:rsidP="00DF7D51">
      <w:pPr>
        <w:pStyle w:val="SubStepAlpha"/>
      </w:pPr>
      <w:r w:rsidRPr="005D7566">
        <w:t>Block anyone for three minutes who fails to log in after four attempts within a two-minute period.</w:t>
      </w:r>
    </w:p>
    <w:p w14:paraId="1A087BD4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config)# </w:t>
      </w:r>
      <w:r w:rsidRPr="00765745">
        <w:rPr>
          <w:b/>
        </w:rPr>
        <w:t>login block-for 180 attempts 4 within 120</w:t>
      </w:r>
    </w:p>
    <w:p w14:paraId="528341DE" w14:textId="77777777" w:rsidR="007C0B83" w:rsidRDefault="007C0B83" w:rsidP="00DF7D51">
      <w:pPr>
        <w:pStyle w:val="SubStepAlpha"/>
      </w:pPr>
      <w:r w:rsidRPr="005D7566">
        <w:t xml:space="preserve">Configure </w:t>
      </w:r>
      <w:r>
        <w:t>all</w:t>
      </w:r>
      <w:r w:rsidRPr="005D7566">
        <w:t xml:space="preserve"> VTY lines for SSH access and use the local user profiles for authentication.</w:t>
      </w:r>
    </w:p>
    <w:p w14:paraId="1082B0ED" w14:textId="77777777"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config)# </w:t>
      </w:r>
      <w:r w:rsidRPr="005D7566">
        <w:rPr>
          <w:b/>
        </w:rPr>
        <w:t xml:space="preserve">line </w:t>
      </w:r>
      <w:proofErr w:type="spellStart"/>
      <w:r w:rsidRPr="005D7566">
        <w:rPr>
          <w:b/>
        </w:rPr>
        <w:t>vty</w:t>
      </w:r>
      <w:proofErr w:type="spellEnd"/>
      <w:r w:rsidRPr="005D7566">
        <w:rPr>
          <w:b/>
        </w:rPr>
        <w:t xml:space="preserve"> 0 4</w:t>
      </w:r>
    </w:p>
    <w:p w14:paraId="00CA2E52" w14:textId="77777777"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config-line)# </w:t>
      </w:r>
      <w:r w:rsidRPr="005D7566">
        <w:rPr>
          <w:b/>
        </w:rPr>
        <w:t xml:space="preserve">transport input </w:t>
      </w:r>
      <w:proofErr w:type="spellStart"/>
      <w:r w:rsidRPr="005D7566">
        <w:rPr>
          <w:b/>
        </w:rPr>
        <w:t>ssh</w:t>
      </w:r>
      <w:proofErr w:type="spellEnd"/>
    </w:p>
    <w:p w14:paraId="675FB86F" w14:textId="77777777" w:rsidR="007C0B83" w:rsidRDefault="007C0B83" w:rsidP="007C0B83">
      <w:pPr>
        <w:pStyle w:val="CMD"/>
      </w:pPr>
      <w:proofErr w:type="gramStart"/>
      <w:r>
        <w:t>RTA(</w:t>
      </w:r>
      <w:proofErr w:type="gramEnd"/>
      <w:r>
        <w:t xml:space="preserve">config-line)# </w:t>
      </w:r>
      <w:r w:rsidRPr="005D7566">
        <w:rPr>
          <w:b/>
        </w:rPr>
        <w:t>login local</w:t>
      </w:r>
    </w:p>
    <w:p w14:paraId="5E336073" w14:textId="77777777" w:rsidR="007C0B83" w:rsidRDefault="007C0B83" w:rsidP="00DF7D51">
      <w:pPr>
        <w:pStyle w:val="SubStepAlpha"/>
      </w:pPr>
      <w:r>
        <w:t>Set the EXEC mode timeout to 6 minutes on the VTY lines.</w:t>
      </w:r>
    </w:p>
    <w:p w14:paraId="7408172E" w14:textId="77777777" w:rsidR="007C0B83" w:rsidRDefault="007C0B83" w:rsidP="007C0B83">
      <w:pPr>
        <w:pStyle w:val="CMD"/>
      </w:pPr>
      <w:proofErr w:type="gramStart"/>
      <w:r>
        <w:t>RTA</w:t>
      </w:r>
      <w:r w:rsidRPr="00765745">
        <w:t>(</w:t>
      </w:r>
      <w:proofErr w:type="gramEnd"/>
      <w:r w:rsidRPr="00765745">
        <w:t xml:space="preserve">config-line)# </w:t>
      </w:r>
      <w:r>
        <w:rPr>
          <w:b/>
        </w:rPr>
        <w:t>exec-timeout 6</w:t>
      </w:r>
    </w:p>
    <w:p w14:paraId="756E4621" w14:textId="77777777" w:rsidR="007C0B83" w:rsidRDefault="007C0B83" w:rsidP="00DF7D51">
      <w:pPr>
        <w:pStyle w:val="SubStepAlpha"/>
      </w:pPr>
      <w:r>
        <w:t>Save the configuration to NVRAM.</w:t>
      </w:r>
    </w:p>
    <w:p w14:paraId="22855B19" w14:textId="77777777" w:rsidR="00A60F6E" w:rsidRDefault="00A60F6E" w:rsidP="00A60F6E">
      <w:pPr>
        <w:pStyle w:val="ConfigWindow"/>
      </w:pPr>
      <w:r>
        <w:t>Close configuration window</w:t>
      </w:r>
    </w:p>
    <w:p w14:paraId="71049257" w14:textId="77777777" w:rsidR="007C0B83" w:rsidRDefault="007C0B83" w:rsidP="00DF7D51">
      <w:pPr>
        <w:pStyle w:val="SubStepAlpha"/>
        <w:spacing w:before="0"/>
      </w:pPr>
      <w:r>
        <w:t xml:space="preserve">Access the command prompt on the desktop of </w:t>
      </w:r>
      <w:r w:rsidRPr="00B56067">
        <w:rPr>
          <w:b/>
        </w:rPr>
        <w:t>PCA</w:t>
      </w:r>
      <w:r>
        <w:t xml:space="preserve"> to establish an SSH connection to </w:t>
      </w:r>
      <w:r>
        <w:rPr>
          <w:b/>
        </w:rPr>
        <w:t>RTA</w:t>
      </w:r>
      <w:r>
        <w:t>.</w:t>
      </w:r>
    </w:p>
    <w:p w14:paraId="576EFFA7" w14:textId="77777777" w:rsidR="00A60F6E" w:rsidRDefault="00A60F6E" w:rsidP="00A60F6E">
      <w:pPr>
        <w:pStyle w:val="ConfigWindow"/>
      </w:pPr>
      <w:r>
        <w:t>Open a command prompt</w:t>
      </w:r>
    </w:p>
    <w:p w14:paraId="585280CF" w14:textId="77777777" w:rsidR="007C0B83" w:rsidRDefault="007C0B83" w:rsidP="00A60F6E">
      <w:pPr>
        <w:pStyle w:val="CMDOutput"/>
        <w:spacing w:before="0"/>
        <w:rPr>
          <w:sz w:val="24"/>
          <w:szCs w:val="24"/>
        </w:rPr>
      </w:pPr>
      <w:r>
        <w:t xml:space="preserve">C:\&gt; </w:t>
      </w:r>
      <w:proofErr w:type="spellStart"/>
      <w:r w:rsidRPr="005D7566">
        <w:rPr>
          <w:b/>
        </w:rPr>
        <w:t>ssh</w:t>
      </w:r>
      <w:proofErr w:type="spellEnd"/>
      <w:r w:rsidRPr="005D7566">
        <w:rPr>
          <w:b/>
        </w:rPr>
        <w:t xml:space="preserve"> /?</w:t>
      </w:r>
    </w:p>
    <w:p w14:paraId="7024688D" w14:textId="77777777" w:rsidR="007C0B83" w:rsidRDefault="007C0B83" w:rsidP="007C0B83">
      <w:pPr>
        <w:pStyle w:val="CMDOutput"/>
      </w:pPr>
      <w:r>
        <w:t>Packet Tracer PC SSH</w:t>
      </w:r>
    </w:p>
    <w:p w14:paraId="3FCBE3E1" w14:textId="77777777" w:rsidR="007C0B83" w:rsidRDefault="007C0B83" w:rsidP="007C0B83">
      <w:pPr>
        <w:pStyle w:val="CMDOutput"/>
      </w:pPr>
      <w:r>
        <w:t xml:space="preserve">Usage: </w:t>
      </w:r>
      <w:r w:rsidRPr="004C221E">
        <w:rPr>
          <w:b/>
        </w:rPr>
        <w:t>SSH -l username target</w:t>
      </w:r>
    </w:p>
    <w:p w14:paraId="0BF215EB" w14:textId="77777777" w:rsidR="007C0B83" w:rsidRDefault="007C0B83" w:rsidP="007C0B83">
      <w:pPr>
        <w:pStyle w:val="CMDOutput"/>
      </w:pPr>
      <w:r>
        <w:t>C:\&gt;</w:t>
      </w:r>
    </w:p>
    <w:p w14:paraId="613F906A" w14:textId="77777777" w:rsidR="00A60F6E" w:rsidRDefault="00A60F6E" w:rsidP="00A60F6E">
      <w:pPr>
        <w:pStyle w:val="ConfigWindow"/>
      </w:pPr>
      <w:r>
        <w:t>Close a command prompt</w:t>
      </w:r>
    </w:p>
    <w:p w14:paraId="5E942D9D" w14:textId="77777777" w:rsidR="007C0B83" w:rsidRDefault="007C0B83" w:rsidP="00A60F6E">
      <w:pPr>
        <w:pStyle w:val="Overskrift2"/>
      </w:pPr>
      <w:r>
        <w:t>Configure Basic Security on the Switch</w:t>
      </w:r>
    </w:p>
    <w:p w14:paraId="75A6CA95" w14:textId="77777777" w:rsidR="007C0B83" w:rsidRPr="00023194" w:rsidRDefault="007C0B83" w:rsidP="007C0B83">
      <w:pPr>
        <w:pStyle w:val="BodyTextL25"/>
      </w:pPr>
      <w:r>
        <w:t xml:space="preserve">Configure switch </w:t>
      </w:r>
      <w:r>
        <w:rPr>
          <w:b/>
        </w:rPr>
        <w:t xml:space="preserve">SW1 </w:t>
      </w:r>
      <w:r>
        <w:t>with corresponding security measures. Refer to the configuration steps on the router if you need additional assistance.</w:t>
      </w:r>
    </w:p>
    <w:p w14:paraId="1AB69B36" w14:textId="77777777" w:rsidR="007C0B83" w:rsidRDefault="007C0B83" w:rsidP="00DF7D51">
      <w:pPr>
        <w:pStyle w:val="SubStepAlpha"/>
      </w:pPr>
      <w:r>
        <w:t xml:space="preserve">Click on </w:t>
      </w:r>
      <w:r w:rsidRPr="00E22261">
        <w:rPr>
          <w:b/>
        </w:rPr>
        <w:t>SW1</w:t>
      </w:r>
      <w:r>
        <w:t xml:space="preserve"> and select the </w:t>
      </w:r>
      <w:r w:rsidRPr="00E22261">
        <w:rPr>
          <w:b/>
        </w:rPr>
        <w:t>CLI</w:t>
      </w:r>
      <w:r>
        <w:t xml:space="preserve"> tab.</w:t>
      </w:r>
    </w:p>
    <w:p w14:paraId="6A6D1B70" w14:textId="77777777" w:rsidR="00A60F6E" w:rsidRDefault="00A60F6E" w:rsidP="00A60F6E">
      <w:pPr>
        <w:pStyle w:val="ConfigWindow"/>
      </w:pPr>
      <w:r>
        <w:t>Open a configuration window</w:t>
      </w:r>
    </w:p>
    <w:p w14:paraId="76C29A0F" w14:textId="77777777" w:rsidR="007C0B83" w:rsidRDefault="007C0B83" w:rsidP="005A394D">
      <w:pPr>
        <w:pStyle w:val="SubStepAlpha"/>
        <w:spacing w:before="0"/>
      </w:pPr>
      <w:r>
        <w:t xml:space="preserve">Configure the hostname as </w:t>
      </w:r>
      <w:r w:rsidRPr="00E22261">
        <w:rPr>
          <w:b/>
        </w:rPr>
        <w:t>SW1</w:t>
      </w:r>
      <w:r>
        <w:t>.</w:t>
      </w:r>
    </w:p>
    <w:p w14:paraId="229D33C0" w14:textId="77777777" w:rsidR="007C0B83" w:rsidRDefault="007C0B83" w:rsidP="00DF7D51">
      <w:pPr>
        <w:pStyle w:val="SubStepAlpha"/>
      </w:pPr>
      <w:r w:rsidRPr="002724FB">
        <w:t xml:space="preserve">Configure IP addressing on </w:t>
      </w:r>
      <w:r>
        <w:t xml:space="preserve">SW1 </w:t>
      </w:r>
      <w:r w:rsidRPr="00E22261">
        <w:rPr>
          <w:b/>
        </w:rPr>
        <w:t>VLAN1</w:t>
      </w:r>
      <w:r w:rsidRPr="002724FB">
        <w:t xml:space="preserve"> and enable the interface</w:t>
      </w:r>
      <w:r>
        <w:t>.</w:t>
      </w:r>
    </w:p>
    <w:p w14:paraId="03D721CC" w14:textId="77777777" w:rsidR="007C0B83" w:rsidRDefault="007C0B83" w:rsidP="00DF7D51">
      <w:pPr>
        <w:pStyle w:val="SubStepAlpha"/>
      </w:pPr>
      <w:r>
        <w:t>Configure the default gateway address.</w:t>
      </w:r>
    </w:p>
    <w:p w14:paraId="6F3848CD" w14:textId="77777777" w:rsidR="007C0B83" w:rsidRDefault="007C0B83" w:rsidP="00DF7D51">
      <w:pPr>
        <w:pStyle w:val="SubStepAlpha"/>
      </w:pPr>
      <w:r>
        <w:t>Disable all unused switch ports.</w:t>
      </w:r>
    </w:p>
    <w:p w14:paraId="5D4DDB6E" w14:textId="77777777" w:rsidR="007C0B83" w:rsidRDefault="007C0B83" w:rsidP="007C0B83">
      <w:pPr>
        <w:pStyle w:val="BodyTextL50"/>
      </w:pPr>
      <w:r>
        <w:rPr>
          <w:b/>
        </w:rPr>
        <w:t>Note</w:t>
      </w:r>
      <w:r>
        <w:t>: On a switch it is a good security practice to disable unused ports. One method of doing this is to simply shut down each port with the ‘</w:t>
      </w:r>
      <w:r>
        <w:rPr>
          <w:b/>
        </w:rPr>
        <w:t>shutdown</w:t>
      </w:r>
      <w:r>
        <w:t xml:space="preserve">’ command. This would require accessing each port individually. There is a shortcut method for making modifications to several ports at once by using the </w:t>
      </w:r>
      <w:r>
        <w:rPr>
          <w:b/>
        </w:rPr>
        <w:t>interface range</w:t>
      </w:r>
      <w:r>
        <w:t xml:space="preserve"> command. On </w:t>
      </w:r>
      <w:r>
        <w:rPr>
          <w:b/>
        </w:rPr>
        <w:t xml:space="preserve">SW1 </w:t>
      </w:r>
      <w:r>
        <w:t>all ports except FastEthernet0/1 and GigabitEthernet0/1 can be shutdown with the following command:</w:t>
      </w:r>
    </w:p>
    <w:p w14:paraId="0EE7E7A7" w14:textId="77777777" w:rsidR="007C0B83" w:rsidRDefault="007C0B83" w:rsidP="007C0B83">
      <w:pPr>
        <w:pStyle w:val="CMD"/>
        <w:rPr>
          <w:b/>
        </w:rPr>
      </w:pPr>
      <w:r>
        <w:t xml:space="preserve">SW1(config)# </w:t>
      </w:r>
      <w:r w:rsidRPr="00174E8D">
        <w:rPr>
          <w:b/>
        </w:rPr>
        <w:t>interface range F0/2-24, G0/2</w:t>
      </w:r>
    </w:p>
    <w:p w14:paraId="71AE993A" w14:textId="77777777" w:rsidR="007C0B83" w:rsidRDefault="007C0B83" w:rsidP="007C0B83">
      <w:pPr>
        <w:pStyle w:val="CMD"/>
        <w:rPr>
          <w:b/>
        </w:rPr>
      </w:pPr>
      <w:r>
        <w:t>SW1(config-if-</w:t>
      </w:r>
      <w:proofErr w:type="gramStart"/>
      <w:r>
        <w:t>range)#</w:t>
      </w:r>
      <w:proofErr w:type="gramEnd"/>
      <w:r>
        <w:t xml:space="preserve"> </w:t>
      </w:r>
      <w:r>
        <w:rPr>
          <w:b/>
        </w:rPr>
        <w:t>shutdown</w:t>
      </w:r>
    </w:p>
    <w:p w14:paraId="523942AD" w14:textId="77777777" w:rsidR="007C0B83" w:rsidRDefault="007C0B83" w:rsidP="007C0B83">
      <w:pPr>
        <w:pStyle w:val="CMDOutput"/>
      </w:pPr>
      <w:r>
        <w:t>%LINK-5-CHANGED: Interface FastEthernet0/2, changed state to administratively down</w:t>
      </w:r>
    </w:p>
    <w:p w14:paraId="79BFC362" w14:textId="77777777" w:rsidR="007C0B83" w:rsidRDefault="007C0B83" w:rsidP="007C0B83">
      <w:pPr>
        <w:pStyle w:val="CMDOutput"/>
      </w:pPr>
    </w:p>
    <w:p w14:paraId="4CB76CF4" w14:textId="77777777" w:rsidR="007C0B83" w:rsidRDefault="007C0B83" w:rsidP="007C0B83">
      <w:pPr>
        <w:pStyle w:val="CMDOutput"/>
      </w:pPr>
      <w:r>
        <w:t>%LINK-5-CHANGED: Interface FastEthernet0/3, changed state to administratively down</w:t>
      </w:r>
    </w:p>
    <w:p w14:paraId="33DBAB47" w14:textId="77777777" w:rsidR="007C0B83" w:rsidRDefault="007C0B83" w:rsidP="007C0B83">
      <w:pPr>
        <w:pStyle w:val="CMDOutput"/>
      </w:pPr>
      <w:r>
        <w:t>&lt;Output omitted&gt;</w:t>
      </w:r>
    </w:p>
    <w:p w14:paraId="0D468615" w14:textId="77777777" w:rsidR="007C0B83" w:rsidRDefault="007C0B83" w:rsidP="007C0B83">
      <w:pPr>
        <w:pStyle w:val="CMDOutput"/>
      </w:pPr>
      <w:r>
        <w:t>%LINK-5-CHANGED: Interface FastEthernet0/24, changed state to administratively down</w:t>
      </w:r>
    </w:p>
    <w:p w14:paraId="65928B73" w14:textId="77777777" w:rsidR="007C0B83" w:rsidRDefault="007C0B83" w:rsidP="007C0B83">
      <w:pPr>
        <w:pStyle w:val="CMDOutput"/>
      </w:pPr>
    </w:p>
    <w:p w14:paraId="41FCA0FB" w14:textId="77777777" w:rsidR="007C0B83" w:rsidRDefault="007C0B83" w:rsidP="007C0B83">
      <w:pPr>
        <w:pStyle w:val="CMDOutput"/>
      </w:pPr>
      <w:r>
        <w:t>%LINK-5-CHANGED: Interface GigabitEthernet0/2, changed state to administratively down</w:t>
      </w:r>
    </w:p>
    <w:p w14:paraId="13B88DBC" w14:textId="77777777" w:rsidR="007C0B83" w:rsidRPr="00174E8D" w:rsidRDefault="007C0B83" w:rsidP="007C0B83">
      <w:pPr>
        <w:pStyle w:val="BodyTextL50"/>
      </w:pPr>
      <w:r>
        <w:t xml:space="preserve">The command used the port range of 2-24 for the </w:t>
      </w:r>
      <w:proofErr w:type="spellStart"/>
      <w:r>
        <w:t>FastEthernet</w:t>
      </w:r>
      <w:proofErr w:type="spellEnd"/>
      <w:r>
        <w:t xml:space="preserve"> ports and then a single port range of GigabitEthernet0/2.</w:t>
      </w:r>
    </w:p>
    <w:p w14:paraId="2A2222E4" w14:textId="77777777" w:rsidR="007C0B83" w:rsidRPr="00325002" w:rsidRDefault="007C0B83" w:rsidP="00DF7D51">
      <w:pPr>
        <w:pStyle w:val="SubStepAlpha"/>
      </w:pPr>
      <w:r w:rsidRPr="002724FB">
        <w:lastRenderedPageBreak/>
        <w:t>Encrypt all plaintext passwords</w:t>
      </w:r>
      <w:r>
        <w:t>.</w:t>
      </w:r>
    </w:p>
    <w:p w14:paraId="7AA14424" w14:textId="77777777" w:rsidR="007C0B83" w:rsidRDefault="007C0B83" w:rsidP="00DF7D51">
      <w:pPr>
        <w:pStyle w:val="SubStepAlpha"/>
      </w:pPr>
      <w:r w:rsidRPr="002724FB">
        <w:t>Set a strong secret password of your choosing.</w:t>
      </w:r>
    </w:p>
    <w:p w14:paraId="17C00594" w14:textId="77777777" w:rsidR="007C0B83" w:rsidRDefault="007C0B83" w:rsidP="00DF7D51">
      <w:pPr>
        <w:pStyle w:val="SubStepAlpha"/>
      </w:pPr>
      <w:r w:rsidRPr="002724FB">
        <w:t>Disable DNS lookup.</w:t>
      </w:r>
    </w:p>
    <w:p w14:paraId="3CA2B2D7" w14:textId="77777777" w:rsidR="007C0B83" w:rsidRDefault="007C0B83" w:rsidP="00DF7D51">
      <w:pPr>
        <w:pStyle w:val="SubStepAlpha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</w:t>
      </w:r>
    </w:p>
    <w:p w14:paraId="48B3C529" w14:textId="77777777" w:rsidR="007C0B83" w:rsidRDefault="007C0B83" w:rsidP="00DF7D51">
      <w:pPr>
        <w:pStyle w:val="SubStepAlpha"/>
      </w:pPr>
      <w:r>
        <w:t>Create a user of your choosing with a strong encrypted password.</w:t>
      </w:r>
    </w:p>
    <w:p w14:paraId="339F94AE" w14:textId="77777777" w:rsidR="007C0B83" w:rsidRDefault="007C0B83" w:rsidP="00DF7D51">
      <w:pPr>
        <w:pStyle w:val="SubStepAlpha"/>
      </w:pPr>
      <w:r>
        <w:t>Generate 1024-bit RSA keys.</w:t>
      </w:r>
    </w:p>
    <w:p w14:paraId="0C17A870" w14:textId="77777777" w:rsidR="007C0B83" w:rsidRDefault="007C0B83" w:rsidP="00DF7D51">
      <w:pPr>
        <w:pStyle w:val="SubStepAlpha"/>
      </w:pPr>
      <w:r w:rsidRPr="005D7566">
        <w:t xml:space="preserve">Configure </w:t>
      </w:r>
      <w:r>
        <w:t>all</w:t>
      </w:r>
      <w:r w:rsidRPr="005D7566">
        <w:t xml:space="preserve"> VTY lines for SSH access and use the local user profiles for authentication.</w:t>
      </w:r>
    </w:p>
    <w:p w14:paraId="02A58045" w14:textId="77777777" w:rsidR="007C0B83" w:rsidRDefault="007C0B83" w:rsidP="00DF7D51">
      <w:pPr>
        <w:pStyle w:val="SubStepAlpha"/>
      </w:pPr>
      <w:r>
        <w:t>Set the EXEC mode timeout to 6 minutes on all VTY lines.</w:t>
      </w:r>
    </w:p>
    <w:p w14:paraId="223697A8" w14:textId="77777777" w:rsidR="007C0B83" w:rsidRDefault="007C0B83" w:rsidP="00DF7D51">
      <w:pPr>
        <w:pStyle w:val="SubStepAlpha"/>
        <w:spacing w:after="0"/>
      </w:pPr>
      <w:r>
        <w:t>Save the configuration to NVRAM.</w:t>
      </w:r>
    </w:p>
    <w:p w14:paraId="2364D18A" w14:textId="77777777" w:rsidR="00A60F6E" w:rsidRDefault="00A60F6E" w:rsidP="00A60F6E">
      <w:pPr>
        <w:pStyle w:val="ConfigWindow"/>
      </w:pPr>
      <w:r>
        <w:t>Close a configuration window</w:t>
      </w:r>
    </w:p>
    <w:p w14:paraId="6DC76CE1" w14:textId="77777777" w:rsidR="007C0B83" w:rsidRPr="005E4434" w:rsidRDefault="00702B73" w:rsidP="005E4434">
      <w:pPr>
        <w:pStyle w:val="ConfigWindow"/>
      </w:pPr>
      <w:r>
        <w:t>End of document</w:t>
      </w:r>
    </w:p>
    <w:sectPr w:rsidR="007C0B83" w:rsidRPr="005E443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3ACC8" w14:textId="77777777" w:rsidR="005A6EA1" w:rsidRDefault="005A6EA1" w:rsidP="00710659">
      <w:pPr>
        <w:spacing w:after="0" w:line="240" w:lineRule="auto"/>
      </w:pPr>
      <w:r>
        <w:separator/>
      </w:r>
    </w:p>
    <w:p w14:paraId="5A283744" w14:textId="77777777" w:rsidR="005A6EA1" w:rsidRDefault="005A6EA1"/>
  </w:endnote>
  <w:endnote w:type="continuationSeparator" w:id="0">
    <w:p w14:paraId="63EAB77B" w14:textId="77777777" w:rsidR="005A6EA1" w:rsidRDefault="005A6EA1" w:rsidP="00710659">
      <w:pPr>
        <w:spacing w:after="0" w:line="240" w:lineRule="auto"/>
      </w:pPr>
      <w:r>
        <w:continuationSeparator/>
      </w:r>
    </w:p>
    <w:p w14:paraId="3E8DDD39" w14:textId="77777777" w:rsidR="005A6EA1" w:rsidRDefault="005A6E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74D05" w14:textId="77777777" w:rsidR="003B256A" w:rsidRDefault="003B256A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F649" w14:textId="77777777" w:rsidR="00926CB2" w:rsidRPr="00882B63" w:rsidRDefault="008E00D5" w:rsidP="00E859E3">
    <w:pPr>
      <w:pStyle w:val="Bunntekst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96063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E6260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2F9B1" w14:textId="77777777" w:rsidR="00882B63" w:rsidRPr="00882B63" w:rsidRDefault="00882B63" w:rsidP="00E859E3">
    <w:pPr>
      <w:pStyle w:val="Bunntekst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96063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E6260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1D683" w14:textId="77777777" w:rsidR="005A6EA1" w:rsidRDefault="005A6EA1" w:rsidP="00710659">
      <w:pPr>
        <w:spacing w:after="0" w:line="240" w:lineRule="auto"/>
      </w:pPr>
      <w:r>
        <w:separator/>
      </w:r>
    </w:p>
    <w:p w14:paraId="5E2F524E" w14:textId="77777777" w:rsidR="005A6EA1" w:rsidRDefault="005A6EA1"/>
  </w:footnote>
  <w:footnote w:type="continuationSeparator" w:id="0">
    <w:p w14:paraId="28B22DF1" w14:textId="77777777" w:rsidR="005A6EA1" w:rsidRDefault="005A6EA1" w:rsidP="00710659">
      <w:pPr>
        <w:spacing w:after="0" w:line="240" w:lineRule="auto"/>
      </w:pPr>
      <w:r>
        <w:continuationSeparator/>
      </w:r>
    </w:p>
    <w:p w14:paraId="56994E11" w14:textId="77777777" w:rsidR="005A6EA1" w:rsidRDefault="005A6E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81945" w14:textId="77777777" w:rsidR="003B256A" w:rsidRDefault="003B256A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545F5F84A014442A9C59F57A66ECC5F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E30C1CB" w14:textId="77777777" w:rsidR="00926CB2" w:rsidRDefault="00702B73" w:rsidP="008402F2">
        <w:pPr>
          <w:pStyle w:val="PageHead"/>
        </w:pPr>
        <w:r>
          <w:t>Packet Tracer - Configure Secure Passwords and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ABF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48114E0" wp14:editId="770ACA2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E3064"/>
    <w:multiLevelType w:val="multilevel"/>
    <w:tmpl w:val="F78C59D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B32F150"/>
    <w:styleLink w:val="LabList"/>
    <w:lvl w:ilvl="0">
      <w:start w:val="1"/>
      <w:numFmt w:val="none"/>
      <w:pStyle w:val="Overskrift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verskrift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Overskrift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Overskrift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0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4AAF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2DF5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10E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14C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F2E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FA2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E6260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381"/>
    <w:rsid w:val="005A394D"/>
    <w:rsid w:val="005A6E62"/>
    <w:rsid w:val="005A6EA1"/>
    <w:rsid w:val="005B2FB3"/>
    <w:rsid w:val="005C431C"/>
    <w:rsid w:val="005C6DE5"/>
    <w:rsid w:val="005D2B29"/>
    <w:rsid w:val="005D354A"/>
    <w:rsid w:val="005D3E53"/>
    <w:rsid w:val="005D506C"/>
    <w:rsid w:val="005E3235"/>
    <w:rsid w:val="005E4176"/>
    <w:rsid w:val="005E4434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B7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B83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606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00A"/>
    <w:rsid w:val="00A33890"/>
    <w:rsid w:val="00A34E7F"/>
    <w:rsid w:val="00A460D8"/>
    <w:rsid w:val="00A46F0A"/>
    <w:rsid w:val="00A46F25"/>
    <w:rsid w:val="00A47CC2"/>
    <w:rsid w:val="00A502BA"/>
    <w:rsid w:val="00A60146"/>
    <w:rsid w:val="00A601A9"/>
    <w:rsid w:val="00A60F6E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529D"/>
    <w:rsid w:val="00B2496B"/>
    <w:rsid w:val="00B27499"/>
    <w:rsid w:val="00B3010D"/>
    <w:rsid w:val="00B35151"/>
    <w:rsid w:val="00B433F2"/>
    <w:rsid w:val="00B458E8"/>
    <w:rsid w:val="00B5397B"/>
    <w:rsid w:val="00B53AD9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7D51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75F39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1A2D9"/>
  <w15:docId w15:val="{2941C02E-3B66-485B-90F7-E9E607D9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3300A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BodyTextL25"/>
    <w:link w:val="Overskrift1Tegn"/>
    <w:autoRedefine/>
    <w:uiPriority w:val="9"/>
    <w:unhideWhenUsed/>
    <w:qFormat/>
    <w:rsid w:val="00A3300A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Overskrift2">
    <w:name w:val="heading 2"/>
    <w:basedOn w:val="Normal"/>
    <w:next w:val="BodyTextL25"/>
    <w:link w:val="Overskrift2Tegn"/>
    <w:autoRedefine/>
    <w:uiPriority w:val="9"/>
    <w:unhideWhenUsed/>
    <w:qFormat/>
    <w:rsid w:val="00A3300A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A3300A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Overskrift4">
    <w:name w:val="heading 4"/>
    <w:basedOn w:val="BodyTextL25"/>
    <w:next w:val="BodyTextL25"/>
    <w:link w:val="Overskrift4Tegn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D531D0"/>
    <w:rPr>
      <w:b/>
      <w:bCs/>
      <w:noProof/>
      <w:sz w:val="26"/>
      <w:szCs w:val="26"/>
    </w:rPr>
  </w:style>
  <w:style w:type="character" w:customStyle="1" w:styleId="Overskrift2Tegn">
    <w:name w:val="Overskrift 2 Tegn"/>
    <w:link w:val="Overskrift2"/>
    <w:uiPriority w:val="9"/>
    <w:rsid w:val="00A60F6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Topptekst">
    <w:name w:val="header"/>
    <w:basedOn w:val="Normal"/>
    <w:link w:val="TopptekstTegn"/>
    <w:unhideWhenUsed/>
    <w:rsid w:val="008402F2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rsid w:val="008402F2"/>
    <w:rPr>
      <w:sz w:val="22"/>
      <w:szCs w:val="22"/>
    </w:rPr>
  </w:style>
  <w:style w:type="paragraph" w:styleId="Bunntekst">
    <w:name w:val="footer"/>
    <w:basedOn w:val="Normal"/>
    <w:link w:val="BunntekstTegn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BunntekstTegn">
    <w:name w:val="Bunntekst Tegn"/>
    <w:link w:val="Bunntekst"/>
    <w:uiPriority w:val="99"/>
    <w:rsid w:val="00E859E3"/>
    <w:rPr>
      <w:sz w:val="16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lrutenett">
    <w:name w:val="Table Grid"/>
    <w:basedOn w:val="Vanligtabel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rdtekst"/>
    <w:next w:val="BodyTextL25"/>
    <w:qFormat/>
    <w:rsid w:val="005C431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3300A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kart">
    <w:name w:val="Document Map"/>
    <w:basedOn w:val="Normal"/>
    <w:link w:val="Dokumentkar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kartTegn">
    <w:name w:val="Dokumentkart Tegn"/>
    <w:link w:val="Dokumentkar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3300A"/>
    <w:pPr>
      <w:numPr>
        <w:ilvl w:val="4"/>
        <w:numId w:val="5"/>
      </w:numPr>
    </w:pPr>
  </w:style>
  <w:style w:type="table" w:customStyle="1" w:styleId="LightList-Accent11">
    <w:name w:val="Light List - Accent 11"/>
    <w:basedOn w:val="Vanligtabel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Vanligtabel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Ingenliste"/>
    <w:uiPriority w:val="99"/>
    <w:rsid w:val="00A3300A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forhndsformatertTegn">
    <w:name w:val="HTML-forhåndsformatert Tegn"/>
    <w:link w:val="HTML-forhndsformatert"/>
    <w:uiPriority w:val="99"/>
    <w:semiHidden/>
    <w:rsid w:val="00C6495E"/>
    <w:rPr>
      <w:rFonts w:ascii="Courier New" w:eastAsia="Times New Roman" w:hAnsi="Courier New" w:cs="Courier New"/>
    </w:rPr>
  </w:style>
  <w:style w:type="character" w:styleId="Merknadsreferanse">
    <w:name w:val="annotation reference"/>
    <w:semiHidden/>
    <w:unhideWhenUsed/>
    <w:rsid w:val="000B2344"/>
    <w:rPr>
      <w:sz w:val="16"/>
      <w:szCs w:val="16"/>
    </w:rPr>
  </w:style>
  <w:style w:type="paragraph" w:styleId="Merknadstekst">
    <w:name w:val="annotation text"/>
    <w:basedOn w:val="Normal"/>
    <w:link w:val="MerknadstekstTegn"/>
    <w:semiHidden/>
    <w:unhideWhenUsed/>
    <w:rsid w:val="000B2344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semiHidden/>
    <w:rsid w:val="000B2344"/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Ingenliste"/>
    <w:uiPriority w:val="99"/>
    <w:rsid w:val="00596998"/>
    <w:pPr>
      <w:numPr>
        <w:numId w:val="3"/>
      </w:numPr>
    </w:pPr>
  </w:style>
  <w:style w:type="character" w:customStyle="1" w:styleId="Overskrift4Tegn">
    <w:name w:val="Overskrift 4 Tegn"/>
    <w:basedOn w:val="Standardskriftforavsnitt"/>
    <w:link w:val="Overskrift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Overskrift5Tegn">
    <w:name w:val="Overskrift 5 Tegn"/>
    <w:basedOn w:val="Standardskriftforavsnitt"/>
    <w:link w:val="Overskrift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semiHidden/>
    <w:rsid w:val="00BF76BE"/>
    <w:rPr>
      <w:rFonts w:eastAsia="Times New Roman"/>
      <w:szCs w:val="24"/>
    </w:rPr>
  </w:style>
  <w:style w:type="character" w:customStyle="1" w:styleId="Overskrift8Tegn">
    <w:name w:val="Overskrift 8 Tegn"/>
    <w:basedOn w:val="Standardskriftforavsnitt"/>
    <w:link w:val="Overskrift8"/>
    <w:semiHidden/>
    <w:rsid w:val="00BF76BE"/>
    <w:rPr>
      <w:rFonts w:eastAsia="Times New Roman"/>
      <w:i/>
      <w:iCs/>
      <w:szCs w:val="24"/>
    </w:rPr>
  </w:style>
  <w:style w:type="character" w:customStyle="1" w:styleId="Overskrift9Tegn">
    <w:name w:val="Overskrift 9 Tegn"/>
    <w:basedOn w:val="Standardskriftforavsnitt"/>
    <w:link w:val="Overskrift9"/>
    <w:semiHidden/>
    <w:rsid w:val="00BF76BE"/>
    <w:rPr>
      <w:rFonts w:eastAsia="Times New Roman" w:cs="Arial"/>
      <w:sz w:val="22"/>
      <w:szCs w:val="22"/>
    </w:rPr>
  </w:style>
  <w:style w:type="character" w:customStyle="1" w:styleId="Overskrift3Tegn">
    <w:name w:val="Overskrift 3 Tegn"/>
    <w:link w:val="Overskrift3"/>
    <w:rsid w:val="00D531D0"/>
    <w:rPr>
      <w:rFonts w:eastAsia="Times New Roman"/>
      <w:b/>
      <w:bCs/>
      <w:sz w:val="22"/>
      <w:szCs w:val="26"/>
    </w:rPr>
  </w:style>
  <w:style w:type="paragraph" w:styleId="Sluttnotetekst">
    <w:name w:val="endnote text"/>
    <w:basedOn w:val="Normal"/>
    <w:link w:val="Slut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231DCA"/>
    <w:rPr>
      <w:rFonts w:eastAsia="Times New Roman"/>
    </w:rPr>
  </w:style>
  <w:style w:type="paragraph" w:styleId="Fotnotetekst">
    <w:name w:val="footnote text"/>
    <w:basedOn w:val="Normal"/>
    <w:link w:val="FotnotetekstTegn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semiHidden/>
    <w:rsid w:val="00231DCA"/>
    <w:rPr>
      <w:rFonts w:eastAsia="Times New Roman"/>
    </w:rPr>
  </w:style>
  <w:style w:type="paragraph" w:styleId="Indeks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Stikkordregisteroverskrift">
    <w:name w:val="index heading"/>
    <w:basedOn w:val="Normal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krotekst">
    <w:name w:val="macro"/>
    <w:link w:val="MakrotekstTegn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krotekstTegn">
    <w:name w:val="Makrotekst Tegn"/>
    <w:basedOn w:val="Standardskriftforavsnitt"/>
    <w:link w:val="Makroteks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Kildeliste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Figurliste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Kildelisteoverskrift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INNH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INNH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INNH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INNH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INNH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INNH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INNH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INNH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INNH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rdtekst">
    <w:name w:val="Body Text"/>
    <w:basedOn w:val="Normal"/>
    <w:link w:val="BrdtekstTegn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rdtekstTegn">
    <w:name w:val="Brødtekst Tegn"/>
    <w:link w:val="Brdteks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rdteks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Standardskriftforavsnit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rdtekstTegn"/>
    <w:link w:val="BodyTextBold"/>
    <w:rsid w:val="00C73E03"/>
    <w:rPr>
      <w:rFonts w:eastAsia="Times New Roman" w:cs="Arial"/>
      <w:b/>
      <w:szCs w:val="24"/>
    </w:rPr>
  </w:style>
  <w:style w:type="paragraph" w:styleId="Tittel">
    <w:name w:val="Title"/>
    <w:basedOn w:val="Normal"/>
    <w:next w:val="BodyTextL25"/>
    <w:link w:val="TittelTegn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telTegn">
    <w:name w:val="Tittel Tegn"/>
    <w:basedOn w:val="Standardskriftforavsnitt"/>
    <w:link w:val="Tittel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Vanligtabel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ssholdertekst">
    <w:name w:val="Placeholder Text"/>
    <w:basedOn w:val="Standardskriftforavsnit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5F5F84A014442A9C59F57A66ECC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E932D-4C6B-4196-8F1A-15B757AB4C3B}"/>
      </w:docPartPr>
      <w:docPartBody>
        <w:p w:rsidR="00B50B03" w:rsidRDefault="001B38D5">
          <w:pPr>
            <w:pStyle w:val="545F5F84A014442A9C59F57A66ECC5FB"/>
          </w:pPr>
          <w:r w:rsidRPr="00E97C7A">
            <w:rPr>
              <w:rStyle w:val="Plassholderteks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D5"/>
    <w:rsid w:val="001B38D5"/>
    <w:rsid w:val="003577F5"/>
    <w:rsid w:val="00552AA7"/>
    <w:rsid w:val="006B5BCE"/>
    <w:rsid w:val="008E2C82"/>
    <w:rsid w:val="00B5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545F5F84A014442A9C59F57A66ECC5FB">
    <w:name w:val="545F5F84A014442A9C59F57A66ECC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4EDB69-D865-4145-AE1F-23DE021E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31</TotalTime>
  <Pages>3</Pages>
  <Words>699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Configure Secure Passwords and SSH</vt:lpstr>
      <vt:lpstr>Packet Tracer - Configure Secure Passwords and SSH</vt:lpstr>
    </vt:vector>
  </TitlesOfParts>
  <Company>Cisco Systems, Inc.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Secure Passwords and SSH</dc:title>
  <dc:creator>SP</dc:creator>
  <dc:description>2015</dc:description>
  <cp:lastModifiedBy>Fadul Elwalid Fadul</cp:lastModifiedBy>
  <cp:revision>6</cp:revision>
  <dcterms:created xsi:type="dcterms:W3CDTF">2019-11-27T23:38:00Z</dcterms:created>
  <dcterms:modified xsi:type="dcterms:W3CDTF">2022-03-23T22:16:00Z</dcterms:modified>
</cp:coreProperties>
</file>