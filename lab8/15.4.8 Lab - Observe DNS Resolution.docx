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14042" w14:textId="168C5E3C" w:rsidR="004D36D7" w:rsidRPr="00FF29A8" w:rsidRDefault="00AB6D8D" w:rsidP="00251FDE">
      <w:pPr>
        <w:pStyle w:val="Tittel"/>
      </w:pPr>
      <w:sdt>
        <w:sdt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sdtContent>
          <w:r w:rsidR="002067FE" w:rsidRPr="00FF29A8">
            <w:t>Lab - Observe DNS Resolution</w:t>
          </w:r>
        </w:sdtContent>
      </w:sdt>
    </w:p>
    <w:p w14:paraId="112CC308" w14:textId="77777777" w:rsidR="00251FDE" w:rsidRPr="00FF29A8" w:rsidRDefault="00251FDE" w:rsidP="00167E9A">
      <w:pPr>
        <w:pStyle w:val="Overskrift1"/>
      </w:pPr>
      <w:r w:rsidRPr="00FF29A8">
        <w:t>Objectives</w:t>
      </w:r>
    </w:p>
    <w:p w14:paraId="7D42BEE1" w14:textId="77777777" w:rsidR="00251FDE" w:rsidRPr="00FF29A8" w:rsidRDefault="00251FDE" w:rsidP="00251FDE">
      <w:pPr>
        <w:pStyle w:val="BodyTextL25Bold"/>
      </w:pPr>
      <w:r w:rsidRPr="00FF29A8">
        <w:t>Part 1: Observe the DNS Conversion of a URL to an IP Address</w:t>
      </w:r>
    </w:p>
    <w:p w14:paraId="04A1A7B1" w14:textId="77777777" w:rsidR="00251FDE" w:rsidRPr="00FF29A8" w:rsidRDefault="00251FDE" w:rsidP="00251FDE">
      <w:pPr>
        <w:pStyle w:val="BodyTextL25Bold"/>
      </w:pPr>
      <w:r w:rsidRPr="00FF29A8">
        <w:t xml:space="preserve">Part 2: Observe DNS Lookup Using the </w:t>
      </w:r>
      <w:proofErr w:type="spellStart"/>
      <w:r w:rsidRPr="00FF29A8">
        <w:t>nslookup</w:t>
      </w:r>
      <w:proofErr w:type="spellEnd"/>
      <w:r w:rsidRPr="00FF29A8">
        <w:t xml:space="preserve"> Command on a Web Site</w:t>
      </w:r>
    </w:p>
    <w:p w14:paraId="48AADEC8" w14:textId="77777777" w:rsidR="00251FDE" w:rsidRPr="00FF29A8" w:rsidRDefault="00251FDE" w:rsidP="00251FDE">
      <w:pPr>
        <w:pStyle w:val="BodyTextL25Bold"/>
      </w:pPr>
      <w:r w:rsidRPr="00FF29A8">
        <w:t xml:space="preserve">Part 3: Observe DNS Lookup Using the </w:t>
      </w:r>
      <w:proofErr w:type="spellStart"/>
      <w:r w:rsidRPr="00FF29A8">
        <w:t>nslookup</w:t>
      </w:r>
      <w:proofErr w:type="spellEnd"/>
      <w:r w:rsidRPr="00FF29A8">
        <w:t xml:space="preserve"> Command on Mail Servers</w:t>
      </w:r>
    </w:p>
    <w:p w14:paraId="5E31824F" w14:textId="77777777" w:rsidR="00251FDE" w:rsidRPr="00FF29A8" w:rsidRDefault="00251FDE" w:rsidP="00167E9A">
      <w:pPr>
        <w:pStyle w:val="Overskrift1"/>
      </w:pPr>
      <w:r w:rsidRPr="00FF29A8">
        <w:t>Background / Scenario</w:t>
      </w:r>
    </w:p>
    <w:p w14:paraId="2C6100DE" w14:textId="77777777" w:rsidR="00251FDE" w:rsidRPr="00FF29A8" w:rsidRDefault="00251FDE" w:rsidP="00251FDE">
      <w:pPr>
        <w:pStyle w:val="BodyTextL25"/>
      </w:pPr>
      <w:r w:rsidRPr="00FF29A8">
        <w:t>The Domain Name System (DNS) is invoked when you type a Uniform Resource Locator</w:t>
      </w:r>
      <w:r w:rsidRPr="00FF29A8" w:rsidDel="001A32FA">
        <w:t xml:space="preserve"> </w:t>
      </w:r>
      <w:r w:rsidRPr="00FF29A8">
        <w:t>(</w:t>
      </w:r>
      <w:r w:rsidRPr="00FF29A8" w:rsidDel="001A32FA">
        <w:t>URL</w:t>
      </w:r>
      <w:r w:rsidRPr="00FF29A8">
        <w:t xml:space="preserve">), such as </w:t>
      </w:r>
      <w:r w:rsidRPr="00FF29A8">
        <w:rPr>
          <w:rFonts w:eastAsia="Arial" w:cs="Arial"/>
          <w:b/>
          <w:bCs/>
          <w:szCs w:val="10"/>
        </w:rPr>
        <w:t>http://www.cisco.com</w:t>
      </w:r>
      <w:r w:rsidRPr="00FF29A8">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Pr="00FF29A8" w:rsidRDefault="00251FDE" w:rsidP="00251FDE">
      <w:pPr>
        <w:pStyle w:val="BodyTextL25"/>
      </w:pPr>
      <w:r w:rsidRPr="00FF29A8">
        <w:t>DNS uses the second part of the URL, which in this example is www.cisco.com. DNS translates the domain name (www.cisco.com) to an IP address to allow the source host to reach the destination</w:t>
      </w:r>
      <w:r w:rsidR="00FF7E32" w:rsidRPr="00FF29A8">
        <w:t xml:space="preserve"> server</w:t>
      </w:r>
      <w:r w:rsidRPr="00FF29A8">
        <w:t xml:space="preserve">. In this lab, you will observe DNS in action and use the </w:t>
      </w:r>
      <w:proofErr w:type="spellStart"/>
      <w:r w:rsidRPr="00FF29A8">
        <w:rPr>
          <w:b/>
        </w:rPr>
        <w:t>nslookup</w:t>
      </w:r>
      <w:proofErr w:type="spellEnd"/>
      <w:r w:rsidRPr="00FF29A8">
        <w:t xml:space="preserve"> (name server lookup) command to obtain additional DNS information. </w:t>
      </w:r>
    </w:p>
    <w:p w14:paraId="4801D8A5" w14:textId="77777777" w:rsidR="00251FDE" w:rsidRPr="00FF29A8" w:rsidRDefault="00251FDE" w:rsidP="00167E9A">
      <w:pPr>
        <w:pStyle w:val="Overskrift1"/>
      </w:pPr>
      <w:r w:rsidRPr="00FF29A8">
        <w:t>Required Resources</w:t>
      </w:r>
    </w:p>
    <w:p w14:paraId="09E0FCB9" w14:textId="77777777" w:rsidR="00251FDE" w:rsidRPr="00FF29A8" w:rsidRDefault="00251FDE" w:rsidP="00251FDE">
      <w:pPr>
        <w:pStyle w:val="BodyTextL25"/>
      </w:pPr>
      <w:r w:rsidRPr="00FF29A8">
        <w:t>1 PC (Windows with internet and command prompt access)</w:t>
      </w:r>
    </w:p>
    <w:p w14:paraId="174C0353" w14:textId="77777777" w:rsidR="00251FDE" w:rsidRPr="00FF29A8" w:rsidRDefault="00251FDE" w:rsidP="00050158">
      <w:pPr>
        <w:pStyle w:val="Overskrift2"/>
      </w:pPr>
      <w:r w:rsidRPr="00FF29A8">
        <w:t>Observe the DNS Conversion of a URL to an IP Address</w:t>
      </w:r>
    </w:p>
    <w:p w14:paraId="5A2850E1" w14:textId="77777777" w:rsidR="00251FDE" w:rsidRPr="00FF29A8" w:rsidRDefault="00251FDE" w:rsidP="00797DB4">
      <w:pPr>
        <w:pStyle w:val="SubStepAlpha"/>
      </w:pPr>
      <w:r w:rsidRPr="00FF29A8">
        <w:t xml:space="preserve">Open a </w:t>
      </w:r>
      <w:r w:rsidR="00797DB4" w:rsidRPr="00FF29A8">
        <w:t xml:space="preserve">Windows </w:t>
      </w:r>
      <w:r w:rsidRPr="00FF29A8">
        <w:t>command prompt.</w:t>
      </w:r>
    </w:p>
    <w:p w14:paraId="57B3BDC0" w14:textId="77777777" w:rsidR="00707FD3" w:rsidRPr="00FF29A8" w:rsidRDefault="00707FD3" w:rsidP="00707FD3">
      <w:pPr>
        <w:pStyle w:val="ConfigWindow"/>
        <w:rPr>
          <w:color w:val="auto"/>
        </w:rPr>
      </w:pPr>
      <w:r w:rsidRPr="00FF29A8">
        <w:rPr>
          <w:color w:val="auto"/>
        </w:rPr>
        <w:t>Open a Windows command prompt.</w:t>
      </w:r>
    </w:p>
    <w:p w14:paraId="25834BD0" w14:textId="77777777" w:rsidR="00251FDE" w:rsidRPr="00FF29A8" w:rsidRDefault="00251FDE" w:rsidP="00797DB4">
      <w:pPr>
        <w:pStyle w:val="SubStepAlpha"/>
      </w:pPr>
      <w:r w:rsidRPr="00FF29A8">
        <w:t xml:space="preserve">At the command prompt, ping the URL for the Internet Corporation for Assigned Names and Numbers (ICANN) at </w:t>
      </w:r>
      <w:r w:rsidRPr="00FF29A8">
        <w:rPr>
          <w:b/>
        </w:rPr>
        <w:t>www.icann.org</w:t>
      </w:r>
      <w:r w:rsidRPr="00FF29A8">
        <w:t>. ICANN coordinates the DNS, IP addresses, top-level domain name system management, and root server system management functions. The computer must translate www.icann.org into an IP address to know where to send the Internet Control Message Protocol</w:t>
      </w:r>
      <w:r w:rsidRPr="00FF29A8" w:rsidDel="001A32FA">
        <w:t xml:space="preserve"> </w:t>
      </w:r>
      <w:r w:rsidRPr="00FF29A8">
        <w:t>(ICMP) packets.</w:t>
      </w:r>
    </w:p>
    <w:p w14:paraId="390034F8" w14:textId="77777777" w:rsidR="00251FDE" w:rsidRPr="00FF29A8" w:rsidRDefault="00251FDE" w:rsidP="00251FDE">
      <w:pPr>
        <w:pStyle w:val="BodyTextL50"/>
      </w:pPr>
      <w:r w:rsidRPr="00FF29A8">
        <w:t xml:space="preserve">The first line of the output displays </w:t>
      </w:r>
      <w:r w:rsidRPr="00FF29A8">
        <w:rPr>
          <w:b/>
        </w:rPr>
        <w:t>www.icann.org</w:t>
      </w:r>
      <w:r w:rsidRPr="00FF29A8">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Pr="00FF29A8" w:rsidRDefault="00251FDE" w:rsidP="00167E9A">
      <w:pPr>
        <w:pStyle w:val="BodyTextL50"/>
      </w:pPr>
      <w:r w:rsidRPr="00FF29A8">
        <w:rPr>
          <w:b/>
        </w:rPr>
        <w:t>Note</w:t>
      </w:r>
      <w:r w:rsidRPr="00FF29A8">
        <w:t xml:space="preserve">: If the domain name is resolved to an IPv6 address, use the command </w:t>
      </w:r>
      <w:r w:rsidRPr="00FF29A8">
        <w:rPr>
          <w:b/>
        </w:rPr>
        <w:t>ping -4 www.icann.org</w:t>
      </w:r>
      <w:r w:rsidRPr="00FF29A8">
        <w:t xml:space="preserve"> to translate into an IPv4 address if desired.</w:t>
      </w:r>
    </w:p>
    <w:p w14:paraId="3CE02084" w14:textId="77777777" w:rsidR="00251FDE" w:rsidRPr="00FF29A8" w:rsidRDefault="00251FDE" w:rsidP="00707FD3">
      <w:pPr>
        <w:pStyle w:val="BodyTextL50"/>
      </w:pPr>
      <w:r w:rsidRPr="00FF29A8">
        <w:t>Record the IP addresses</w:t>
      </w:r>
      <w:r w:rsidR="00707FD3" w:rsidRPr="00FF29A8">
        <w:t xml:space="preserve"> for</w:t>
      </w:r>
      <w:r w:rsidRPr="00FF29A8">
        <w:t xml:space="preserve"> www.icann.org.</w:t>
      </w:r>
    </w:p>
    <w:p w14:paraId="7D4C3666" w14:textId="5148757B" w:rsidR="00251FDE" w:rsidRPr="00FF29A8" w:rsidRDefault="00FF29A8" w:rsidP="00251FDE">
      <w:pPr>
        <w:pStyle w:val="AnswerLineL50"/>
        <w:rPr>
          <w:color w:val="auto"/>
        </w:rPr>
      </w:pPr>
      <w:r>
        <w:rPr>
          <w:color w:val="auto"/>
        </w:rPr>
        <w:t>Answer: 192.0.32.7</w:t>
      </w:r>
    </w:p>
    <w:p w14:paraId="16ED3508" w14:textId="77777777" w:rsidR="00707FD3" w:rsidRPr="00FF29A8" w:rsidRDefault="00707FD3" w:rsidP="00707FD3">
      <w:pPr>
        <w:pStyle w:val="ConfigWindow"/>
        <w:rPr>
          <w:color w:val="auto"/>
        </w:rPr>
      </w:pPr>
      <w:r w:rsidRPr="00FF29A8">
        <w:rPr>
          <w:color w:val="auto"/>
        </w:rPr>
        <w:t>Close the Windows command prompt</w:t>
      </w:r>
    </w:p>
    <w:p w14:paraId="25183D90" w14:textId="286AFFF7" w:rsidR="00251FDE" w:rsidRPr="00FF29A8" w:rsidRDefault="00251FDE" w:rsidP="00797DB4">
      <w:pPr>
        <w:pStyle w:val="SubStepAlpha"/>
      </w:pPr>
      <w:r w:rsidRPr="00FF29A8">
        <w:t>Type the IP</w:t>
      </w:r>
      <w:r w:rsidR="00BF09A3" w:rsidRPr="00FF29A8">
        <w:t>v4</w:t>
      </w:r>
      <w:r w:rsidRPr="00FF29A8">
        <w:t xml:space="preserve"> addresses from step b into a web browser, instead of the URL. </w:t>
      </w:r>
      <w:r w:rsidR="00BF09A3" w:rsidRPr="00FF29A8">
        <w:t xml:space="preserve">Enter </w:t>
      </w:r>
      <w:r w:rsidR="00BF09A3" w:rsidRPr="00FF29A8">
        <w:rPr>
          <w:b/>
        </w:rPr>
        <w:t xml:space="preserve">https://192.0.32.7 in the web browser. If your computer has an IPv6 address you can enter the </w:t>
      </w:r>
      <w:r w:rsidRPr="00FF29A8">
        <w:t xml:space="preserve">IPv6 address. </w:t>
      </w:r>
      <w:r w:rsidRPr="00FF29A8">
        <w:rPr>
          <w:b/>
        </w:rPr>
        <w:t>https://[2620:0:2d0:200::7]</w:t>
      </w:r>
      <w:r w:rsidRPr="00FF29A8">
        <w:t xml:space="preserve"> in the web browser.</w:t>
      </w:r>
    </w:p>
    <w:p w14:paraId="2DFE85FF" w14:textId="1BDD65FB" w:rsidR="00251FDE" w:rsidRPr="00FF29A8" w:rsidRDefault="00251FDE" w:rsidP="00251FDE">
      <w:pPr>
        <w:pStyle w:val="SubStepAlpha"/>
      </w:pPr>
      <w:r w:rsidRPr="00FF29A8">
        <w:t>Notice that the ICANN home web page is displayed</w:t>
      </w:r>
      <w:r w:rsidR="00BF09A3" w:rsidRPr="00FF29A8">
        <w:t xml:space="preserve"> without using DNS</w:t>
      </w:r>
      <w:r w:rsidRPr="00FF29A8">
        <w:t>.</w:t>
      </w:r>
    </w:p>
    <w:p w14:paraId="18674275" w14:textId="0E27D03E" w:rsidR="00251FDE" w:rsidRPr="00FF29A8" w:rsidRDefault="00251FDE" w:rsidP="00251FDE">
      <w:pPr>
        <w:pStyle w:val="BodyTextL50"/>
      </w:pPr>
      <w:r w:rsidRPr="00FF29A8">
        <w:t xml:space="preserve">Most humans find it easier to remember words, rather than numbers. If you tell someone to go to </w:t>
      </w:r>
      <w:r w:rsidRPr="00FF29A8">
        <w:rPr>
          <w:b/>
        </w:rPr>
        <w:t>www.icann.org</w:t>
      </w:r>
      <w:r w:rsidRPr="00FF29A8">
        <w:t>, they can probably remember that. If you told them to go to 192.0.32.7, they would have a difficult time remembering an IP address. Computers process in numbers. DNS is the process of translating words into numbers.</w:t>
      </w:r>
      <w:r w:rsidR="00BF09A3" w:rsidRPr="00FF29A8">
        <w:t xml:space="preserve"> Additionally, t</w:t>
      </w:r>
      <w:r w:rsidRPr="00FF29A8">
        <w:t xml:space="preserve">here is a second translation that takes place. Humans think in Base 10 numbers. Computers process in Base 2 numbers. The Base 10 IP address 192.0.32.7 in Base </w:t>
      </w:r>
      <w:r w:rsidRPr="00FF29A8">
        <w:lastRenderedPageBreak/>
        <w:t>2 numbers is 11000000.00000000.00100000.00000111. What happens if you cut and paste these Base 2 numbers into a browser?</w:t>
      </w:r>
    </w:p>
    <w:p w14:paraId="4C6D4C88" w14:textId="0EC105D1" w:rsidR="00251FDE" w:rsidRPr="00F54AEC" w:rsidRDefault="00F54AEC" w:rsidP="00463549">
      <w:pPr>
        <w:pStyle w:val="AnswerLineL50"/>
        <w:spacing w:before="300" w:after="300"/>
        <w:rPr>
          <w:color w:val="auto"/>
        </w:rPr>
      </w:pPr>
      <w:r>
        <w:rPr>
          <w:color w:val="auto"/>
        </w:rPr>
        <w:t xml:space="preserve">Answer: We get the google search for this specific number. The website does not display, because Firefox does not recognize Base 2 numbers. </w:t>
      </w:r>
    </w:p>
    <w:p w14:paraId="4E7DBF09" w14:textId="77777777" w:rsidR="00251FDE" w:rsidRPr="00FF29A8" w:rsidRDefault="00251FDE" w:rsidP="00797DB4">
      <w:pPr>
        <w:pStyle w:val="SubStepAlpha"/>
      </w:pPr>
      <w:r w:rsidRPr="00FF29A8">
        <w:t xml:space="preserve">At a command prompt, </w:t>
      </w:r>
      <w:r w:rsidRPr="00FF29A8">
        <w:rPr>
          <w:b/>
        </w:rPr>
        <w:t>ping www.cisco.com</w:t>
      </w:r>
      <w:r w:rsidRPr="00FF29A8">
        <w:t>.</w:t>
      </w:r>
    </w:p>
    <w:p w14:paraId="4916AE89" w14:textId="77777777" w:rsidR="00251FDE" w:rsidRPr="00FF29A8" w:rsidRDefault="00251FDE" w:rsidP="00251FDE">
      <w:pPr>
        <w:pStyle w:val="BodyTextL50"/>
      </w:pPr>
      <w:r w:rsidRPr="00FF29A8">
        <w:rPr>
          <w:b/>
        </w:rPr>
        <w:t>Note</w:t>
      </w:r>
      <w:r w:rsidRPr="00FF29A8">
        <w:t xml:space="preserve">: If the domain name is resolved to an IPv6 address, use the command </w:t>
      </w:r>
      <w:r w:rsidRPr="00FF29A8">
        <w:rPr>
          <w:b/>
        </w:rPr>
        <w:t>ping -4 www.cisco.com</w:t>
      </w:r>
      <w:r w:rsidRPr="00FF29A8">
        <w:t xml:space="preserve"> to translate into an IPv4 address if desired.</w:t>
      </w:r>
    </w:p>
    <w:p w14:paraId="063297B0" w14:textId="77777777" w:rsidR="00707FD3" w:rsidRPr="00FF29A8" w:rsidRDefault="00707FD3" w:rsidP="00707FD3">
      <w:pPr>
        <w:pStyle w:val="ConfigWindow"/>
        <w:rPr>
          <w:color w:val="auto"/>
        </w:rPr>
      </w:pPr>
      <w:r w:rsidRPr="00FF29A8">
        <w:rPr>
          <w:color w:val="auto"/>
        </w:rPr>
        <w:t>Open a windows command prompt</w:t>
      </w:r>
    </w:p>
    <w:p w14:paraId="5DF1ED36" w14:textId="77777777" w:rsidR="00251FDE" w:rsidRPr="00FF29A8" w:rsidRDefault="00251FDE" w:rsidP="00251FDE">
      <w:pPr>
        <w:pStyle w:val="CMD"/>
      </w:pPr>
      <w:r w:rsidRPr="00FF29A8">
        <w:t xml:space="preserve">C:\&gt; </w:t>
      </w:r>
      <w:r w:rsidRPr="00FF29A8">
        <w:rPr>
          <w:b/>
        </w:rPr>
        <w:t>ping www.cisco.com</w:t>
      </w:r>
    </w:p>
    <w:p w14:paraId="29A6F879" w14:textId="77777777" w:rsidR="00251FDE" w:rsidRPr="00FF29A8" w:rsidRDefault="00251FDE" w:rsidP="00251FDE">
      <w:pPr>
        <w:pStyle w:val="CMD"/>
      </w:pPr>
      <w:r w:rsidRPr="00FF29A8">
        <w:t xml:space="preserve">C:\&gt; </w:t>
      </w:r>
      <w:r w:rsidRPr="00FF29A8">
        <w:rPr>
          <w:b/>
        </w:rPr>
        <w:t>ping -4 www.cisco.com</w:t>
      </w:r>
    </w:p>
    <w:p w14:paraId="6BB9FBD8" w14:textId="77777777" w:rsidR="004A0EBA" w:rsidRPr="00FF29A8" w:rsidRDefault="004A0EBA" w:rsidP="00797DB4">
      <w:pPr>
        <w:pStyle w:val="Overskrift3"/>
        <w:rPr>
          <w:color w:val="auto"/>
        </w:rPr>
      </w:pPr>
      <w:r w:rsidRPr="00FF29A8">
        <w:rPr>
          <w:color w:val="auto"/>
        </w:rPr>
        <w:t>Questions:</w:t>
      </w:r>
    </w:p>
    <w:p w14:paraId="0B3E1F75" w14:textId="77777777" w:rsidR="00251FDE" w:rsidRPr="00FF29A8" w:rsidRDefault="00251FDE" w:rsidP="00797DB4">
      <w:pPr>
        <w:pStyle w:val="BodyTextL50"/>
        <w:spacing w:before="0"/>
      </w:pPr>
      <w:r w:rsidRPr="00FF29A8">
        <w:t>When you ping www.cisco.com, do you get the same IP address as the example? Explain.</w:t>
      </w:r>
    </w:p>
    <w:p w14:paraId="69498C04" w14:textId="7C19A450" w:rsidR="00251FDE" w:rsidRPr="00FF29A8" w:rsidRDefault="00B76711" w:rsidP="00463549">
      <w:pPr>
        <w:pStyle w:val="AnswerLineL50"/>
        <w:spacing w:before="800" w:after="800"/>
        <w:rPr>
          <w:color w:val="auto"/>
        </w:rPr>
      </w:pPr>
      <w:r>
        <w:rPr>
          <w:color w:val="auto"/>
        </w:rPr>
        <w:t>Answer: Not necessarily, due to mirror servers (web content is spread out all over the world to geographically diverse servers).</w:t>
      </w:r>
    </w:p>
    <w:p w14:paraId="5B6987EC" w14:textId="0149BB24" w:rsidR="004A0EBA" w:rsidRPr="00FF29A8" w:rsidRDefault="004A0EBA" w:rsidP="00797DB4">
      <w:pPr>
        <w:pStyle w:val="BodyTextL50"/>
      </w:pPr>
      <w:r w:rsidRPr="00FF29A8">
        <w:t>Type the IP address that you obtained when you pinged www.cisco.com into a browser. Does the web site display? Explain.</w:t>
      </w:r>
    </w:p>
    <w:p w14:paraId="7A9051C8" w14:textId="508D2C54" w:rsidR="00251FDE" w:rsidRPr="00FF29A8" w:rsidRDefault="00B76711" w:rsidP="00463549">
      <w:pPr>
        <w:pStyle w:val="AnswerLineL50"/>
        <w:spacing w:before="800" w:after="800"/>
        <w:rPr>
          <w:color w:val="auto"/>
        </w:rPr>
      </w:pPr>
      <w:r>
        <w:rPr>
          <w:color w:val="auto"/>
        </w:rPr>
        <w:t>Answer: No (“Invalid URL”)</w:t>
      </w:r>
      <w:r w:rsidR="00F8014F">
        <w:rPr>
          <w:color w:val="auto"/>
        </w:rPr>
        <w:t xml:space="preserve">. Reasons could be: The webserver might not be configured to accept IP addresses sent from browser, or it might be due to the webservers firewall that prohibits an IP address from being sent via web browser.  </w:t>
      </w:r>
    </w:p>
    <w:p w14:paraId="0EC2512D" w14:textId="77777777" w:rsidR="005E0880" w:rsidRPr="00FF29A8" w:rsidRDefault="005E0880" w:rsidP="005E0880">
      <w:pPr>
        <w:pStyle w:val="ConfigWindow"/>
        <w:rPr>
          <w:color w:val="auto"/>
        </w:rPr>
      </w:pPr>
      <w:r w:rsidRPr="00FF29A8">
        <w:rPr>
          <w:color w:val="auto"/>
        </w:rPr>
        <w:t>Close the windows command prompt</w:t>
      </w:r>
    </w:p>
    <w:p w14:paraId="4FB0D981" w14:textId="77777777" w:rsidR="00251FDE" w:rsidRPr="00FF29A8" w:rsidRDefault="00251FDE" w:rsidP="00050158">
      <w:pPr>
        <w:pStyle w:val="Overskrift2"/>
      </w:pPr>
      <w:r w:rsidRPr="00FF29A8">
        <w:t xml:space="preserve">Observe DNS Lookup Using the </w:t>
      </w:r>
      <w:proofErr w:type="spellStart"/>
      <w:r w:rsidRPr="00FF29A8">
        <w:t>nslookup</w:t>
      </w:r>
      <w:proofErr w:type="spellEnd"/>
      <w:r w:rsidRPr="00FF29A8">
        <w:t xml:space="preserve"> Command on a Web Site</w:t>
      </w:r>
    </w:p>
    <w:p w14:paraId="4E94FF81" w14:textId="19CF87E2" w:rsidR="00251FDE" w:rsidRPr="00FF29A8" w:rsidRDefault="00251FDE" w:rsidP="00837E1C">
      <w:pPr>
        <w:pStyle w:val="SubStepAlpha"/>
      </w:pPr>
      <w:r w:rsidRPr="00FF29A8">
        <w:t xml:space="preserve">At the command prompt, type the </w:t>
      </w:r>
      <w:proofErr w:type="spellStart"/>
      <w:r w:rsidRPr="00FF29A8">
        <w:rPr>
          <w:b/>
        </w:rPr>
        <w:t>nslookup</w:t>
      </w:r>
      <w:proofErr w:type="spellEnd"/>
      <w:r w:rsidRPr="00FF29A8">
        <w:rPr>
          <w:b/>
        </w:rPr>
        <w:t xml:space="preserve"> </w:t>
      </w:r>
      <w:r w:rsidRPr="00FF29A8">
        <w:t>command.</w:t>
      </w:r>
      <w:r w:rsidR="004A0EBA" w:rsidRPr="00FF29A8">
        <w:t xml:space="preserve"> Your result will be different than the example.</w:t>
      </w:r>
    </w:p>
    <w:p w14:paraId="499CB321" w14:textId="16F1834D" w:rsidR="00837E1C" w:rsidRPr="00FF29A8" w:rsidRDefault="00837E1C" w:rsidP="00837E1C">
      <w:pPr>
        <w:pStyle w:val="ConfigWindow"/>
        <w:rPr>
          <w:color w:val="auto"/>
        </w:rPr>
      </w:pPr>
      <w:r w:rsidRPr="00FF29A8">
        <w:rPr>
          <w:color w:val="auto"/>
        </w:rPr>
        <w:t>Open a windows command prompt</w:t>
      </w:r>
    </w:p>
    <w:p w14:paraId="451AE94E" w14:textId="77777777" w:rsidR="004A0EBA" w:rsidRPr="00FF29A8" w:rsidRDefault="004A0EBA" w:rsidP="00797DB4">
      <w:pPr>
        <w:pStyle w:val="CMD"/>
      </w:pPr>
      <w:r w:rsidRPr="00FF29A8">
        <w:t xml:space="preserve">C:\&gt; </w:t>
      </w:r>
      <w:proofErr w:type="spellStart"/>
      <w:r w:rsidRPr="00FF29A8">
        <w:rPr>
          <w:b/>
        </w:rPr>
        <w:t>nslookup</w:t>
      </w:r>
      <w:proofErr w:type="spellEnd"/>
    </w:p>
    <w:p w14:paraId="313DCBC5" w14:textId="6A2D72B0" w:rsidR="00266C9F" w:rsidRPr="00FF29A8" w:rsidRDefault="00266C9F" w:rsidP="00266C9F">
      <w:pPr>
        <w:pStyle w:val="Overskrift3"/>
        <w:rPr>
          <w:color w:val="auto"/>
        </w:rPr>
      </w:pPr>
      <w:r w:rsidRPr="00FF29A8">
        <w:rPr>
          <w:color w:val="auto"/>
        </w:rPr>
        <w:t>Question:</w:t>
      </w:r>
    </w:p>
    <w:p w14:paraId="279A533E" w14:textId="4B52596F" w:rsidR="004A0EBA" w:rsidRPr="00FF29A8" w:rsidRDefault="00251FDE" w:rsidP="005E0880">
      <w:pPr>
        <w:pStyle w:val="BodyTextL50"/>
        <w:spacing w:before="0"/>
      </w:pPr>
      <w:r w:rsidRPr="00FF29A8">
        <w:t>What is the default DNS server used?</w:t>
      </w:r>
    </w:p>
    <w:p w14:paraId="66783242" w14:textId="06C9A0B1" w:rsidR="00251FDE" w:rsidRPr="00FF29A8" w:rsidRDefault="00F8014F" w:rsidP="00797DB4">
      <w:pPr>
        <w:pStyle w:val="AnswerLineL50"/>
        <w:rPr>
          <w:color w:val="auto"/>
        </w:rPr>
      </w:pPr>
      <w:r>
        <w:rPr>
          <w:color w:val="auto"/>
        </w:rPr>
        <w:t>Answer: 192.168.1.1 (same as default gateway)</w:t>
      </w:r>
    </w:p>
    <w:p w14:paraId="5729D085" w14:textId="77777777" w:rsidR="00251FDE" w:rsidRPr="00FF29A8" w:rsidRDefault="00251FDE" w:rsidP="00837E1C">
      <w:pPr>
        <w:pStyle w:val="SubStepAlpha"/>
      </w:pPr>
      <w:r w:rsidRPr="00FF29A8">
        <w:t xml:space="preserve">Notice how the command prompt changed to a greater than (&gt;) symbol. This is the </w:t>
      </w:r>
      <w:proofErr w:type="spellStart"/>
      <w:r w:rsidRPr="00FF29A8">
        <w:rPr>
          <w:b/>
          <w:bCs/>
        </w:rPr>
        <w:t>nslookup</w:t>
      </w:r>
      <w:proofErr w:type="spellEnd"/>
      <w:r w:rsidRPr="00FF29A8">
        <w:t xml:space="preserve"> prompt. From this prompt, you can enter commands related to DNS.</w:t>
      </w:r>
    </w:p>
    <w:p w14:paraId="7A31687D" w14:textId="77777777" w:rsidR="00D0050B" w:rsidRPr="00FF29A8" w:rsidRDefault="00D0050B" w:rsidP="00D0050B">
      <w:pPr>
        <w:pStyle w:val="BodyTextL50"/>
      </w:pPr>
      <w:r w:rsidRPr="00FF29A8">
        <w:t xml:space="preserve">At the prompt, </w:t>
      </w:r>
      <w:proofErr w:type="gramStart"/>
      <w:r w:rsidRPr="00FF29A8">
        <w:t xml:space="preserve">type </w:t>
      </w:r>
      <w:r w:rsidRPr="00FF29A8">
        <w:rPr>
          <w:b/>
        </w:rPr>
        <w:t>?</w:t>
      </w:r>
      <w:proofErr w:type="gramEnd"/>
      <w:r w:rsidRPr="00FF29A8">
        <w:t xml:space="preserve"> to see a list of all the available commands that you can use in </w:t>
      </w:r>
      <w:proofErr w:type="spellStart"/>
      <w:r w:rsidRPr="00FF29A8">
        <w:rPr>
          <w:b/>
        </w:rPr>
        <w:t>nslookup</w:t>
      </w:r>
      <w:proofErr w:type="spellEnd"/>
      <w:r w:rsidRPr="00FF29A8">
        <w:t xml:space="preserve"> mode.</w:t>
      </w:r>
    </w:p>
    <w:p w14:paraId="54826C02" w14:textId="3586A44E" w:rsidR="00251FDE" w:rsidRPr="00FF29A8" w:rsidRDefault="00251FDE" w:rsidP="00797DB4">
      <w:pPr>
        <w:pStyle w:val="SubStepAlpha"/>
      </w:pPr>
      <w:r w:rsidRPr="00FF29A8">
        <w:t>At the</w:t>
      </w:r>
      <w:r w:rsidR="00837E1C" w:rsidRPr="00FF29A8">
        <w:t xml:space="preserve"> </w:t>
      </w:r>
      <w:proofErr w:type="spellStart"/>
      <w:r w:rsidR="00837E1C" w:rsidRPr="00FF29A8">
        <w:t>nslookup</w:t>
      </w:r>
      <w:proofErr w:type="spellEnd"/>
      <w:r w:rsidRPr="00FF29A8">
        <w:t xml:space="preserve"> prompt, type </w:t>
      </w:r>
      <w:r w:rsidR="009439A3" w:rsidRPr="00FF29A8">
        <w:rPr>
          <w:b/>
        </w:rPr>
        <w:t>www.cisco.com</w:t>
      </w:r>
      <w:r w:rsidRPr="00FF29A8">
        <w:t>.</w:t>
      </w:r>
    </w:p>
    <w:p w14:paraId="2A767872" w14:textId="77996336" w:rsidR="009439A3" w:rsidRPr="00FF29A8" w:rsidRDefault="009439A3" w:rsidP="00797DB4">
      <w:pPr>
        <w:pStyle w:val="CMD"/>
        <w:rPr>
          <w:b/>
        </w:rPr>
      </w:pPr>
      <w:r w:rsidRPr="00FF29A8">
        <w:t xml:space="preserve">&gt; </w:t>
      </w:r>
      <w:r w:rsidR="00737E8F" w:rsidRPr="00FF29A8">
        <w:rPr>
          <w:b/>
        </w:rPr>
        <w:t>www.cisco.com</w:t>
      </w:r>
    </w:p>
    <w:p w14:paraId="23EE8EE6" w14:textId="77777777" w:rsidR="00737E8F" w:rsidRPr="00FF29A8" w:rsidRDefault="00737E8F" w:rsidP="00050158">
      <w:pPr>
        <w:pStyle w:val="CMDOutput"/>
      </w:pPr>
      <w:r w:rsidRPr="00FF29A8">
        <w:t>Default Server:  one.one.one.one</w:t>
      </w:r>
    </w:p>
    <w:p w14:paraId="11ECE333" w14:textId="77777777" w:rsidR="00737E8F" w:rsidRPr="00FF29A8" w:rsidRDefault="00737E8F" w:rsidP="00050158">
      <w:pPr>
        <w:pStyle w:val="CMDOutput"/>
      </w:pPr>
      <w:r w:rsidRPr="00FF29A8">
        <w:t>Address:  1.1.1.1</w:t>
      </w:r>
    </w:p>
    <w:p w14:paraId="740CEBA3" w14:textId="77777777" w:rsidR="009439A3" w:rsidRPr="00FF29A8" w:rsidRDefault="009439A3" w:rsidP="00050158">
      <w:pPr>
        <w:pStyle w:val="CMDOutput"/>
      </w:pPr>
    </w:p>
    <w:p w14:paraId="2EB8C5D3" w14:textId="77777777" w:rsidR="009439A3" w:rsidRPr="00FF29A8" w:rsidRDefault="009439A3" w:rsidP="00050158">
      <w:pPr>
        <w:pStyle w:val="CMDOutput"/>
      </w:pPr>
      <w:r w:rsidRPr="00FF29A8">
        <w:t>Non-authoritative answer:</w:t>
      </w:r>
    </w:p>
    <w:p w14:paraId="37DE76A0" w14:textId="77777777" w:rsidR="00737E8F" w:rsidRPr="00FF29A8" w:rsidRDefault="00737E8F" w:rsidP="00050158">
      <w:pPr>
        <w:pStyle w:val="CMDOutput"/>
      </w:pPr>
      <w:r w:rsidRPr="00FF29A8">
        <w:lastRenderedPageBreak/>
        <w:t>Name:    e2867.dsca.akamaiedge.net</w:t>
      </w:r>
    </w:p>
    <w:p w14:paraId="6C79BAA7" w14:textId="70C94AD4" w:rsidR="00737E8F" w:rsidRPr="00FF29A8" w:rsidRDefault="00737E8F" w:rsidP="00050158">
      <w:pPr>
        <w:pStyle w:val="CMDOutput"/>
      </w:pPr>
      <w:r w:rsidRPr="00FF29A8">
        <w:t xml:space="preserve">Addresses:  </w:t>
      </w:r>
      <w:proofErr w:type="gramStart"/>
      <w:r w:rsidRPr="00FF29A8">
        <w:t>2600:1404:a</w:t>
      </w:r>
      <w:proofErr w:type="gramEnd"/>
      <w:r w:rsidRPr="00FF29A8">
        <w:t>:395::b33</w:t>
      </w:r>
    </w:p>
    <w:p w14:paraId="14FA9367" w14:textId="362781F3" w:rsidR="00737E8F" w:rsidRPr="00FF29A8" w:rsidRDefault="00737E8F" w:rsidP="00050158">
      <w:pPr>
        <w:pStyle w:val="CMDOutput"/>
      </w:pPr>
      <w:r w:rsidRPr="00FF29A8">
        <w:t xml:space="preserve">          </w:t>
      </w:r>
      <w:proofErr w:type="gramStart"/>
      <w:r w:rsidRPr="00FF29A8">
        <w:t>2600:1404:a</w:t>
      </w:r>
      <w:proofErr w:type="gramEnd"/>
      <w:r w:rsidRPr="00FF29A8">
        <w:t>:38e:::b33</w:t>
      </w:r>
    </w:p>
    <w:p w14:paraId="41EA6444" w14:textId="27D7044A" w:rsidR="00737E8F" w:rsidRPr="00FF29A8" w:rsidRDefault="00737E8F" w:rsidP="00050158">
      <w:pPr>
        <w:pStyle w:val="CMDOutput"/>
      </w:pPr>
      <w:r w:rsidRPr="00FF29A8">
        <w:t xml:space="preserve">          172.230.155.162</w:t>
      </w:r>
    </w:p>
    <w:p w14:paraId="720B1229" w14:textId="77777777" w:rsidR="009439A3" w:rsidRPr="00FF29A8" w:rsidRDefault="009439A3" w:rsidP="00050158">
      <w:pPr>
        <w:pStyle w:val="CMDOutput"/>
      </w:pPr>
      <w:r w:rsidRPr="00FF29A8">
        <w:t>Aliases:  www.cisco.com</w:t>
      </w:r>
    </w:p>
    <w:p w14:paraId="2DC4922D" w14:textId="77777777" w:rsidR="009439A3" w:rsidRPr="00FF29A8" w:rsidRDefault="009439A3" w:rsidP="00050158">
      <w:pPr>
        <w:pStyle w:val="CMDOutput"/>
      </w:pPr>
      <w:r w:rsidRPr="00FF29A8">
        <w:t xml:space="preserve">          www.cisco.com.akadns.net</w:t>
      </w:r>
    </w:p>
    <w:p w14:paraId="692895BF" w14:textId="77777777" w:rsidR="009439A3" w:rsidRPr="00FF29A8" w:rsidRDefault="009439A3" w:rsidP="00050158">
      <w:pPr>
        <w:pStyle w:val="CMDOutput"/>
      </w:pPr>
      <w:r w:rsidRPr="00FF29A8">
        <w:t xml:space="preserve">          wwwds.cisco.com.edgekey.net</w:t>
      </w:r>
    </w:p>
    <w:p w14:paraId="5505B294" w14:textId="77777777" w:rsidR="009439A3" w:rsidRPr="00FF29A8" w:rsidRDefault="009439A3" w:rsidP="00050158">
      <w:pPr>
        <w:pStyle w:val="CMDOutput"/>
      </w:pPr>
      <w:r w:rsidRPr="00FF29A8">
        <w:t xml:space="preserve">          wwwds.cisco.com.edgekey.net.globalredir.akadns.net</w:t>
      </w:r>
    </w:p>
    <w:p w14:paraId="657660A1" w14:textId="37D056A1" w:rsidR="009439A3" w:rsidRPr="00FF29A8" w:rsidRDefault="009439A3" w:rsidP="00167E9A">
      <w:pPr>
        <w:pStyle w:val="Overskrift4"/>
        <w:rPr>
          <w:color w:val="auto"/>
        </w:rPr>
      </w:pPr>
      <w:r w:rsidRPr="00FF29A8">
        <w:rPr>
          <w:color w:val="auto"/>
        </w:rPr>
        <w:t>Questions:</w:t>
      </w:r>
    </w:p>
    <w:p w14:paraId="0965F90D" w14:textId="50D229B3" w:rsidR="00251FDE" w:rsidRPr="00FF29A8" w:rsidRDefault="00251FDE" w:rsidP="00797DB4">
      <w:pPr>
        <w:pStyle w:val="SubStepAlpha"/>
        <w:numPr>
          <w:ilvl w:val="0"/>
          <w:numId w:val="0"/>
        </w:numPr>
        <w:spacing w:before="0"/>
        <w:ind w:left="720"/>
      </w:pPr>
      <w:r w:rsidRPr="00FF29A8">
        <w:t>What is the translated IP</w:t>
      </w:r>
      <w:r w:rsidR="00266C9F" w:rsidRPr="00FF29A8">
        <w:t>v4</w:t>
      </w:r>
      <w:r w:rsidRPr="00FF29A8">
        <w:t xml:space="preserve"> address?</w:t>
      </w:r>
    </w:p>
    <w:p w14:paraId="2810252A" w14:textId="51D71080" w:rsidR="009439A3" w:rsidRPr="00FF29A8" w:rsidRDefault="005552B7" w:rsidP="00797DB4">
      <w:pPr>
        <w:pStyle w:val="AnswerLineL50"/>
        <w:rPr>
          <w:color w:val="auto"/>
        </w:rPr>
      </w:pPr>
      <w:r>
        <w:rPr>
          <w:color w:val="auto"/>
        </w:rPr>
        <w:t>Answer: 104.110.1.61</w:t>
      </w:r>
    </w:p>
    <w:p w14:paraId="43309260" w14:textId="77777777" w:rsidR="00251FDE" w:rsidRPr="00FF29A8" w:rsidRDefault="00251FDE" w:rsidP="00251FDE">
      <w:pPr>
        <w:pStyle w:val="BodyTextL50"/>
      </w:pPr>
      <w:r w:rsidRPr="00FF29A8">
        <w:rPr>
          <w:b/>
        </w:rPr>
        <w:t>Note</w:t>
      </w:r>
      <w:r w:rsidRPr="00FF29A8">
        <w:t>: The IP address from your location will most likely be different because Cisco uses mirrored servers in various locations around the world.</w:t>
      </w:r>
    </w:p>
    <w:p w14:paraId="396C4691" w14:textId="77777777" w:rsidR="009439A3" w:rsidRPr="00FF29A8" w:rsidRDefault="00251FDE" w:rsidP="00251FDE">
      <w:pPr>
        <w:pStyle w:val="BodyTextL50"/>
      </w:pPr>
      <w:r w:rsidRPr="00FF29A8">
        <w:t xml:space="preserve">Is it the same as the IP address shown with the </w:t>
      </w:r>
      <w:r w:rsidRPr="00FF29A8">
        <w:rPr>
          <w:b/>
        </w:rPr>
        <w:t>ping</w:t>
      </w:r>
      <w:r w:rsidRPr="00FF29A8">
        <w:t xml:space="preserve"> command?</w:t>
      </w:r>
    </w:p>
    <w:p w14:paraId="09DBEC6A" w14:textId="2A66B986" w:rsidR="009439A3" w:rsidRPr="00FF29A8" w:rsidRDefault="005552B7" w:rsidP="00797DB4">
      <w:pPr>
        <w:pStyle w:val="AnswerLineL50"/>
        <w:rPr>
          <w:color w:val="auto"/>
        </w:rPr>
      </w:pPr>
      <w:r>
        <w:rPr>
          <w:color w:val="auto"/>
        </w:rPr>
        <w:t>Answer: YES</w:t>
      </w:r>
    </w:p>
    <w:p w14:paraId="550959C6" w14:textId="282D5992" w:rsidR="00251FDE" w:rsidRPr="00FF29A8" w:rsidRDefault="00251FDE" w:rsidP="00251FDE">
      <w:pPr>
        <w:pStyle w:val="BodyTextL50"/>
      </w:pPr>
    </w:p>
    <w:p w14:paraId="62C5F4C4" w14:textId="484BBEE9" w:rsidR="00251FDE" w:rsidRPr="00FF29A8" w:rsidRDefault="00251FDE" w:rsidP="009439A3">
      <w:pPr>
        <w:pStyle w:val="SubStepAlpha"/>
        <w:numPr>
          <w:ilvl w:val="0"/>
          <w:numId w:val="0"/>
        </w:numPr>
        <w:ind w:left="720"/>
      </w:pPr>
      <w:r w:rsidRPr="00FF29A8">
        <w:t xml:space="preserve">Under addresses, in addition to the </w:t>
      </w:r>
      <w:r w:rsidR="00737E8F" w:rsidRPr="00FF29A8">
        <w:t>172.230.155.162</w:t>
      </w:r>
      <w:r w:rsidRPr="00FF29A8">
        <w:t xml:space="preserve"> IP address, there are the following numbers: </w:t>
      </w:r>
      <w:r w:rsidR="00737E8F" w:rsidRPr="00FF29A8">
        <w:t>2600:</w:t>
      </w:r>
      <w:proofErr w:type="gramStart"/>
      <w:r w:rsidR="00737E8F" w:rsidRPr="00FF29A8">
        <w:t>1404:a</w:t>
      </w:r>
      <w:proofErr w:type="gramEnd"/>
      <w:r w:rsidR="00737E8F" w:rsidRPr="00FF29A8">
        <w:t>:395::b33 and 2600:1404:a:38e:::b33</w:t>
      </w:r>
      <w:r w:rsidRPr="00FF29A8">
        <w:t>. What are these?</w:t>
      </w:r>
    </w:p>
    <w:p w14:paraId="5F4BFC5C" w14:textId="26621E8D" w:rsidR="00251FDE" w:rsidRPr="00FF29A8" w:rsidRDefault="005552B7" w:rsidP="00797DB4">
      <w:pPr>
        <w:pStyle w:val="AnswerLineL50"/>
        <w:rPr>
          <w:color w:val="auto"/>
        </w:rPr>
      </w:pPr>
      <w:r>
        <w:rPr>
          <w:color w:val="auto"/>
        </w:rPr>
        <w:t xml:space="preserve">Answer: IPv6 address </w:t>
      </w:r>
    </w:p>
    <w:p w14:paraId="5BC41FCE" w14:textId="2886D802" w:rsidR="00251FDE" w:rsidRPr="00FF29A8" w:rsidRDefault="00251FDE" w:rsidP="00797DB4">
      <w:pPr>
        <w:pStyle w:val="SubStepAlpha"/>
      </w:pPr>
      <w:r w:rsidRPr="00FF29A8">
        <w:t xml:space="preserve">At the </w:t>
      </w:r>
      <w:proofErr w:type="spellStart"/>
      <w:r w:rsidR="00837E1C" w:rsidRPr="00FF29A8">
        <w:t>nslookup</w:t>
      </w:r>
      <w:proofErr w:type="spellEnd"/>
      <w:r w:rsidR="00837E1C" w:rsidRPr="00FF29A8">
        <w:t xml:space="preserve"> </w:t>
      </w:r>
      <w:r w:rsidRPr="00FF29A8">
        <w:t xml:space="preserve">prompt, type the IP address of the Cisco web server that you just found. You can use </w:t>
      </w:r>
      <w:proofErr w:type="spellStart"/>
      <w:r w:rsidRPr="00FF29A8">
        <w:rPr>
          <w:b/>
          <w:bCs/>
        </w:rPr>
        <w:t>nslookup</w:t>
      </w:r>
      <w:proofErr w:type="spellEnd"/>
      <w:r w:rsidRPr="00FF29A8">
        <w:t xml:space="preserve"> to get the domain name of an IP address if you do not know the URL.</w:t>
      </w:r>
    </w:p>
    <w:p w14:paraId="0E051993" w14:textId="1CE7D56D" w:rsidR="00684909" w:rsidRPr="00FF29A8" w:rsidRDefault="00684909" w:rsidP="00797DB4">
      <w:pPr>
        <w:pStyle w:val="CMD"/>
      </w:pPr>
      <w:r w:rsidRPr="00FF29A8">
        <w:t xml:space="preserve">&gt; </w:t>
      </w:r>
      <w:r w:rsidR="00737E8F" w:rsidRPr="00FF29A8">
        <w:rPr>
          <w:b/>
        </w:rPr>
        <w:t>172.230.155.162</w:t>
      </w:r>
    </w:p>
    <w:p w14:paraId="414D3DD7" w14:textId="77777777" w:rsidR="00737E8F" w:rsidRPr="00FF29A8" w:rsidRDefault="00737E8F" w:rsidP="00737E8F">
      <w:pPr>
        <w:pStyle w:val="CMD"/>
        <w:rPr>
          <w:sz w:val="18"/>
        </w:rPr>
      </w:pPr>
      <w:r w:rsidRPr="00FF29A8">
        <w:rPr>
          <w:sz w:val="18"/>
        </w:rPr>
        <w:t>Default Server:  one.one.one.one</w:t>
      </w:r>
    </w:p>
    <w:p w14:paraId="4B4A3FE4" w14:textId="77777777" w:rsidR="00737E8F" w:rsidRPr="00FF29A8" w:rsidRDefault="00737E8F" w:rsidP="00737E8F">
      <w:pPr>
        <w:pStyle w:val="CMDOutput"/>
      </w:pPr>
      <w:r w:rsidRPr="00FF29A8">
        <w:t>Address:  1.1.1.1</w:t>
      </w:r>
    </w:p>
    <w:p w14:paraId="1882983B" w14:textId="77777777" w:rsidR="00684909" w:rsidRPr="00FF29A8" w:rsidRDefault="00684909" w:rsidP="00797DB4">
      <w:pPr>
        <w:pStyle w:val="CMDOutput"/>
      </w:pPr>
    </w:p>
    <w:p w14:paraId="6516DD0F" w14:textId="714355CE" w:rsidR="00684909" w:rsidRPr="00FF29A8" w:rsidRDefault="00684909" w:rsidP="00797DB4">
      <w:pPr>
        <w:pStyle w:val="CMDOutput"/>
      </w:pPr>
      <w:r w:rsidRPr="00FF29A8">
        <w:t>Name:    a</w:t>
      </w:r>
      <w:r w:rsidR="00737E8F" w:rsidRPr="00FF29A8">
        <w:t>172-230-155-162</w:t>
      </w:r>
      <w:r w:rsidRPr="00FF29A8">
        <w:t>.deploy.</w:t>
      </w:r>
      <w:r w:rsidR="00737E8F" w:rsidRPr="00FF29A8">
        <w:t>static.</w:t>
      </w:r>
      <w:r w:rsidRPr="00FF29A8">
        <w:t>akamaitechnologies.com</w:t>
      </w:r>
    </w:p>
    <w:p w14:paraId="516EF6A8" w14:textId="2960AC5A" w:rsidR="00251FDE" w:rsidRPr="00FF29A8" w:rsidRDefault="00684909" w:rsidP="00167E9A">
      <w:pPr>
        <w:pStyle w:val="CMDOutput"/>
      </w:pPr>
      <w:r w:rsidRPr="00FF29A8">
        <w:t xml:space="preserve">Address:  </w:t>
      </w:r>
      <w:r w:rsidR="00737E8F" w:rsidRPr="00FF29A8">
        <w:t>172.230.155.162</w:t>
      </w:r>
    </w:p>
    <w:p w14:paraId="28F968EB" w14:textId="77777777" w:rsidR="00251FDE" w:rsidRPr="00FF29A8" w:rsidRDefault="00251FDE" w:rsidP="00251FDE">
      <w:pPr>
        <w:pStyle w:val="BodyTextL50"/>
      </w:pPr>
      <w:r w:rsidRPr="00FF29A8">
        <w:t xml:space="preserve">You can use the </w:t>
      </w:r>
      <w:proofErr w:type="spellStart"/>
      <w:r w:rsidRPr="00FF29A8">
        <w:rPr>
          <w:b/>
          <w:bCs/>
        </w:rPr>
        <w:t>nslookup</w:t>
      </w:r>
      <w:proofErr w:type="spellEnd"/>
      <w:r w:rsidRPr="00FF29A8">
        <w:t xml:space="preserve"> tool to translate domain names into IP addresses. You can also use it to translate IP addresses into domain names.</w:t>
      </w:r>
    </w:p>
    <w:p w14:paraId="033AC9B4" w14:textId="77777777" w:rsidR="00106C08" w:rsidRPr="00FF29A8" w:rsidRDefault="00106C08" w:rsidP="00797DB4">
      <w:pPr>
        <w:pStyle w:val="Overskrift3"/>
        <w:rPr>
          <w:color w:val="auto"/>
        </w:rPr>
      </w:pPr>
      <w:r w:rsidRPr="00FF29A8">
        <w:rPr>
          <w:color w:val="auto"/>
        </w:rPr>
        <w:t>Question:</w:t>
      </w:r>
    </w:p>
    <w:p w14:paraId="0158B910" w14:textId="77777777" w:rsidR="00251FDE" w:rsidRPr="00FF29A8" w:rsidRDefault="00251FDE" w:rsidP="00797DB4">
      <w:pPr>
        <w:pStyle w:val="BodyTextL50"/>
        <w:spacing w:before="0"/>
      </w:pPr>
      <w:r w:rsidRPr="00FF29A8">
        <w:t xml:space="preserve">Using the </w:t>
      </w:r>
      <w:proofErr w:type="spellStart"/>
      <w:r w:rsidRPr="00FF29A8">
        <w:rPr>
          <w:b/>
          <w:bCs/>
        </w:rPr>
        <w:t>nslookup</w:t>
      </w:r>
      <w:proofErr w:type="spellEnd"/>
      <w:r w:rsidRPr="00FF29A8">
        <w:t xml:space="preserve"> tool, record the IP addresses associated with </w:t>
      </w:r>
      <w:r w:rsidRPr="00FF29A8">
        <w:rPr>
          <w:b/>
        </w:rPr>
        <w:t>www.google.com</w:t>
      </w:r>
      <w:r w:rsidRPr="00FF29A8">
        <w:t>.</w:t>
      </w:r>
    </w:p>
    <w:p w14:paraId="43C056E8" w14:textId="7A65DF19" w:rsidR="00251FDE" w:rsidRPr="00FF29A8" w:rsidRDefault="005552B7" w:rsidP="00463549">
      <w:pPr>
        <w:pStyle w:val="AnswerLineL50"/>
        <w:spacing w:before="1200" w:after="1200"/>
        <w:rPr>
          <w:color w:val="auto"/>
        </w:rPr>
      </w:pPr>
      <w:r>
        <w:rPr>
          <w:color w:val="auto"/>
        </w:rPr>
        <w:t xml:space="preserve">Answer: </w:t>
      </w:r>
      <w:r w:rsidR="00875745">
        <w:rPr>
          <w:color w:val="auto"/>
        </w:rPr>
        <w:t>IPv4 is 142.250.74.142, IPv6 is 2a00:1450:400f:804::200e</w:t>
      </w:r>
    </w:p>
    <w:p w14:paraId="1632D9FE" w14:textId="4A386314" w:rsidR="00251FDE" w:rsidRPr="00FF29A8" w:rsidRDefault="00251FDE" w:rsidP="00050158">
      <w:pPr>
        <w:pStyle w:val="Overskrift2"/>
      </w:pPr>
      <w:r w:rsidRPr="00FF29A8">
        <w:t xml:space="preserve">Observe DNS Lookup Using the </w:t>
      </w:r>
      <w:proofErr w:type="spellStart"/>
      <w:r w:rsidRPr="00FF29A8">
        <w:t>nslookup</w:t>
      </w:r>
      <w:proofErr w:type="spellEnd"/>
      <w:r w:rsidRPr="00FF29A8">
        <w:t xml:space="preserve"> Comma</w:t>
      </w:r>
      <w:r w:rsidR="000B3B9F" w:rsidRPr="00FF29A8">
        <w:rPr>
          <w:rStyle w:val="Overskrift1Tegn"/>
        </w:rPr>
        <w:t>n</w:t>
      </w:r>
      <w:r w:rsidRPr="00FF29A8">
        <w:t>d on Mail Servers</w:t>
      </w:r>
    </w:p>
    <w:p w14:paraId="37E1AAA8" w14:textId="74A0F114" w:rsidR="00251FDE" w:rsidRPr="00FF29A8" w:rsidRDefault="00251FDE" w:rsidP="00797DB4">
      <w:pPr>
        <w:pStyle w:val="SubStepAlpha"/>
      </w:pPr>
      <w:r w:rsidRPr="00FF29A8">
        <w:t>At the</w:t>
      </w:r>
      <w:r w:rsidR="00837E1C" w:rsidRPr="00FF29A8">
        <w:t xml:space="preserve"> </w:t>
      </w:r>
      <w:proofErr w:type="spellStart"/>
      <w:r w:rsidR="00837E1C" w:rsidRPr="00FF29A8">
        <w:t>nslookup</w:t>
      </w:r>
      <w:proofErr w:type="spellEnd"/>
      <w:r w:rsidRPr="00FF29A8">
        <w:t xml:space="preserve"> prompt, type </w:t>
      </w:r>
      <w:r w:rsidRPr="00FF29A8">
        <w:rPr>
          <w:b/>
        </w:rPr>
        <w:t xml:space="preserve">set type=mx </w:t>
      </w:r>
      <w:r w:rsidRPr="00FF29A8">
        <w:t xml:space="preserve">to use </w:t>
      </w:r>
      <w:proofErr w:type="spellStart"/>
      <w:r w:rsidRPr="00FF29A8">
        <w:rPr>
          <w:b/>
          <w:bCs/>
        </w:rPr>
        <w:t>nslookup</w:t>
      </w:r>
      <w:proofErr w:type="spellEnd"/>
      <w:r w:rsidRPr="00FF29A8">
        <w:t xml:space="preserve"> to identify mail servers.</w:t>
      </w:r>
    </w:p>
    <w:p w14:paraId="675CD083" w14:textId="77777777" w:rsidR="00106C08" w:rsidRPr="00FF29A8" w:rsidRDefault="00106C08" w:rsidP="00797DB4">
      <w:pPr>
        <w:pStyle w:val="CMD"/>
      </w:pPr>
      <w:r w:rsidRPr="00FF29A8">
        <w:t xml:space="preserve">&gt; </w:t>
      </w:r>
      <w:r w:rsidRPr="00FF29A8">
        <w:rPr>
          <w:b/>
        </w:rPr>
        <w:t>set type=mx</w:t>
      </w:r>
    </w:p>
    <w:p w14:paraId="276A17D0" w14:textId="324612E1" w:rsidR="00251FDE" w:rsidRPr="00FF29A8" w:rsidRDefault="00251FDE" w:rsidP="00797DB4">
      <w:pPr>
        <w:pStyle w:val="SubStepAlpha"/>
      </w:pPr>
      <w:r w:rsidRPr="00FF29A8">
        <w:t>At the</w:t>
      </w:r>
      <w:r w:rsidR="00837E1C" w:rsidRPr="00FF29A8">
        <w:t xml:space="preserve"> </w:t>
      </w:r>
      <w:proofErr w:type="spellStart"/>
      <w:r w:rsidR="00837E1C" w:rsidRPr="00FF29A8">
        <w:t>nslookup</w:t>
      </w:r>
      <w:proofErr w:type="spellEnd"/>
      <w:r w:rsidRPr="00FF29A8">
        <w:t xml:space="preserve"> prompt, type </w:t>
      </w:r>
      <w:r w:rsidRPr="00FF29A8">
        <w:rPr>
          <w:b/>
        </w:rPr>
        <w:t>cisco.com</w:t>
      </w:r>
      <w:r w:rsidRPr="00FF29A8">
        <w:t>.</w:t>
      </w:r>
    </w:p>
    <w:p w14:paraId="2C2054B7" w14:textId="77777777" w:rsidR="00142A83" w:rsidRPr="00FF29A8" w:rsidRDefault="00142A83" w:rsidP="00142A83">
      <w:pPr>
        <w:pStyle w:val="CMD"/>
      </w:pPr>
      <w:r w:rsidRPr="00FF29A8">
        <w:t xml:space="preserve">&gt; </w:t>
      </w:r>
      <w:r w:rsidRPr="00FF29A8">
        <w:rPr>
          <w:b/>
        </w:rPr>
        <w:t>cisco.com</w:t>
      </w:r>
    </w:p>
    <w:p w14:paraId="6F5EB543" w14:textId="7EE3E83C" w:rsidR="00142A83" w:rsidRPr="00FF29A8" w:rsidRDefault="00142A83" w:rsidP="00B709B6">
      <w:pPr>
        <w:pStyle w:val="CMDOutput"/>
      </w:pPr>
      <w:r w:rsidRPr="00FF29A8">
        <w:lastRenderedPageBreak/>
        <w:t xml:space="preserve">Server:  </w:t>
      </w:r>
      <w:r w:rsidR="000B3B9F" w:rsidRPr="00FF29A8">
        <w:t>one.one.one.one</w:t>
      </w:r>
    </w:p>
    <w:p w14:paraId="1F5CC1CE" w14:textId="2F2874A5" w:rsidR="00142A83" w:rsidRPr="00FF29A8" w:rsidRDefault="00142A83" w:rsidP="00B709B6">
      <w:pPr>
        <w:pStyle w:val="CMDOutput"/>
      </w:pPr>
      <w:r w:rsidRPr="00FF29A8">
        <w:t>Address:  1.1.1.1</w:t>
      </w:r>
    </w:p>
    <w:p w14:paraId="4483B60E" w14:textId="77777777" w:rsidR="00142A83" w:rsidRPr="00FF29A8" w:rsidRDefault="00142A83" w:rsidP="00B709B6">
      <w:pPr>
        <w:pStyle w:val="CMDOutput"/>
      </w:pPr>
    </w:p>
    <w:p w14:paraId="0BEC1619" w14:textId="77777777" w:rsidR="00142A83" w:rsidRPr="00FF29A8" w:rsidRDefault="00142A83" w:rsidP="00B709B6">
      <w:pPr>
        <w:pStyle w:val="CMDOutput"/>
      </w:pPr>
      <w:r w:rsidRPr="00FF29A8">
        <w:t>Non-authoritative answer:</w:t>
      </w:r>
    </w:p>
    <w:p w14:paraId="7B187CD8" w14:textId="3E0FAA38" w:rsidR="00142A83" w:rsidRPr="00FF29A8" w:rsidRDefault="00142A83" w:rsidP="00B709B6">
      <w:pPr>
        <w:pStyle w:val="CMDOutput"/>
      </w:pPr>
      <w:r w:rsidRPr="00FF29A8">
        <w:t xml:space="preserve">cisco.com       MX preference = </w:t>
      </w:r>
      <w:r w:rsidR="000B3B9F" w:rsidRPr="00FF29A8">
        <w:t>2</w:t>
      </w:r>
      <w:r w:rsidRPr="00FF29A8">
        <w:t>0, mail exchanger = rcdn-mx-01.cisco.com</w:t>
      </w:r>
    </w:p>
    <w:p w14:paraId="09C80D82" w14:textId="5E82AB18" w:rsidR="000B3B9F" w:rsidRPr="00FF29A8" w:rsidRDefault="000B3B9F" w:rsidP="000B3B9F">
      <w:pPr>
        <w:pStyle w:val="CMDOutput"/>
      </w:pPr>
      <w:r w:rsidRPr="00FF29A8">
        <w:t>cisco.com       MX preference = 30, mail exchanger = aer-mx-01.cisco.com</w:t>
      </w:r>
    </w:p>
    <w:p w14:paraId="757A5A69" w14:textId="55EA9ED2" w:rsidR="00142A83" w:rsidRPr="00FF29A8" w:rsidRDefault="00142A83" w:rsidP="00B709B6">
      <w:pPr>
        <w:pStyle w:val="CMDOutput"/>
      </w:pPr>
      <w:r w:rsidRPr="00FF29A8">
        <w:t>cisco.com       MX preference = 1</w:t>
      </w:r>
      <w:r w:rsidR="000B3B9F" w:rsidRPr="00FF29A8">
        <w:t>0</w:t>
      </w:r>
      <w:r w:rsidRPr="00FF29A8">
        <w:t>, mail exchanger = alln-mx-01.cisco.com</w:t>
      </w:r>
    </w:p>
    <w:p w14:paraId="4E1F17BB" w14:textId="77777777" w:rsidR="00251FDE" w:rsidRPr="00FF29A8" w:rsidRDefault="00251FDE" w:rsidP="00251FDE">
      <w:pPr>
        <w:pStyle w:val="BodyTextL50"/>
      </w:pPr>
      <w:r w:rsidRPr="00FF29A8">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FF29A8">
        <w:rPr>
          <w:b/>
        </w:rPr>
        <w:t>MX preference</w:t>
      </w:r>
      <w:r w:rsidRPr="00FF29A8">
        <w:t xml:space="preserve">. The mail server with the lowest </w:t>
      </w:r>
      <w:r w:rsidRPr="00FF29A8">
        <w:rPr>
          <w:b/>
        </w:rPr>
        <w:t>MX preference</w:t>
      </w:r>
      <w:r w:rsidRPr="00FF29A8">
        <w:t xml:space="preserve"> is contacted first. Based upon the output above, which mail server will be contacted first when the email is sent to cisco.com?</w:t>
      </w:r>
    </w:p>
    <w:p w14:paraId="19DE3887" w14:textId="57FFE7B4" w:rsidR="00251FDE" w:rsidRPr="00FF29A8" w:rsidRDefault="002A6971" w:rsidP="00797DB4">
      <w:pPr>
        <w:pStyle w:val="AnswerLineL50"/>
        <w:rPr>
          <w:color w:val="auto"/>
        </w:rPr>
      </w:pPr>
      <w:r>
        <w:rPr>
          <w:color w:val="auto"/>
        </w:rPr>
        <w:t>Answer: alln-mx-01.cisco.com</w:t>
      </w:r>
    </w:p>
    <w:p w14:paraId="022E779E" w14:textId="77777777" w:rsidR="00251FDE" w:rsidRPr="00FF29A8" w:rsidRDefault="00251FDE" w:rsidP="00797DB4">
      <w:pPr>
        <w:pStyle w:val="SubStepAlpha"/>
      </w:pPr>
      <w:r w:rsidRPr="00FF29A8">
        <w:t xml:space="preserve">At the </w:t>
      </w:r>
      <w:proofErr w:type="spellStart"/>
      <w:r w:rsidRPr="00FF29A8">
        <w:t>nslookup</w:t>
      </w:r>
      <w:proofErr w:type="spellEnd"/>
      <w:r w:rsidRPr="00FF29A8">
        <w:t xml:space="preserve"> prompt, type </w:t>
      </w:r>
      <w:r w:rsidRPr="00FF29A8">
        <w:rPr>
          <w:b/>
        </w:rPr>
        <w:t>exit</w:t>
      </w:r>
      <w:r w:rsidRPr="00FF29A8">
        <w:t xml:space="preserve"> to return to the regular PC command prompt.</w:t>
      </w:r>
    </w:p>
    <w:p w14:paraId="4BAFAB75" w14:textId="77777777" w:rsidR="00251FDE" w:rsidRPr="00FF29A8" w:rsidRDefault="00251FDE" w:rsidP="00797DB4">
      <w:pPr>
        <w:pStyle w:val="SubStepAlpha"/>
      </w:pPr>
      <w:r w:rsidRPr="00FF29A8">
        <w:t xml:space="preserve">At the PC command prompt, type </w:t>
      </w:r>
      <w:r w:rsidRPr="00FF29A8">
        <w:rPr>
          <w:b/>
        </w:rPr>
        <w:t>ipconfig /all</w:t>
      </w:r>
      <w:r w:rsidRPr="00FF29A8">
        <w:t>.</w:t>
      </w:r>
    </w:p>
    <w:p w14:paraId="2D519727" w14:textId="77777777" w:rsidR="00106C08" w:rsidRPr="00FF29A8" w:rsidRDefault="00106C08" w:rsidP="00797DB4">
      <w:pPr>
        <w:pStyle w:val="Overskrift3"/>
        <w:rPr>
          <w:color w:val="auto"/>
        </w:rPr>
      </w:pPr>
      <w:r w:rsidRPr="00FF29A8">
        <w:rPr>
          <w:color w:val="auto"/>
        </w:rPr>
        <w:t>Question:</w:t>
      </w:r>
    </w:p>
    <w:p w14:paraId="2E207003" w14:textId="77777777" w:rsidR="00D0050B" w:rsidRPr="00FF29A8" w:rsidRDefault="00D0050B" w:rsidP="00D0050B">
      <w:pPr>
        <w:pStyle w:val="BodyTextL50"/>
        <w:spacing w:before="0"/>
      </w:pPr>
      <w:r w:rsidRPr="00FF29A8">
        <w:t>Write the IP addresses of all the DNS servers that your school uses.</w:t>
      </w:r>
    </w:p>
    <w:p w14:paraId="2D75E973" w14:textId="47BE3572" w:rsidR="00251FDE" w:rsidRPr="00FF29A8" w:rsidRDefault="002A6971" w:rsidP="00797DB4">
      <w:pPr>
        <w:pStyle w:val="AnswerLineL50"/>
        <w:rPr>
          <w:color w:val="auto"/>
        </w:rPr>
      </w:pPr>
      <w:r>
        <w:rPr>
          <w:color w:val="auto"/>
        </w:rPr>
        <w:t>Answer: 192.168.1.1 (at home)</w:t>
      </w:r>
    </w:p>
    <w:p w14:paraId="1580AF20" w14:textId="47840F07" w:rsidR="0083120E" w:rsidRPr="00FF29A8" w:rsidRDefault="0083120E" w:rsidP="0083120E">
      <w:pPr>
        <w:pStyle w:val="ConfigWindow"/>
        <w:rPr>
          <w:color w:val="auto"/>
        </w:rPr>
      </w:pPr>
      <w:r w:rsidRPr="00FF29A8">
        <w:rPr>
          <w:color w:val="auto"/>
        </w:rPr>
        <w:t>Close the windows command prompt</w:t>
      </w:r>
    </w:p>
    <w:p w14:paraId="7F424E2A" w14:textId="77777777" w:rsidR="00251FDE" w:rsidRPr="00FF29A8" w:rsidRDefault="00251FDE" w:rsidP="00167E9A">
      <w:pPr>
        <w:pStyle w:val="Overskrift1"/>
      </w:pPr>
      <w:r w:rsidRPr="00FF29A8">
        <w:t>Reflection</w:t>
      </w:r>
      <w:r w:rsidR="00106C08" w:rsidRPr="00FF29A8">
        <w:t xml:space="preserve"> Question</w:t>
      </w:r>
    </w:p>
    <w:p w14:paraId="2DBDA788" w14:textId="77777777" w:rsidR="00251FDE" w:rsidRPr="00FF29A8" w:rsidRDefault="00251FDE" w:rsidP="00D0050B">
      <w:pPr>
        <w:pStyle w:val="BodyTextL25"/>
      </w:pPr>
      <w:r w:rsidRPr="00FF29A8">
        <w:t>What is the fundamental purpose of DNS?</w:t>
      </w:r>
    </w:p>
    <w:p w14:paraId="5FD0D310" w14:textId="42B9C940" w:rsidR="00D0050B" w:rsidRPr="00FF29A8" w:rsidRDefault="002A6971" w:rsidP="002A6971">
      <w:pPr>
        <w:pStyle w:val="AnswerLineL50"/>
        <w:ind w:left="360"/>
        <w:rPr>
          <w:color w:val="auto"/>
        </w:rPr>
      </w:pPr>
      <w:r>
        <w:rPr>
          <w:color w:val="auto"/>
        </w:rPr>
        <w:t xml:space="preserve">Answer: </w:t>
      </w:r>
      <w:r w:rsidR="00A36D72">
        <w:rPr>
          <w:color w:val="auto"/>
        </w:rPr>
        <w:t xml:space="preserve">To translate a domain name into the appropriate IP address. Done by looking up the DNS records of the requested domain. </w:t>
      </w:r>
    </w:p>
    <w:p w14:paraId="086CF355" w14:textId="77777777" w:rsidR="00C162C0" w:rsidRPr="00FF29A8" w:rsidRDefault="00797DB4" w:rsidP="00D0050B">
      <w:pPr>
        <w:pStyle w:val="ConfigWindow"/>
        <w:rPr>
          <w:rStyle w:val="DevConfigGray"/>
          <w:rFonts w:ascii="Arial" w:hAnsi="Arial"/>
          <w:shd w:val="clear" w:color="auto" w:fill="auto"/>
        </w:rPr>
      </w:pPr>
      <w:r w:rsidRPr="00FF29A8">
        <w:rPr>
          <w:color w:val="auto"/>
        </w:rPr>
        <w:t>End of document</w:t>
      </w:r>
    </w:p>
    <w:sectPr w:rsidR="00C162C0" w:rsidRPr="00FF29A8"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74406" w14:textId="77777777" w:rsidR="00AB6D8D" w:rsidRDefault="00AB6D8D" w:rsidP="00710659">
      <w:pPr>
        <w:spacing w:after="0" w:line="240" w:lineRule="auto"/>
      </w:pPr>
      <w:r>
        <w:separator/>
      </w:r>
    </w:p>
    <w:p w14:paraId="191983E8" w14:textId="77777777" w:rsidR="00AB6D8D" w:rsidRDefault="00AB6D8D"/>
  </w:endnote>
  <w:endnote w:type="continuationSeparator" w:id="0">
    <w:p w14:paraId="5085E67D" w14:textId="77777777" w:rsidR="00AB6D8D" w:rsidRDefault="00AB6D8D" w:rsidP="00710659">
      <w:pPr>
        <w:spacing w:after="0" w:line="240" w:lineRule="auto"/>
      </w:pPr>
      <w:r>
        <w:continuationSeparator/>
      </w:r>
    </w:p>
    <w:p w14:paraId="3BE83C94" w14:textId="77777777" w:rsidR="00AB6D8D" w:rsidRDefault="00AB6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48BC" w14:textId="77777777" w:rsidR="003B256A" w:rsidRDefault="003B256A">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65FF" w14:textId="0A83A106"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t xml:space="preserve"> - </w:t>
    </w:r>
    <w:r>
      <w:fldChar w:fldCharType="begin"/>
    </w:r>
    <w:r>
      <w:instrText xml:space="preserve"> SAVEDATE  \@ "yyyy"  \* MERGEFORMAT </w:instrText>
    </w:r>
    <w:r>
      <w:fldChar w:fldCharType="separate"/>
    </w:r>
    <w:r w:rsidR="00FF29A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0800" w14:textId="026C5B0B"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F29A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AD722" w14:textId="77777777" w:rsidR="00AB6D8D" w:rsidRDefault="00AB6D8D" w:rsidP="00710659">
      <w:pPr>
        <w:spacing w:after="0" w:line="240" w:lineRule="auto"/>
      </w:pPr>
      <w:r>
        <w:separator/>
      </w:r>
    </w:p>
    <w:p w14:paraId="26DC1C2E" w14:textId="77777777" w:rsidR="00AB6D8D" w:rsidRDefault="00AB6D8D"/>
  </w:footnote>
  <w:footnote w:type="continuationSeparator" w:id="0">
    <w:p w14:paraId="41ECAF5A" w14:textId="77777777" w:rsidR="00AB6D8D" w:rsidRDefault="00AB6D8D" w:rsidP="00710659">
      <w:pPr>
        <w:spacing w:after="0" w:line="240" w:lineRule="auto"/>
      </w:pPr>
      <w:r>
        <w:continuationSeparator/>
      </w:r>
    </w:p>
    <w:p w14:paraId="300FD801" w14:textId="77777777" w:rsidR="00AB6D8D" w:rsidRDefault="00AB6D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B9D4" w14:textId="77777777" w:rsidR="003B256A" w:rsidRDefault="003B256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Overskrift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abstractNumId w:val="3"/>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abstractNumId w:val="3"/>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971"/>
    <w:rsid w:val="002A6C56"/>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B9F"/>
    <w:rsid w:val="00463549"/>
    <w:rsid w:val="004659EE"/>
    <w:rsid w:val="00473E34"/>
    <w:rsid w:val="00476BA9"/>
    <w:rsid w:val="00481650"/>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52B7"/>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5F43C4"/>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5745"/>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6D72"/>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8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9B6"/>
    <w:rsid w:val="00B72F2A"/>
    <w:rsid w:val="00B74716"/>
    <w:rsid w:val="00B76711"/>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AEC"/>
    <w:rsid w:val="00F60BE0"/>
    <w:rsid w:val="00F6280E"/>
    <w:rsid w:val="00F666EC"/>
    <w:rsid w:val="00F7050A"/>
    <w:rsid w:val="00F75533"/>
    <w:rsid w:val="00F8014F"/>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29A8"/>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Overskrift4">
    <w:name w:val="heading 4"/>
    <w:basedOn w:val="BodyTextL25"/>
    <w:next w:val="BodyTextL25"/>
    <w:link w:val="Overskrift4Tegn"/>
    <w:unhideWhenUsed/>
    <w:qFormat/>
    <w:rsid w:val="00050158"/>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0B3B9F"/>
    <w:rPr>
      <w:b/>
      <w:bCs/>
      <w:noProof/>
      <w:sz w:val="26"/>
      <w:szCs w:val="26"/>
    </w:rPr>
  </w:style>
  <w:style w:type="character" w:customStyle="1" w:styleId="Overskrift2Tegn">
    <w:name w:val="Overskrift 2 Tegn"/>
    <w:link w:val="Overskrift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6354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63549"/>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050158"/>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050158"/>
    <w:rPr>
      <w:rFonts w:eastAsia="Times New Roman"/>
      <w:bCs/>
      <w:color w:val="FFFFFF" w:themeColor="background1"/>
      <w:sz w:val="6"/>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styleId="Revisjon">
    <w:name w:val="Revision"/>
    <w:hidden/>
    <w:uiPriority w:val="99"/>
    <w:semiHidden/>
    <w:rsid w:val="00142A83"/>
    <w:rPr>
      <w:sz w:val="22"/>
      <w:szCs w:val="22"/>
    </w:rPr>
  </w:style>
  <w:style w:type="character" w:styleId="Hyperkobling">
    <w:name w:val="Hyperlink"/>
    <w:rsid w:val="00251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427A6C"/>
    <w:rsid w:val="004E066F"/>
    <w:rsid w:val="00686A47"/>
    <w:rsid w:val="00711CBA"/>
    <w:rsid w:val="00980357"/>
    <w:rsid w:val="00B9592C"/>
    <w:rsid w:val="00C04463"/>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AFDB17-5B0E-4ECA-A490-C67577FA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38</TotalTime>
  <Pages>4</Pages>
  <Words>1196</Words>
  <Characters>6342</Characters>
  <Application>Microsoft Office Word</Application>
  <DocSecurity>0</DocSecurity>
  <Lines>52</Lines>
  <Paragraphs>15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Lab - Observe DNS Resolution</vt:lpstr>
      <vt:lpstr>Lab - Observe DNS Resolution</vt:lpstr>
    </vt:vector>
  </TitlesOfParts>
  <Company>Cisco Systems, Inc.</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Fadul Elwalid Fadul</cp:lastModifiedBy>
  <cp:revision>4</cp:revision>
  <dcterms:created xsi:type="dcterms:W3CDTF">2019-11-27T21:02:00Z</dcterms:created>
  <dcterms:modified xsi:type="dcterms:W3CDTF">2022-03-23T21:38:00Z</dcterms:modified>
</cp:coreProperties>
</file>