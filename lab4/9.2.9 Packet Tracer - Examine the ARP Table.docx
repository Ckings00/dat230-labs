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A21810" w:rsidP="007B3B8D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  <w:r w:rsidR="004D36D7" w:rsidRPr="00FD4A68">
        <w:t xml:space="preserve"> </w:t>
      </w:r>
    </w:p>
    <w:p w:rsidR="007B3B8D" w:rsidRPr="00D9181B" w:rsidRDefault="007B3B8D" w:rsidP="007B3B8D">
      <w:pPr>
        <w:pStyle w:val="Overskrift1"/>
        <w:numPr>
          <w:ilvl w:val="0"/>
          <w:numId w:val="3"/>
        </w:numPr>
      </w:pPr>
      <w:r w:rsidRPr="00BB73FF">
        <w:t>Addressing Table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:rsidR="007B3B8D" w:rsidRPr="00BB73FF" w:rsidRDefault="007B3B8D" w:rsidP="007B3B8D">
      <w:pPr>
        <w:pStyle w:val="Overskrift1"/>
        <w:numPr>
          <w:ilvl w:val="0"/>
          <w:numId w:val="3"/>
        </w:numPr>
      </w:pPr>
      <w:r w:rsidRPr="00BB73FF">
        <w:t>Objective</w:t>
      </w:r>
      <w:r>
        <w:t>s</w:t>
      </w:r>
    </w:p>
    <w:p w:rsidR="007B3B8D" w:rsidRPr="004C0909" w:rsidRDefault="007B3B8D" w:rsidP="007B3B8D">
      <w:pPr>
        <w:pStyle w:val="BodyTextL25Bold"/>
      </w:pPr>
      <w:r>
        <w:t>Part 1: Examine an ARP Request</w:t>
      </w:r>
    </w:p>
    <w:p w:rsidR="007B3B8D" w:rsidRPr="004C0909" w:rsidRDefault="007B3B8D" w:rsidP="007B3B8D">
      <w:pPr>
        <w:pStyle w:val="BodyTextL25Bold"/>
      </w:pPr>
      <w:r>
        <w:t>Part 2: Examine a Switch MAC Address Table</w:t>
      </w:r>
    </w:p>
    <w:p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:rsidR="007B3B8D" w:rsidRPr="00D07611" w:rsidRDefault="007B3B8D" w:rsidP="007B3B8D">
      <w:pPr>
        <w:pStyle w:val="Overskrift1"/>
        <w:numPr>
          <w:ilvl w:val="0"/>
          <w:numId w:val="3"/>
        </w:numPr>
        <w:rPr>
          <w:sz w:val="28"/>
        </w:rPr>
      </w:pPr>
      <w:r>
        <w:t>Background</w:t>
      </w:r>
    </w:p>
    <w:p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:rsidR="007B3B8D" w:rsidRDefault="007B3B8D" w:rsidP="007B3B8D">
      <w:pPr>
        <w:pStyle w:val="Overskrift1"/>
      </w:pPr>
      <w:r>
        <w:t>Instructions</w:t>
      </w:r>
    </w:p>
    <w:p w:rsidR="007B3B8D" w:rsidRDefault="007B3B8D" w:rsidP="007B3B8D">
      <w:pPr>
        <w:pStyle w:val="Overskrift2"/>
      </w:pPr>
      <w:r>
        <w:t>Examine</w:t>
      </w:r>
      <w:r w:rsidRPr="00A87024">
        <w:t xml:space="preserve"> an ARP Request</w:t>
      </w:r>
    </w:p>
    <w:p w:rsidR="007B3B8D" w:rsidRDefault="007B3B8D" w:rsidP="007B3B8D">
      <w:pPr>
        <w:pStyle w:val="Overskrift3"/>
      </w:pPr>
      <w:r>
        <w:t>Generate ARP requests by pinging 172.16.31.3 from 172.16.31.2.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:rsidR="007B3B8D" w:rsidRDefault="007B3B8D" w:rsidP="007B3B8D">
      <w:pPr>
        <w:pStyle w:val="SubStepAlpha"/>
      </w:pPr>
      <w:r>
        <w:t xml:space="preserve">Enter the </w:t>
      </w:r>
      <w:r>
        <w:rPr>
          <w:b/>
        </w:rPr>
        <w:t>arp -d</w:t>
      </w:r>
      <w:r>
        <w:t xml:space="preserve"> command to clear the ARP table.</w:t>
      </w:r>
    </w:p>
    <w:p w:rsidR="005C7D2E" w:rsidRDefault="005C7D2E" w:rsidP="005C7D2E">
      <w:pPr>
        <w:pStyle w:val="ConfigWindow"/>
      </w:pPr>
      <w:r>
        <w:t>Close a command prompt</w:t>
      </w:r>
    </w:p>
    <w:p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So the computer sends an </w:t>
      </w:r>
      <w:r w:rsidRPr="00DA0B14">
        <w:t>ARP</w:t>
      </w:r>
      <w:r>
        <w:t xml:space="preserve"> broadcast frame to find the MAC address of the destination.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:rsidR="002A333C" w:rsidRDefault="002A333C" w:rsidP="002A333C">
      <w:pPr>
        <w:pStyle w:val="Overskrift4"/>
      </w:pPr>
      <w:r>
        <w:t>Question:</w:t>
      </w:r>
    </w:p>
    <w:p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  <w:r w:rsidR="00DD58D5">
        <w:t xml:space="preserve"> Answer: No (FFFF.FFFF.FFFF)</w:t>
      </w:r>
    </w:p>
    <w:p w:rsidR="007B3B8D" w:rsidRDefault="007B3B8D" w:rsidP="007B3B8D">
      <w:pPr>
        <w:pStyle w:val="AnswerLineL50"/>
      </w:pPr>
      <w:r>
        <w:t>Type your answers here.</w:t>
      </w:r>
    </w:p>
    <w:p w:rsidR="002A333C" w:rsidRDefault="007B3B8D" w:rsidP="002A333C">
      <w:pPr>
        <w:pStyle w:val="SubStepAlpha"/>
      </w:pPr>
      <w:r>
        <w:lastRenderedPageBreak/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:rsidR="002A333C" w:rsidRDefault="002A333C" w:rsidP="002A333C">
      <w:pPr>
        <w:pStyle w:val="Overskrift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 xml:space="preserve">How many copies of the PDU did </w:t>
      </w:r>
      <w:r>
        <w:rPr>
          <w:b/>
        </w:rPr>
        <w:t>Switch1</w:t>
      </w:r>
      <w:r>
        <w:t xml:space="preserve"> make?</w:t>
      </w:r>
      <w:r w:rsidR="00DD58D5">
        <w:t xml:space="preserve"> Answer: Three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BodyTextL50"/>
      </w:pPr>
      <w:r>
        <w:t>What is the IP address of the device that accepted the PDU?</w:t>
      </w:r>
      <w:r w:rsidR="00DD58D5">
        <w:t xml:space="preserve"> Answer: 172.16.31.3 on the out layer</w:t>
      </w:r>
    </w:p>
    <w:p w:rsidR="007B3B8D" w:rsidRDefault="007B3B8D" w:rsidP="007B3B8D">
      <w:pPr>
        <w:pStyle w:val="AnswerLineL50"/>
      </w:pPr>
      <w:r>
        <w:t>Type your answers here.</w:t>
      </w:r>
    </w:p>
    <w:p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:rsidR="002A333C" w:rsidRDefault="002A333C" w:rsidP="002A333C">
      <w:pPr>
        <w:pStyle w:val="Overskrift4"/>
      </w:pPr>
      <w:r>
        <w:t>Question:</w:t>
      </w:r>
    </w:p>
    <w:p w:rsidR="007B3B8D" w:rsidRPr="00E35D7D" w:rsidRDefault="007B3B8D" w:rsidP="0058727C">
      <w:pPr>
        <w:pStyle w:val="BodyTextL50"/>
        <w:spacing w:before="0"/>
      </w:pPr>
      <w:r>
        <w:t>What happened to the source and destination MAC addresses?</w:t>
      </w:r>
      <w:r w:rsidR="00DD58D5">
        <w:t xml:space="preserve"> Answer: They appeared. </w:t>
      </w:r>
    </w:p>
    <w:p w:rsidR="007B3B8D" w:rsidRPr="00E35D7D" w:rsidRDefault="007B3B8D" w:rsidP="00E35D7D">
      <w:pPr>
        <w:pStyle w:val="AnswerLineL50"/>
      </w:pPr>
      <w:r w:rsidRPr="00E35D7D">
        <w:t>Type your answers here.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:rsidR="002A333C" w:rsidRDefault="002A333C" w:rsidP="002A333C">
      <w:pPr>
        <w:pStyle w:val="Overskrift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  <w:r w:rsidR="00DD58D5">
        <w:t xml:space="preserve"> Answer: One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7B3B8D">
      <w:pPr>
        <w:pStyle w:val="Overskrift3"/>
      </w:pPr>
      <w:r w:rsidRPr="00A87024">
        <w:t>Examine</w:t>
      </w:r>
      <w:r>
        <w:t xml:space="preserve"> the</w:t>
      </w:r>
      <w:r w:rsidRPr="00A87024">
        <w:t xml:space="preserve"> ARP table.</w:t>
      </w:r>
    </w:p>
    <w:p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:rsidR="002A333C" w:rsidRDefault="002A333C" w:rsidP="002A333C">
      <w:pPr>
        <w:pStyle w:val="Overskrift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  <w:r w:rsidR="00DD58D5">
        <w:t xml:space="preserve"> Answer: Yes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Switch back to </w:t>
      </w:r>
      <w:r w:rsidRPr="004F48FC">
        <w:rPr>
          <w:b/>
        </w:rPr>
        <w:t>Realtime</w:t>
      </w:r>
      <w:r>
        <w:t xml:space="preserve"> and the ping completes.</w:t>
      </w:r>
    </w:p>
    <w:p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r w:rsidRPr="00766B36">
        <w:rPr>
          <w:b/>
        </w:rPr>
        <w:t xml:space="preserve">arp </w:t>
      </w:r>
      <w:r>
        <w:rPr>
          <w:b/>
        </w:rPr>
        <w:t>–</w:t>
      </w:r>
      <w:r w:rsidRPr="00766B36">
        <w:rPr>
          <w:b/>
        </w:rPr>
        <w:t>a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Overskrift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To what IP address does the MAC address entry correspond?</w:t>
      </w:r>
      <w:r w:rsidR="00DD58D5">
        <w:t xml:space="preserve"> Answer: 172.16.31.3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BodyTextL50"/>
      </w:pPr>
      <w:r>
        <w:t>In general, when does an end device issue an ARP request?</w:t>
      </w:r>
      <w:r w:rsidR="00DD58D5">
        <w:t xml:space="preserve"> Answer: At the start of a request where it needs a mac address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Overskrift2"/>
      </w:pPr>
      <w:r>
        <w:t>Examine a Switch MAC Address Table</w:t>
      </w:r>
    </w:p>
    <w:p w:rsidR="007B3B8D" w:rsidRDefault="007B3B8D" w:rsidP="002A333C">
      <w:pPr>
        <w:pStyle w:val="Overskrift3"/>
      </w:pPr>
      <w:r>
        <w:t>Generate additional traffic to populate the switch MAC address table.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:rsidR="002A333C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Pr="00A95126">
        <w:t xml:space="preserve"> </w:t>
      </w:r>
      <w:r>
        <w:t>command.</w:t>
      </w:r>
    </w:p>
    <w:p w:rsidR="002A333C" w:rsidRDefault="002A333C" w:rsidP="002A333C">
      <w:pPr>
        <w:pStyle w:val="Overskrift4"/>
      </w:pPr>
      <w:r>
        <w:t>Question:</w:t>
      </w:r>
    </w:p>
    <w:p w:rsidR="00DD58D5" w:rsidRDefault="007B3B8D" w:rsidP="00DD58D5">
      <w:pPr>
        <w:pStyle w:val="BodyTextL50"/>
        <w:spacing w:before="0"/>
      </w:pPr>
      <w:r>
        <w:t>How many replies were sent and received?</w:t>
      </w:r>
      <w:r w:rsidR="00DD58D5">
        <w:t xml:space="preserve"> Answer: 4 sent and received. </w:t>
      </w:r>
    </w:p>
    <w:p w:rsidR="002A333C" w:rsidRPr="002A333C" w:rsidRDefault="002A333C" w:rsidP="00422B95">
      <w:pPr>
        <w:pStyle w:val="AnswerLineL50"/>
      </w:pPr>
      <w:r w:rsidRPr="002A333C"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7B3B8D" w:rsidRDefault="007B3B8D" w:rsidP="00DC2734">
      <w:pPr>
        <w:pStyle w:val="Overskrift3"/>
        <w:spacing w:before="120"/>
      </w:pPr>
      <w:r>
        <w:t>Examine the MAC address table on the switches.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Overskrift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  <w:r w:rsidR="00DD58D5">
        <w:t xml:space="preserve"> Answer: </w:t>
      </w:r>
      <w:r w:rsidR="003D1CB2">
        <w:t>Yes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Overskrift4"/>
      </w:pPr>
      <w:r>
        <w:lastRenderedPageBreak/>
        <w:t>Questions: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  <w:r w:rsidR="003D1CB2">
        <w:t xml:space="preserve"> Answer: Yes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BodyTextL50"/>
      </w:pPr>
      <w:r>
        <w:t>Why are two MAC addresses associated with one port?</w:t>
      </w:r>
      <w:r w:rsidR="003D1CB2">
        <w:t xml:space="preserve"> Answer: Because of the wireless access point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Overskrift2"/>
      </w:pPr>
      <w:r>
        <w:t>Examine the ARP Process in Remote Communications</w:t>
      </w:r>
    </w:p>
    <w:p w:rsidR="007B3B8D" w:rsidRDefault="007B3B8D" w:rsidP="002A333C">
      <w:pPr>
        <w:pStyle w:val="Overskrift3"/>
      </w:pPr>
      <w:r>
        <w:t>Generate traffic to produce ARP traffic.</w:t>
      </w:r>
    </w:p>
    <w:p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:rsidR="002A333C" w:rsidRDefault="007B3B8D" w:rsidP="002A333C">
      <w:pPr>
        <w:pStyle w:val="SubStepAlpha"/>
      </w:pPr>
      <w:r>
        <w:t xml:space="preserve">Type </w:t>
      </w:r>
      <w:r>
        <w:rPr>
          <w:b/>
        </w:rPr>
        <w:t>arp –a</w:t>
      </w:r>
      <w:r w:rsidR="002A333C">
        <w:t>.</w:t>
      </w:r>
    </w:p>
    <w:p w:rsidR="002A333C" w:rsidRDefault="002A333C" w:rsidP="002A333C">
      <w:pPr>
        <w:pStyle w:val="Overskrift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What is the IP address of the new ARP table entry?</w:t>
      </w:r>
      <w:r w:rsidR="003D1CB2">
        <w:t xml:space="preserve"> Answer: 172.16.31.1 and 172.16.31.4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Enter </w:t>
      </w:r>
      <w:r>
        <w:rPr>
          <w:b/>
        </w:rPr>
        <w:t xml:space="preserve">arp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</w:t>
      </w:r>
    </w:p>
    <w:p w:rsidR="005B0A7A" w:rsidRDefault="007B3B8D" w:rsidP="005B0A7A">
      <w:pPr>
        <w:pStyle w:val="SubStepAlpha"/>
      </w:pPr>
      <w:r>
        <w:t>R</w:t>
      </w:r>
      <w:r w:rsidR="005B0A7A">
        <w:t>epeat the ping to 10.10.10.1.</w:t>
      </w:r>
    </w:p>
    <w:p w:rsidR="005B0A7A" w:rsidRDefault="005B0A7A" w:rsidP="005B0A7A">
      <w:pPr>
        <w:pStyle w:val="Overskrift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PDUs appear</w:t>
      </w:r>
      <w:r w:rsidR="005B0A7A">
        <w:t>?</w:t>
      </w:r>
      <w:r w:rsidR="003D1CB2">
        <w:t xml:space="preserve"> Answer: Two (One ICMP and one ARP)</w:t>
      </w:r>
    </w:p>
    <w:p w:rsidR="005B0A7A" w:rsidRDefault="005B0A7A" w:rsidP="005B0A7A">
      <w:pPr>
        <w:pStyle w:val="AnswerLineL50"/>
      </w:pPr>
      <w:r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5B0A7A" w:rsidRDefault="007B3B8D" w:rsidP="00DC2734">
      <w:pPr>
        <w:pStyle w:val="SubStepAlpha"/>
        <w:spacing w:before="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 w:rsidR="005B0A7A">
        <w:t>.</w:t>
      </w:r>
    </w:p>
    <w:p w:rsidR="005B0A7A" w:rsidRDefault="005B0A7A" w:rsidP="005B0A7A">
      <w:pPr>
        <w:pStyle w:val="Overskrift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What is the target destination IP destination address of the ARP request?</w:t>
      </w:r>
      <w:r w:rsidR="003D1CB2">
        <w:t xml:space="preserve"> Answer: 172.16.31.1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SubStepAlpha"/>
      </w:pPr>
      <w:r>
        <w:t>The destination IP address is not 10.10.10.1.</w:t>
      </w:r>
    </w:p>
    <w:p w:rsidR="005B0A7A" w:rsidRDefault="005B0A7A" w:rsidP="005B0A7A">
      <w:pPr>
        <w:pStyle w:val="Overskrift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Why?</w:t>
      </w:r>
      <w:r w:rsidR="003D1CB2">
        <w:t xml:space="preserve"> Answer: Because it is on a different network. </w:t>
      </w:r>
    </w:p>
    <w:p w:rsidR="005B0A7A" w:rsidRDefault="005B0A7A" w:rsidP="004F509B">
      <w:pPr>
        <w:pStyle w:val="AnswerLineL50"/>
        <w:spacing w:before="600" w:after="600"/>
      </w:pPr>
      <w:r>
        <w:t>Type your answers here.</w:t>
      </w:r>
    </w:p>
    <w:p w:rsidR="007B3B8D" w:rsidRDefault="007B3B8D" w:rsidP="005B0A7A">
      <w:pPr>
        <w:pStyle w:val="Overskrift3"/>
      </w:pPr>
      <w:r>
        <w:t>Examine the ARP table on Router1.</w:t>
      </w:r>
    </w:p>
    <w:p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:rsidR="005B0A7A" w:rsidRDefault="005B0A7A" w:rsidP="005B0A7A">
      <w:pPr>
        <w:pStyle w:val="Overskrift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:rsidR="005B0A7A" w:rsidRDefault="005B0A7A" w:rsidP="00422B95">
      <w:pPr>
        <w:pStyle w:val="AnswerLineL50"/>
        <w:spacing w:before="300" w:after="300"/>
      </w:pPr>
      <w:r>
        <w:t>Type your answers here.</w:t>
      </w:r>
    </w:p>
    <w:p w:rsidR="005B0A7A" w:rsidRDefault="007B3B8D" w:rsidP="005B0A7A">
      <w:pPr>
        <w:pStyle w:val="SubStepAlpha"/>
      </w:pPr>
      <w:r>
        <w:t xml:space="preserve">Enter the </w:t>
      </w:r>
      <w:r>
        <w:rPr>
          <w:b/>
        </w:rPr>
        <w:t>show arp</w:t>
      </w:r>
      <w:r w:rsidRPr="00A41807">
        <w:t xml:space="preserve"> </w:t>
      </w:r>
      <w:r>
        <w:t>command.</w:t>
      </w:r>
    </w:p>
    <w:p w:rsidR="005B0A7A" w:rsidRDefault="005B0A7A" w:rsidP="005B0A7A">
      <w:pPr>
        <w:pStyle w:val="Overskrift4"/>
      </w:pPr>
      <w:r>
        <w:t>Questions:</w:t>
      </w:r>
    </w:p>
    <w:p w:rsidR="005B0A7A" w:rsidRDefault="007B3B8D" w:rsidP="005B0A7A">
      <w:pPr>
        <w:pStyle w:val="BodyTextL50"/>
        <w:spacing w:before="0"/>
      </w:pPr>
      <w:r>
        <w:t xml:space="preserve">Is there an entry for </w:t>
      </w:r>
      <w:r>
        <w:rPr>
          <w:b/>
        </w:rPr>
        <w:t>172.16.31.2</w:t>
      </w:r>
      <w:r>
        <w:t>?</w:t>
      </w:r>
      <w:r w:rsidR="00CE1E12">
        <w:t xml:space="preserve"> Answer: Yes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BodyTextL50"/>
      </w:pPr>
      <w:r>
        <w:t>What happens to the first ping in a situation where the router responds to the ARP request?</w:t>
      </w:r>
      <w:r w:rsidR="00CE1E12">
        <w:t xml:space="preserve"> Answer: It times out.</w:t>
      </w:r>
      <w:bookmarkStart w:id="0" w:name="_GoBack"/>
      <w:bookmarkEnd w:id="0"/>
    </w:p>
    <w:p w:rsidR="005B0A7A" w:rsidRDefault="005B0A7A" w:rsidP="005B0A7A">
      <w:pPr>
        <w:pStyle w:val="AnswerLineL50"/>
      </w:pPr>
      <w:r>
        <w:lastRenderedPageBreak/>
        <w:t>Type your answers here.</w:t>
      </w:r>
    </w:p>
    <w:p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422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7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810" w:rsidRDefault="00A21810" w:rsidP="00710659">
      <w:pPr>
        <w:spacing w:after="0" w:line="240" w:lineRule="auto"/>
      </w:pPr>
      <w:r>
        <w:separator/>
      </w:r>
    </w:p>
    <w:p w:rsidR="00A21810" w:rsidRDefault="00A21810"/>
  </w:endnote>
  <w:endnote w:type="continuationSeparator" w:id="0">
    <w:p w:rsidR="00A21810" w:rsidRDefault="00A21810" w:rsidP="00710659">
      <w:pPr>
        <w:spacing w:after="0" w:line="240" w:lineRule="auto"/>
      </w:pPr>
      <w:r>
        <w:continuationSeparator/>
      </w:r>
    </w:p>
    <w:p w:rsidR="00A21810" w:rsidRDefault="00A21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6584481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D58D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E1E1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E1E1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15384954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D58D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E1E1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E1E1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810" w:rsidRDefault="00A21810" w:rsidP="00710659">
      <w:pPr>
        <w:spacing w:after="0" w:line="240" w:lineRule="auto"/>
      </w:pPr>
      <w:r>
        <w:separator/>
      </w:r>
    </w:p>
    <w:p w:rsidR="00A21810" w:rsidRDefault="00A21810"/>
  </w:footnote>
  <w:footnote w:type="continuationSeparator" w:id="0">
    <w:p w:rsidR="00A21810" w:rsidRDefault="00A21810" w:rsidP="00710659">
      <w:pPr>
        <w:spacing w:after="0" w:line="240" w:lineRule="auto"/>
      </w:pPr>
      <w:r>
        <w:continuationSeparator/>
      </w:r>
    </w:p>
    <w:p w:rsidR="00A21810" w:rsidRDefault="00A218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724785E7" wp14:editId="3CE8E528">
          <wp:extent cx="2587752" cy="804672"/>
          <wp:effectExtent l="0" t="0" r="3175" b="0"/>
          <wp:docPr id="3" name="Picture 3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021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1C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95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509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810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1E12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D58D5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22B95"/>
    <w:pPr>
      <w:ind w:left="720"/>
    </w:pPr>
    <w:rPr>
      <w:color w:val="FFFFFF" w:themeColor="background1"/>
    </w:r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64"/>
    <w:rsid w:val="00115462"/>
    <w:rsid w:val="00315DE5"/>
    <w:rsid w:val="0032459B"/>
    <w:rsid w:val="00495B64"/>
    <w:rsid w:val="0057325D"/>
    <w:rsid w:val="00AC58A4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693AF-1564-4062-AAE3-606A5AAC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41</TotalTime>
  <Pages>4</Pages>
  <Words>796</Words>
  <Characters>4220</Characters>
  <Application>Microsoft Office Word</Application>
  <DocSecurity>0</DocSecurity>
  <Lines>35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Examine the ARP Table</vt:lpstr>
      <vt:lpstr>Packet Tracer - Examine the ARP Table</vt:lpstr>
    </vt:vector>
  </TitlesOfParts>
  <Company>Cisco Systems, Inc.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creator>SP</dc:creator>
  <dc:description>2013</dc:description>
  <cp:lastModifiedBy>Christoffer Lindland</cp:lastModifiedBy>
  <cp:revision>3</cp:revision>
  <dcterms:created xsi:type="dcterms:W3CDTF">2019-11-26T16:05:00Z</dcterms:created>
  <dcterms:modified xsi:type="dcterms:W3CDTF">2022-02-16T22:55:00Z</dcterms:modified>
</cp:coreProperties>
</file>