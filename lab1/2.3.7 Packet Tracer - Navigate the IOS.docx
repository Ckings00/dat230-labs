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D664DB" w:rsidP="000178F1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:rsidR="000178F1" w:rsidRPr="00E70096" w:rsidRDefault="000178F1" w:rsidP="000178F1">
      <w:pPr>
        <w:pStyle w:val="Overskrift1"/>
      </w:pPr>
      <w:r w:rsidRPr="00E70096">
        <w:t>Objectives</w:t>
      </w:r>
    </w:p>
    <w:p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:rsidR="000178F1" w:rsidRPr="000178F1" w:rsidRDefault="000178F1" w:rsidP="000178F1">
      <w:pPr>
        <w:pStyle w:val="BodyTextL25Bold"/>
      </w:pPr>
      <w:r w:rsidRPr="000178F1">
        <w:t>Part 2: Explore EXEC Modes</w:t>
      </w:r>
    </w:p>
    <w:p w:rsidR="000178F1" w:rsidRPr="000178F1" w:rsidRDefault="000178F1" w:rsidP="000178F1">
      <w:pPr>
        <w:pStyle w:val="BodyTextL25Bold"/>
      </w:pPr>
      <w:r w:rsidRPr="000178F1">
        <w:t>Part 3: Set the Clock</w:t>
      </w:r>
    </w:p>
    <w:p w:rsidR="00D778DF" w:rsidRDefault="00D778DF" w:rsidP="00D452F4">
      <w:pPr>
        <w:pStyle w:val="Overskrift1"/>
      </w:pPr>
      <w:r w:rsidRPr="00E70096">
        <w:t>Background / Scenario</w:t>
      </w:r>
    </w:p>
    <w:p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:rsidR="00125806" w:rsidRDefault="00125806" w:rsidP="00D452F4">
      <w:pPr>
        <w:pStyle w:val="Overskrift1"/>
      </w:pPr>
      <w:r>
        <w:t>Instructions</w:t>
      </w:r>
    </w:p>
    <w:p w:rsidR="00103401" w:rsidRDefault="000178F1" w:rsidP="00C235A2">
      <w:pPr>
        <w:pStyle w:val="Overskrift2"/>
      </w:pPr>
      <w:r w:rsidRPr="000178F1">
        <w:t>Establish Basic Connections, Access the CLI, and Explore Help</w:t>
      </w:r>
    </w:p>
    <w:p w:rsidR="00231DCA" w:rsidRDefault="000178F1" w:rsidP="000178F1">
      <w:pPr>
        <w:pStyle w:val="Overskrift3"/>
      </w:pPr>
      <w:r>
        <w:t>Connect PC1 to S1 using a console cable.</w:t>
      </w:r>
    </w:p>
    <w:p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:rsidR="00231DCA" w:rsidRDefault="00C11D97" w:rsidP="00457934">
      <w:pPr>
        <w:pStyle w:val="Overskrift3"/>
      </w:pPr>
      <w:r>
        <w:t>Establish a terminal session with S1.</w:t>
      </w:r>
    </w:p>
    <w:p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:rsidR="00C11D97" w:rsidRDefault="00C11D97" w:rsidP="00C11D97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  <w:r w:rsidR="0032734C">
        <w:t xml:space="preserve"> </w:t>
      </w:r>
      <w:r w:rsidR="0064024D">
        <w:t xml:space="preserve">Answer: </w:t>
      </w:r>
      <w:r w:rsidR="0032734C">
        <w:t>9600</w:t>
      </w:r>
    </w:p>
    <w:p w:rsidR="00C11D97" w:rsidRPr="00C11D97" w:rsidRDefault="00C11D97" w:rsidP="00C11D97">
      <w:pPr>
        <w:pStyle w:val="AnswerLineL50"/>
      </w:pPr>
      <w:r>
        <w:t>Type your answers here.</w:t>
      </w:r>
    </w:p>
    <w:p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:rsidR="00C11D97" w:rsidRDefault="00C11D97" w:rsidP="00C11D97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  <w:r w:rsidR="0064024D">
        <w:t xml:space="preserve"> Answer: S1&gt;</w:t>
      </w:r>
    </w:p>
    <w:p w:rsidR="007248D4" w:rsidRPr="00C11D97" w:rsidRDefault="007248D4" w:rsidP="007248D4">
      <w:pPr>
        <w:pStyle w:val="AnswerLineL50"/>
      </w:pPr>
      <w:r>
        <w:t>Type your answers here.</w:t>
      </w:r>
    </w:p>
    <w:p w:rsidR="00231DCA" w:rsidRPr="001F4F1B" w:rsidRDefault="00C11D97" w:rsidP="008402F2">
      <w:pPr>
        <w:pStyle w:val="Overskrift3"/>
      </w:pPr>
      <w:r>
        <w:t>Explore the IOS Help.</w:t>
      </w:r>
    </w:p>
    <w:p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:rsidR="00C11D97" w:rsidRDefault="00C11D97" w:rsidP="00C11D97">
      <w:pPr>
        <w:pStyle w:val="ConfigWindow"/>
      </w:pPr>
      <w:r>
        <w:t>Open Configuration Window</w:t>
      </w:r>
    </w:p>
    <w:p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:rsidR="00C11D97" w:rsidRDefault="00C11D97" w:rsidP="00C11D97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 begins with the letter ‘C’?</w:t>
      </w:r>
      <w:r w:rsidR="009345F4">
        <w:t xml:space="preserve"> Answer: connect</w:t>
      </w:r>
    </w:p>
    <w:p w:rsidR="00C11D97" w:rsidRDefault="00C11D97" w:rsidP="00C11D97">
      <w:pPr>
        <w:pStyle w:val="AnswerLineL50"/>
      </w:pPr>
      <w:r>
        <w:lastRenderedPageBreak/>
        <w:t>Type your answers here.</w:t>
      </w:r>
    </w:p>
    <w:p w:rsidR="00C11D97" w:rsidRDefault="00C11D97" w:rsidP="00C11D97">
      <w:pPr>
        <w:pStyle w:val="SubStepAlpha"/>
      </w:pPr>
      <w:r>
        <w:t xml:space="preserve">At the prompt, type t and then a question mark (?). </w:t>
      </w:r>
    </w:p>
    <w:p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324FED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 xml:space="preserve">Which commands </w:t>
      </w:r>
      <w:proofErr w:type="gramStart"/>
      <w:r>
        <w:t>are displayed</w:t>
      </w:r>
      <w:proofErr w:type="gramEnd"/>
      <w:r>
        <w:t>?</w:t>
      </w:r>
      <w:r w:rsidR="00D762FB">
        <w:t xml:space="preserve"> Answer: telnet, terminal, traceroute</w:t>
      </w:r>
    </w:p>
    <w:p w:rsidR="00324FED" w:rsidRDefault="00324FED" w:rsidP="00324FED">
      <w:pPr>
        <w:pStyle w:val="AnswerLineL50"/>
      </w:pPr>
      <w:r>
        <w:t>Type your answers here.</w:t>
      </w:r>
    </w:p>
    <w:p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:rsidR="00C11D97" w:rsidRDefault="00324FED" w:rsidP="00324FED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 xml:space="preserve">Which commands </w:t>
      </w:r>
      <w:proofErr w:type="gramStart"/>
      <w:r>
        <w:t>are displayed</w:t>
      </w:r>
      <w:proofErr w:type="gramEnd"/>
      <w:r>
        <w:t>?</w:t>
      </w:r>
      <w:r w:rsidR="00D762FB">
        <w:t xml:space="preserve"> Answer: telnet, terminal</w:t>
      </w:r>
    </w:p>
    <w:p w:rsidR="00C11D97" w:rsidRDefault="00C11D97" w:rsidP="00C11D97">
      <w:pPr>
        <w:pStyle w:val="BodyTextL50"/>
      </w:pPr>
      <w:r>
        <w:t xml:space="preserve">This type of help </w:t>
      </w:r>
      <w:proofErr w:type="gramStart"/>
      <w:r>
        <w:t>is known</w:t>
      </w:r>
      <w:proofErr w:type="gramEnd"/>
      <w:r>
        <w:t xml:space="preserve"> as context-sensitive help. It provides more information as the commands are expanded. </w:t>
      </w:r>
    </w:p>
    <w:p w:rsidR="001446BD" w:rsidRDefault="001446BD" w:rsidP="00C235A2">
      <w:pPr>
        <w:pStyle w:val="Overskrift2"/>
      </w:pPr>
      <w:r>
        <w:t>Explore EXEC Modes</w:t>
      </w:r>
    </w:p>
    <w:p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:rsidR="009B5794" w:rsidRPr="009B5794" w:rsidRDefault="003D4AA7" w:rsidP="009B5794">
      <w:pPr>
        <w:pStyle w:val="Overskrift3"/>
        <w:numPr>
          <w:ilvl w:val="2"/>
          <w:numId w:val="20"/>
        </w:numPr>
      </w:pPr>
      <w:r>
        <w:t>Enter privileged EXEC mode.</w:t>
      </w:r>
    </w:p>
    <w:p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:rsidR="009B5794" w:rsidRPr="00A572DC" w:rsidRDefault="009B5794" w:rsidP="009B5794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information </w:t>
      </w:r>
      <w:proofErr w:type="gramStart"/>
      <w:r w:rsidRPr="00A572DC">
        <w:t>is displayed</w:t>
      </w:r>
      <w:proofErr w:type="gramEnd"/>
      <w:r w:rsidRPr="00A572DC">
        <w:t xml:space="preserve">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  <w:r w:rsidR="00D762FB">
        <w:t xml:space="preserve"> Answer: Turn on privileged commands</w:t>
      </w:r>
    </w:p>
    <w:p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:rsidR="001446BD" w:rsidRPr="00A572DC" w:rsidRDefault="001446BD" w:rsidP="001446BD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  <w:r w:rsidR="00D762FB">
        <w:t xml:space="preserve"> Answer: enable</w:t>
      </w:r>
    </w:p>
    <w:p w:rsidR="003D4AA7" w:rsidRDefault="003D4AA7" w:rsidP="003D4AA7">
      <w:pPr>
        <w:pStyle w:val="AnswerLineL50"/>
      </w:pPr>
      <w:r>
        <w:t>Type your answers here.</w:t>
      </w:r>
    </w:p>
    <w:p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:rsidR="003D4AA7" w:rsidRDefault="003D4AA7" w:rsidP="003D4AA7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proofErr w:type="gramStart"/>
      <w:r w:rsidRPr="00A572DC">
        <w:rPr>
          <w:b/>
        </w:rPr>
        <w:t>te</w:t>
      </w:r>
      <w:proofErr w:type="spellEnd"/>
      <w:r w:rsidRPr="00A572DC">
        <w:rPr>
          <w:b/>
        </w:rPr>
        <w:t>&lt;</w:t>
      </w:r>
      <w:proofErr w:type="gramEnd"/>
      <w:r w:rsidRPr="00A572DC">
        <w:rPr>
          <w:b/>
        </w:rPr>
        <w:t xml:space="preserve">Tab&gt; </w:t>
      </w:r>
      <w:r w:rsidR="003D4AA7">
        <w:t>at the prompt?</w:t>
      </w:r>
      <w:r w:rsidR="00D762FB">
        <w:t xml:space="preserve"> Answer: nothing</w:t>
      </w:r>
    </w:p>
    <w:p w:rsidR="003D4AA7" w:rsidRPr="00A572DC" w:rsidRDefault="003D4AA7" w:rsidP="00224BC2">
      <w:pPr>
        <w:pStyle w:val="AnswerLineL50"/>
        <w:spacing w:before="400" w:after="400"/>
      </w:pPr>
      <w:r>
        <w:t>Type your answers here.</w:t>
      </w:r>
    </w:p>
    <w:p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:rsidR="003D4AA7" w:rsidRDefault="003D4AA7" w:rsidP="003D4AA7">
      <w:pPr>
        <w:pStyle w:val="Overskrift4"/>
      </w:pPr>
      <w:r>
        <w:t>Question:</w:t>
      </w:r>
    </w:p>
    <w:p w:rsidR="001446BD" w:rsidRDefault="003D4AA7" w:rsidP="001E7B3E">
      <w:pPr>
        <w:pStyle w:val="BodyTextL50"/>
        <w:spacing w:before="0"/>
      </w:pPr>
      <w:r>
        <w:t>How does the prompt change?</w:t>
      </w:r>
      <w:r w:rsidR="00D762FB">
        <w:t xml:space="preserve"> Answer: S1#, # instead of &gt;</w:t>
      </w:r>
    </w:p>
    <w:p w:rsidR="003D4AA7" w:rsidRPr="00D572A8" w:rsidRDefault="003D4AA7" w:rsidP="003D4AA7">
      <w:pPr>
        <w:pStyle w:val="AnswerLineL50"/>
      </w:pPr>
      <w:r>
        <w:t>Type your answers here.</w:t>
      </w:r>
    </w:p>
    <w:p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:rsidR="003D4AA7" w:rsidRDefault="003D4AA7" w:rsidP="002D0474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  <w:r w:rsidR="00D762FB">
        <w:rPr>
          <w:b/>
          <w:szCs w:val="20"/>
        </w:rPr>
        <w:t>Answer: 5 (27)</w:t>
      </w:r>
    </w:p>
    <w:p w:rsidR="003D4AA7" w:rsidRDefault="003D4AA7" w:rsidP="003D4AA7">
      <w:pPr>
        <w:pStyle w:val="AnswerLineL50"/>
      </w:pPr>
      <w:r>
        <w:t>Type your answers here.</w:t>
      </w:r>
    </w:p>
    <w:p w:rsidR="003D4AA7" w:rsidRDefault="003D4AA7" w:rsidP="009B5794">
      <w:pPr>
        <w:pStyle w:val="Overskrift3"/>
      </w:pPr>
      <w:r>
        <w:lastRenderedPageBreak/>
        <w:t>Enter Global Configuration mode</w:t>
      </w:r>
    </w:p>
    <w:p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:rsidR="00B83D6C" w:rsidRPr="00EF7FE8" w:rsidRDefault="00B83D6C" w:rsidP="00B83D6C">
      <w:pPr>
        <w:pStyle w:val="Overskrift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  <w:proofErr w:type="gramStart"/>
      <w:r w:rsidR="00D9565A">
        <w:t>Answer: Configuring from terminal, memory, or network [terminal]?</w:t>
      </w:r>
      <w:proofErr w:type="gramEnd"/>
    </w:p>
    <w:p w:rsidR="00B83D6C" w:rsidRPr="00EF7FE8" w:rsidRDefault="00B83D6C" w:rsidP="00B83D6C">
      <w:pPr>
        <w:pStyle w:val="AnswerLineL50"/>
      </w:pPr>
      <w:r>
        <w:t>Type your answers here.</w:t>
      </w:r>
    </w:p>
    <w:p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:rsidR="00B83D6C" w:rsidRPr="00EF7FE8" w:rsidRDefault="00981CFC" w:rsidP="00B83D6C">
      <w:pPr>
        <w:pStyle w:val="Overskrift4"/>
      </w:pPr>
      <w:r>
        <w:t>Questi</w:t>
      </w:r>
      <w:r w:rsidR="00B83D6C">
        <w:t>on:</w:t>
      </w:r>
    </w:p>
    <w:p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  <w:r w:rsidR="00D9565A">
        <w:rPr>
          <w:sz w:val="20"/>
          <w:szCs w:val="20"/>
        </w:rPr>
        <w:t xml:space="preserve"> Answer: </w:t>
      </w:r>
      <w:proofErr w:type="gramStart"/>
      <w:r w:rsidR="00D9565A">
        <w:rPr>
          <w:sz w:val="20"/>
          <w:szCs w:val="20"/>
        </w:rPr>
        <w:t>S1(</w:t>
      </w:r>
      <w:proofErr w:type="spellStart"/>
      <w:proofErr w:type="gramEnd"/>
      <w:r w:rsidR="00D9565A">
        <w:rPr>
          <w:sz w:val="20"/>
          <w:szCs w:val="20"/>
        </w:rPr>
        <w:t>config</w:t>
      </w:r>
      <w:proofErr w:type="spellEnd"/>
      <w:r w:rsidR="00D9565A">
        <w:rPr>
          <w:sz w:val="20"/>
          <w:szCs w:val="20"/>
        </w:rPr>
        <w:t>)#</w:t>
      </w:r>
    </w:p>
    <w:p w:rsidR="00B83D6C" w:rsidRDefault="00B83D6C" w:rsidP="00B83D6C">
      <w:pPr>
        <w:pStyle w:val="AnswerLineL50"/>
      </w:pPr>
      <w:r>
        <w:t>Type your answers here.</w:t>
      </w:r>
    </w:p>
    <w:p w:rsidR="003D4AA7" w:rsidRPr="00EF7FE8" w:rsidRDefault="003D4AA7" w:rsidP="00C235A2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:rsidR="003D4AA7" w:rsidRDefault="003D4AA7" w:rsidP="003D4AA7">
      <w:pPr>
        <w:pStyle w:val="CMD"/>
      </w:pPr>
      <w:r w:rsidRPr="00EF7FE8">
        <w:t>S1#</w:t>
      </w:r>
    </w:p>
    <w:p w:rsidR="003D4AA7" w:rsidRDefault="003A2CB3" w:rsidP="00C235A2">
      <w:pPr>
        <w:pStyle w:val="Overskrift2"/>
      </w:pPr>
      <w:r>
        <w:t>Set the Clock</w:t>
      </w:r>
    </w:p>
    <w:p w:rsidR="003D4AA7" w:rsidRPr="00B83D6C" w:rsidRDefault="003D4AA7" w:rsidP="00B83D6C">
      <w:pPr>
        <w:pStyle w:val="Overskrift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B83D6C">
      <w:pPr>
        <w:pStyle w:val="Overskrift4"/>
        <w:rPr>
          <w:rFonts w:eastAsia="Arial" w:cs="Arial"/>
        </w:rPr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</w:t>
      </w:r>
      <w:proofErr w:type="gramStart"/>
      <w:r w:rsidR="00B83D6C">
        <w:t>is displayed</w:t>
      </w:r>
      <w:proofErr w:type="gramEnd"/>
      <w:r w:rsidR="00B83D6C">
        <w:t>?</w:t>
      </w:r>
      <w:r w:rsidR="00D9565A">
        <w:t xml:space="preserve"> Answer: 6:22:11.830 UTC Mon Mar 1 1993. Answer: 1993</w:t>
      </w:r>
    </w:p>
    <w:p w:rsidR="00B83D6C" w:rsidRDefault="00B83D6C" w:rsidP="00224BC2">
      <w:pPr>
        <w:pStyle w:val="AnswerLineL50"/>
        <w:spacing w:before="400" w:after="40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EA1447">
      <w:pPr>
        <w:pStyle w:val="Overskrift4"/>
        <w:rPr>
          <w:rFonts w:eastAsia="Arial" w:cs="Arial"/>
        </w:rPr>
      </w:pPr>
      <w:r>
        <w:rPr>
          <w:rFonts w:eastAsia="Courier New"/>
        </w:rPr>
        <w:t>Question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 xml:space="preserve">What information </w:t>
      </w:r>
      <w:proofErr w:type="gramStart"/>
      <w:r>
        <w:rPr>
          <w:rFonts w:eastAsia="Arial" w:cs="Arial"/>
          <w:color w:val="000000"/>
          <w:sz w:val="20"/>
        </w:rPr>
        <w:t>is displayed</w:t>
      </w:r>
      <w:proofErr w:type="gramEnd"/>
      <w:r>
        <w:rPr>
          <w:rFonts w:eastAsia="Arial" w:cs="Arial"/>
          <w:color w:val="000000"/>
          <w:sz w:val="20"/>
        </w:rPr>
        <w:t>?</w:t>
      </w:r>
      <w:r w:rsidR="00D9565A">
        <w:rPr>
          <w:rFonts w:eastAsia="Arial" w:cs="Arial"/>
          <w:color w:val="000000"/>
          <w:sz w:val="20"/>
        </w:rPr>
        <w:t xml:space="preserve"> Answer: % </w:t>
      </w:r>
      <w:proofErr w:type="gramStart"/>
      <w:r w:rsidR="00D9565A">
        <w:rPr>
          <w:rFonts w:eastAsia="Arial" w:cs="Arial"/>
          <w:color w:val="000000"/>
          <w:sz w:val="20"/>
        </w:rPr>
        <w:t>Incomplete</w:t>
      </w:r>
      <w:proofErr w:type="gramEnd"/>
      <w:r w:rsidR="00D9565A">
        <w:rPr>
          <w:rFonts w:eastAsia="Arial" w:cs="Arial"/>
          <w:color w:val="000000"/>
          <w:sz w:val="20"/>
        </w:rPr>
        <w:t xml:space="preserve"> command. 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:rsidR="00EA1447" w:rsidRDefault="00EA1447" w:rsidP="00EA1447">
      <w:pPr>
        <w:pStyle w:val="Overskrift4"/>
        <w:rPr>
          <w:rFonts w:eastAsia="Arial"/>
        </w:rPr>
      </w:pPr>
      <w:r>
        <w:rPr>
          <w:rFonts w:eastAsia="Arial"/>
        </w:rPr>
        <w:t>Question: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 xml:space="preserve">What information </w:t>
      </w:r>
      <w:proofErr w:type="gramStart"/>
      <w:r>
        <w:rPr>
          <w:rFonts w:eastAsia="Arial" w:cs="Arial"/>
          <w:color w:val="000000"/>
          <w:sz w:val="20"/>
        </w:rPr>
        <w:t>is displayed</w:t>
      </w:r>
      <w:proofErr w:type="gramEnd"/>
      <w:r>
        <w:rPr>
          <w:rFonts w:eastAsia="Arial" w:cs="Arial"/>
          <w:color w:val="000000"/>
          <w:sz w:val="20"/>
        </w:rPr>
        <w:t>?</w:t>
      </w:r>
      <w:r w:rsidR="00D9565A">
        <w:rPr>
          <w:rFonts w:eastAsia="Arial" w:cs="Arial"/>
          <w:color w:val="000000"/>
          <w:sz w:val="20"/>
        </w:rPr>
        <w:t xml:space="preserve"> Answer: set</w:t>
      </w:r>
      <w:r w:rsidR="00D9565A">
        <w:rPr>
          <w:rFonts w:eastAsia="Arial" w:cs="Arial"/>
          <w:color w:val="000000"/>
          <w:sz w:val="20"/>
        </w:rPr>
        <w:tab/>
        <w:t>Set the time and date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:rsidR="00EA1447" w:rsidRPr="00F0159E" w:rsidRDefault="00EA1447" w:rsidP="00EA1447">
      <w:pPr>
        <w:pStyle w:val="Overskrift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 xml:space="preserve">nformation </w:t>
      </w:r>
      <w:proofErr w:type="gramStart"/>
      <w:r w:rsidR="00EA1447">
        <w:rPr>
          <w:rFonts w:eastAsia="Arial" w:cs="Arial"/>
          <w:color w:val="000000"/>
          <w:sz w:val="20"/>
        </w:rPr>
        <w:t>is being requested</w:t>
      </w:r>
      <w:proofErr w:type="gramEnd"/>
      <w:r w:rsidR="00EA1447">
        <w:rPr>
          <w:rFonts w:eastAsia="Arial" w:cs="Arial"/>
          <w:color w:val="000000"/>
          <w:sz w:val="20"/>
        </w:rPr>
        <w:t>?</w:t>
      </w:r>
      <w:r w:rsidR="00D9565A">
        <w:rPr>
          <w:rFonts w:eastAsia="Arial" w:cs="Arial"/>
          <w:color w:val="000000"/>
          <w:sz w:val="20"/>
        </w:rPr>
        <w:t xml:space="preserve"> </w:t>
      </w:r>
      <w:proofErr w:type="spellStart"/>
      <w:proofErr w:type="gramStart"/>
      <w:r w:rsidR="00D9565A">
        <w:rPr>
          <w:rFonts w:eastAsia="Arial" w:cs="Arial"/>
          <w:color w:val="000000"/>
          <w:sz w:val="20"/>
        </w:rPr>
        <w:t>hh:</w:t>
      </w:r>
      <w:proofErr w:type="gramEnd"/>
      <w:r w:rsidR="00D9565A">
        <w:rPr>
          <w:rFonts w:eastAsia="Arial" w:cs="Arial"/>
          <w:color w:val="000000"/>
          <w:sz w:val="20"/>
        </w:rPr>
        <w:t>mm:ss</w:t>
      </w:r>
      <w:proofErr w:type="spellEnd"/>
      <w:r w:rsidR="00D9565A">
        <w:rPr>
          <w:rFonts w:eastAsia="Arial" w:cs="Arial"/>
          <w:color w:val="000000"/>
          <w:sz w:val="20"/>
        </w:rPr>
        <w:tab/>
        <w:t>Current Time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lastRenderedPageBreak/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:rsidR="003D4AA7" w:rsidRDefault="00AD2C62" w:rsidP="00EA1447">
      <w:pPr>
        <w:pStyle w:val="CMDOutput"/>
      </w:pPr>
      <w:r>
        <w:t>*15:0:4.869 UTC Tue Jan 31 2035</w:t>
      </w:r>
    </w:p>
    <w:p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:rsidR="003D4AA7" w:rsidRPr="00F0159E" w:rsidRDefault="003D4AA7" w:rsidP="007B488D">
      <w:pPr>
        <w:pStyle w:val="Overskrift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:rsidR="00BF065F" w:rsidRDefault="00BF065F" w:rsidP="00BF065F">
      <w:pPr>
        <w:pStyle w:val="Overskrift4"/>
      </w:pPr>
      <w:r>
        <w:t>Question</w:t>
      </w:r>
      <w:r w:rsidR="001E7B3E">
        <w:t>s</w:t>
      </w:r>
      <w:r>
        <w:t>:</w:t>
      </w:r>
    </w:p>
    <w:p w:rsidR="00331655" w:rsidRDefault="00EA1447" w:rsidP="00331655">
      <w:pPr>
        <w:pStyle w:val="BodyTextL50"/>
        <w:spacing w:before="0"/>
      </w:pPr>
      <w:r>
        <w:t xml:space="preserve">What information </w:t>
      </w:r>
      <w:proofErr w:type="gramStart"/>
      <w:r>
        <w:t>was returned</w:t>
      </w:r>
      <w:proofErr w:type="gramEnd"/>
      <w:r>
        <w:t>?</w:t>
      </w:r>
      <w:r w:rsidR="00331655">
        <w:t xml:space="preserve"> Answer: nothing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BF065F" w:rsidRDefault="00BF065F" w:rsidP="00BF065F">
      <w:pPr>
        <w:pStyle w:val="Overskrift4"/>
      </w:pPr>
      <w:r>
        <w:t>Question:</w:t>
      </w:r>
    </w:p>
    <w:p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 xml:space="preserve">What information </w:t>
      </w:r>
      <w:proofErr w:type="gramStart"/>
      <w:r>
        <w:rPr>
          <w:rFonts w:eastAsia="Arial" w:cs="Arial"/>
          <w:color w:val="000000"/>
          <w:sz w:val="20"/>
        </w:rPr>
        <w:t>was returned</w:t>
      </w:r>
      <w:proofErr w:type="gramEnd"/>
      <w:r>
        <w:rPr>
          <w:rFonts w:eastAsia="Arial" w:cs="Arial"/>
          <w:color w:val="000000"/>
          <w:sz w:val="20"/>
        </w:rPr>
        <w:t>?</w:t>
      </w:r>
      <w:r w:rsidR="00331655">
        <w:rPr>
          <w:rFonts w:eastAsia="Arial" w:cs="Arial"/>
          <w:color w:val="000000"/>
          <w:sz w:val="20"/>
        </w:rPr>
        <w:t xml:space="preserve"> Answer: % </w:t>
      </w:r>
      <w:proofErr w:type="gramStart"/>
      <w:r w:rsidR="00331655">
        <w:rPr>
          <w:rFonts w:eastAsia="Arial" w:cs="Arial"/>
          <w:color w:val="000000"/>
          <w:sz w:val="20"/>
        </w:rPr>
        <w:t>Incomplete</w:t>
      </w:r>
      <w:proofErr w:type="gramEnd"/>
      <w:r w:rsidR="00331655">
        <w:rPr>
          <w:rFonts w:eastAsia="Arial" w:cs="Arial"/>
          <w:color w:val="000000"/>
          <w:sz w:val="20"/>
        </w:rPr>
        <w:t xml:space="preserve"> command.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:rsidR="00BF065F" w:rsidRDefault="00BF065F" w:rsidP="00BF065F">
      <w:pPr>
        <w:pStyle w:val="Overskrift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 xml:space="preserve">What information </w:t>
      </w:r>
      <w:proofErr w:type="gramStart"/>
      <w:r w:rsidRPr="00F0159E">
        <w:t>was returned</w:t>
      </w:r>
      <w:proofErr w:type="gramEnd"/>
      <w:r w:rsidRPr="00F0159E">
        <w:t>?</w:t>
      </w:r>
      <w:r w:rsidR="00EA1447">
        <w:t xml:space="preserve"> </w:t>
      </w:r>
      <w:r w:rsidR="00331655">
        <w:t xml:space="preserve">Answer: </w:t>
      </w:r>
      <w:proofErr w:type="gramStart"/>
      <w:r w:rsidR="00331655">
        <w:t>%</w:t>
      </w:r>
      <w:proofErr w:type="gramEnd"/>
      <w:r w:rsidR="00331655">
        <w:t xml:space="preserve"> Invalid input detected at ‘^’ marker. 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3D4AA7" w:rsidRPr="0040247C" w:rsidRDefault="003D4AA7" w:rsidP="00BF065F">
      <w:pPr>
        <w:pStyle w:val="BodyTextL50"/>
        <w:rPr>
          <w:rStyle w:val="DevConfigGray"/>
        </w:rPr>
      </w:pPr>
    </w:p>
    <w:p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:rsidR="00BF065F" w:rsidRDefault="00BF065F" w:rsidP="00BF065F">
      <w:pPr>
        <w:pStyle w:val="Overskrift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 xml:space="preserve">What information </w:t>
      </w:r>
      <w:proofErr w:type="gramStart"/>
      <w:r w:rsidRPr="00F0159E">
        <w:t>was returned</w:t>
      </w:r>
      <w:proofErr w:type="gramEnd"/>
      <w:r w:rsidRPr="00F0159E">
        <w:t>?</w:t>
      </w:r>
      <w:r w:rsidR="00331655">
        <w:t xml:space="preserve"> </w:t>
      </w:r>
      <w:r w:rsidR="00331655">
        <w:t xml:space="preserve">Answer: </w:t>
      </w:r>
      <w:proofErr w:type="gramStart"/>
      <w:r w:rsidR="00331655">
        <w:t>%</w:t>
      </w:r>
      <w:proofErr w:type="gramEnd"/>
      <w:r w:rsidR="00331655">
        <w:t xml:space="preserve"> Invalid input detected at ‘^’ marker.</w:t>
      </w:r>
      <w:r w:rsidR="00331655">
        <w:t xml:space="preserve"> Note: the ‘^’</w:t>
      </w:r>
      <w:bookmarkStart w:id="0" w:name="_GoBack"/>
      <w:bookmarkEnd w:id="0"/>
      <w:r w:rsidR="00331655">
        <w:t xml:space="preserve"> is at 32 instead of 25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C162C0" w:rsidRDefault="00C162C0" w:rsidP="003D4AA7">
      <w:pPr>
        <w:pStyle w:val="CMDOutput"/>
        <w:rPr>
          <w:rStyle w:val="DevConfigGray"/>
        </w:rPr>
      </w:pPr>
    </w:p>
    <w:p w:rsidR="008174F2" w:rsidRDefault="008174F2" w:rsidP="009B5794">
      <w:pPr>
        <w:pStyle w:val="ConfigWindow"/>
      </w:pPr>
      <w:r>
        <w:t>Close Configuration Window</w:t>
      </w:r>
    </w:p>
    <w:p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4DB" w:rsidRDefault="00D664DB" w:rsidP="00710659">
      <w:pPr>
        <w:spacing w:after="0" w:line="240" w:lineRule="auto"/>
      </w:pPr>
      <w:r>
        <w:separator/>
      </w:r>
    </w:p>
    <w:p w:rsidR="00D664DB" w:rsidRDefault="00D664DB"/>
  </w:endnote>
  <w:endnote w:type="continuationSeparator" w:id="0">
    <w:p w:rsidR="00D664DB" w:rsidRDefault="00D664DB" w:rsidP="00710659">
      <w:pPr>
        <w:spacing w:after="0" w:line="240" w:lineRule="auto"/>
      </w:pPr>
      <w:r>
        <w:continuationSeparator/>
      </w:r>
    </w:p>
    <w:p w:rsidR="00D664DB" w:rsidRDefault="00D66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2734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3165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3165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2734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345F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345F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4DB" w:rsidRDefault="00D664DB" w:rsidP="00710659">
      <w:pPr>
        <w:spacing w:after="0" w:line="240" w:lineRule="auto"/>
      </w:pPr>
      <w:r>
        <w:separator/>
      </w:r>
    </w:p>
    <w:p w:rsidR="00D664DB" w:rsidRDefault="00D664DB"/>
  </w:footnote>
  <w:footnote w:type="continuationSeparator" w:id="0">
    <w:p w:rsidR="00D664DB" w:rsidRDefault="00D664DB" w:rsidP="00710659">
      <w:pPr>
        <w:spacing w:after="0" w:line="240" w:lineRule="auto"/>
      </w:pPr>
      <w:r>
        <w:continuationSeparator/>
      </w:r>
    </w:p>
    <w:p w:rsidR="00D664DB" w:rsidRDefault="00D664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Overskrift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  <w:lvlOverride w:ilvl="0">
      <w:lvl w:ilvl="0">
        <w:start w:val="1"/>
        <w:numFmt w:val="decimal"/>
        <w:pStyle w:val="Overskrift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10"/>
  </w:num>
  <w:num w:numId="14">
    <w:abstractNumId w:val="7"/>
    <w:lvlOverride w:ilvl="0">
      <w:lvl w:ilvl="0">
        <w:start w:val="1"/>
        <w:numFmt w:val="decimal"/>
        <w:pStyle w:val="Overskrift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6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2734C"/>
    <w:rsid w:val="00331655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024D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5F4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4DB"/>
    <w:rsid w:val="00D66A7B"/>
    <w:rsid w:val="00D729DE"/>
    <w:rsid w:val="00D75B6A"/>
    <w:rsid w:val="00D762FB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65A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0178F1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0178F1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vsnitt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A86BFE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E6EB8-A06D-4E40-85E3-C5E2DC51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118</TotalTime>
  <Pages>4</Pages>
  <Words>1181</Words>
  <Characters>6261</Characters>
  <Application>Microsoft Office Word</Application>
  <DocSecurity>0</DocSecurity>
  <Lines>52</Lines>
  <Paragraphs>14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Navigate the IOS</vt:lpstr>
      <vt:lpstr>Packet Tracer - Navigate the IOS</vt:lpstr>
    </vt:vector>
  </TitlesOfParts>
  <Company>Cisco Systems, Inc.</Company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Christoffer Lindland</cp:lastModifiedBy>
  <cp:revision>8</cp:revision>
  <dcterms:created xsi:type="dcterms:W3CDTF">2019-11-25T15:39:00Z</dcterms:created>
  <dcterms:modified xsi:type="dcterms:W3CDTF">2022-01-20T14:11:00Z</dcterms:modified>
</cp:coreProperties>
</file>