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D811C7" w:rsidP="00BD4560">
      <w:pPr>
        <w:pStyle w:val="Tittel"/>
        <w:rPr>
          <w:rStyle w:val="LabTitleInstVersred"/>
          <w:b/>
          <w:color w:val="auto"/>
        </w:rPr>
      </w:pPr>
      <w:r>
        <w:rPr>
          <w:b w:val="0"/>
          <w:color w:val="EE0000"/>
        </w:rPr>
        <w:t xml:space="preserve"> </w:t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:rsidR="00D778DF" w:rsidRPr="00E70096" w:rsidRDefault="00D778DF" w:rsidP="00D452F4">
      <w:pPr>
        <w:pStyle w:val="Overskrift1"/>
      </w:pPr>
      <w:r w:rsidRPr="00E70096">
        <w:t>Objectives</w:t>
      </w:r>
    </w:p>
    <w:p w:rsidR="00BD4560" w:rsidRDefault="00BD4560" w:rsidP="00BD4560">
      <w:pPr>
        <w:pStyle w:val="BodyTextL25Bold"/>
      </w:pPr>
      <w:r>
        <w:t xml:space="preserve">Part 1: Verify the Default Switch Configuration </w:t>
      </w:r>
    </w:p>
    <w:p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:rsidR="00BD4560" w:rsidRDefault="00BD4560" w:rsidP="00BD4560">
      <w:pPr>
        <w:pStyle w:val="BodyTextL25Bold"/>
      </w:pPr>
      <w:r>
        <w:t>Part 3: Configure a MOTD Banner</w:t>
      </w:r>
    </w:p>
    <w:p w:rsidR="00BD4560" w:rsidRDefault="00BD4560" w:rsidP="00BD4560">
      <w:pPr>
        <w:pStyle w:val="BodyTextL25Bold"/>
      </w:pPr>
      <w:r>
        <w:t>Part 4: Save Configuration Files to NVRAM</w:t>
      </w:r>
    </w:p>
    <w:p w:rsidR="00D778DF" w:rsidRPr="004C0909" w:rsidRDefault="00BD4560" w:rsidP="00BD4560">
      <w:pPr>
        <w:pStyle w:val="BodyTextL25Bold"/>
      </w:pPr>
      <w:r>
        <w:t>Part 5: Configure S2</w:t>
      </w:r>
    </w:p>
    <w:p w:rsidR="00D778DF" w:rsidRDefault="00D778DF" w:rsidP="00D452F4">
      <w:pPr>
        <w:pStyle w:val="Overskrift1"/>
      </w:pPr>
      <w:r w:rsidRPr="00E70096">
        <w:t>Background / Scenario</w:t>
      </w:r>
    </w:p>
    <w:p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RDefault="00125806" w:rsidP="00D452F4">
      <w:pPr>
        <w:pStyle w:val="Overskrift1"/>
      </w:pPr>
      <w:r>
        <w:t>Instructions</w:t>
      </w:r>
    </w:p>
    <w:p w:rsidR="00103401" w:rsidRDefault="00BD4560" w:rsidP="004E1D52">
      <w:pPr>
        <w:pStyle w:val="Overskrift2"/>
      </w:pPr>
      <w:r w:rsidRPr="00BD4560">
        <w:t>Verify the Default Switch Configuration</w:t>
      </w:r>
    </w:p>
    <w:p w:rsidR="00231DCA" w:rsidRDefault="00BD4560" w:rsidP="00BD4560">
      <w:pPr>
        <w:pStyle w:val="Overskrift3"/>
      </w:pPr>
      <w:r w:rsidRPr="00BD4560">
        <w:t>Enter privileged EXEC mode.</w:t>
      </w:r>
    </w:p>
    <w:p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 w:rsidRPr="00E217B7">
        <w:t xml:space="preserve">Switch# </w:t>
      </w:r>
    </w:p>
    <w:p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:rsidR="00112B82" w:rsidRPr="0071321C" w:rsidRDefault="00112B82" w:rsidP="00112B82">
      <w:pPr>
        <w:pStyle w:val="Overskrift3"/>
      </w:pPr>
      <w:r w:rsidRPr="0071321C">
        <w:t>Examine the current switch configuration.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  <w:r w:rsidR="00D811C7">
        <w:t xml:space="preserve"> Answer: 24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  <w:r w:rsidR="00D811C7">
        <w:t xml:space="preserve"> Answer: </w:t>
      </w:r>
      <w:proofErr w:type="gramStart"/>
      <w:r w:rsidR="00D811C7">
        <w:t>2</w:t>
      </w:r>
      <w:proofErr w:type="gramEnd"/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  <w:r w:rsidR="00D811C7">
        <w:t xml:space="preserve"> Answer: 0-4, 5-15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  <w:r w:rsidR="00D811C7">
        <w:t xml:space="preserve"> Answer: show startup-</w:t>
      </w:r>
      <w:proofErr w:type="spellStart"/>
      <w:r w:rsidR="00D811C7">
        <w:t>config</w:t>
      </w:r>
      <w:proofErr w:type="spellEnd"/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</w:t>
      </w:r>
      <w:proofErr w:type="spellStart"/>
      <w:r w:rsidRPr="0071321C">
        <w:t>config</w:t>
      </w:r>
      <w:proofErr w:type="spellEnd"/>
      <w:r w:rsidRPr="0071321C">
        <w:t xml:space="preserve"> is not present?</w:t>
      </w:r>
      <w:r>
        <w:t>”</w:t>
      </w:r>
      <w:r w:rsidR="009A4EE1">
        <w:t xml:space="preserve"> Answer: Because we have not created it yet.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A60146" w:rsidRDefault="00112B82" w:rsidP="004E1D52">
      <w:pPr>
        <w:pStyle w:val="Overskrift2"/>
      </w:pPr>
      <w:r>
        <w:t>Create a Basic Switch Configuration</w:t>
      </w:r>
    </w:p>
    <w:p w:rsidR="00112B82" w:rsidRPr="00257808" w:rsidRDefault="00112B82" w:rsidP="00112B82">
      <w:pPr>
        <w:pStyle w:val="Overskrift3"/>
      </w:pPr>
      <w:r w:rsidRPr="00257808">
        <w:t>Assign a name to a switch.</w:t>
      </w:r>
    </w:p>
    <w:p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Overskrift3"/>
      </w:pPr>
      <w:r w:rsidRPr="00257808">
        <w:t>Secure access to the console line.</w:t>
      </w:r>
    </w:p>
    <w:p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RDefault="00112B82" w:rsidP="00112B82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:rsidR="00112B82" w:rsidRDefault="00112B82" w:rsidP="00112B82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 w:rsidRPr="007221DD">
        <w:rPr>
          <w:b/>
        </w:rPr>
        <w:t>login</w:t>
      </w:r>
    </w:p>
    <w:p w:rsidR="00112B82" w:rsidRDefault="00112B82" w:rsidP="00112B82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config-line)# </w:t>
      </w:r>
      <w:r>
        <w:rPr>
          <w:b/>
        </w:rPr>
        <w:t xml:space="preserve">exit 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  <w:bookmarkStart w:id="0" w:name="_GoBack"/>
      <w:bookmarkEnd w:id="0"/>
    </w:p>
    <w:p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Overskrift4"/>
      </w:pPr>
      <w:r>
        <w:t>Question:</w:t>
      </w:r>
    </w:p>
    <w:p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:rsidR="00E0433B" w:rsidRDefault="00E0433B" w:rsidP="00040565">
      <w:pPr>
        <w:pStyle w:val="AnswerLineL50"/>
      </w:pPr>
      <w:r>
        <w:t>Type your answers here.</w:t>
      </w:r>
    </w:p>
    <w:p w:rsidR="00112B82" w:rsidRPr="00257808" w:rsidRDefault="00112B82" w:rsidP="00112B82">
      <w:pPr>
        <w:pStyle w:val="Overskrift3"/>
      </w:pPr>
      <w:r w:rsidRPr="00257808">
        <w:t>Verify that console access is secured.</w:t>
      </w:r>
    </w:p>
    <w:p w:rsidR="00112B82" w:rsidRDefault="00112B82" w:rsidP="00112B82">
      <w:pPr>
        <w:pStyle w:val="BodyTextL25"/>
      </w:pPr>
      <w:r>
        <w:t>Exit privileged mode to verify that the console port password is in effect.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:rsidR="00112B82" w:rsidRPr="000955A6" w:rsidRDefault="00112B82" w:rsidP="00112B82">
      <w:pPr>
        <w:pStyle w:val="CMDOutput"/>
      </w:pPr>
      <w:r w:rsidRPr="000955A6">
        <w:t>Switch con0 is now available</w:t>
      </w:r>
    </w:p>
    <w:p w:rsidR="00112B82" w:rsidRDefault="00112B82" w:rsidP="00112B82">
      <w:pPr>
        <w:pStyle w:val="CMDOutput"/>
      </w:pPr>
      <w:r w:rsidRPr="000955A6">
        <w:t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 w:rsidRPr="000955A6">
        <w:t>User Access Verification</w:t>
      </w:r>
    </w:p>
    <w:p w:rsidR="00112B82" w:rsidRPr="000955A6" w:rsidRDefault="00112B82" w:rsidP="00112B82">
      <w:pPr>
        <w:pStyle w:val="CMDOutput"/>
      </w:pPr>
      <w:r w:rsidRPr="000955A6">
        <w:t>Password:</w:t>
      </w:r>
    </w:p>
    <w:p w:rsidR="00112B82" w:rsidRDefault="00112B82" w:rsidP="00112B82">
      <w:pPr>
        <w:pStyle w:val="CMDOutput"/>
      </w:pPr>
      <w:r>
        <w:t>S1&gt;</w:t>
      </w:r>
    </w:p>
    <w:p w:rsidR="00112B82" w:rsidRPr="003017EA" w:rsidRDefault="00112B82" w:rsidP="00112B82">
      <w:pPr>
        <w:pStyle w:val="BodyTextL25"/>
      </w:pPr>
      <w:r w:rsidRPr="00A40AED">
        <w:rPr>
          <w:b/>
        </w:rPr>
        <w:lastRenderedPageBreak/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="00112B82" w:rsidRPr="00257808" w:rsidRDefault="00112B82" w:rsidP="00112B82">
      <w:pPr>
        <w:pStyle w:val="Overskrift3"/>
      </w:pPr>
      <w:r w:rsidRPr="00257808">
        <w:t>Secure privileged mode access.</w:t>
      </w:r>
    </w:p>
    <w:p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:rsidR="00112B82" w:rsidRDefault="00112B82" w:rsidP="00112B82">
      <w:pPr>
        <w:pStyle w:val="CMD"/>
      </w:pPr>
      <w:r>
        <w:t>S1</w:t>
      </w:r>
      <w:r w:rsidRPr="00341039">
        <w:t>#</w:t>
      </w:r>
    </w:p>
    <w:p w:rsidR="00112B82" w:rsidRPr="00257808" w:rsidRDefault="00112B82" w:rsidP="00112B82">
      <w:pPr>
        <w:pStyle w:val="Overskrift3"/>
      </w:pPr>
      <w:r w:rsidRPr="00257808">
        <w:t>Verify that privileged mode access is secure.</w:t>
      </w:r>
    </w:p>
    <w:p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112B82" w:rsidRPr="00FE7E0D" w:rsidRDefault="00112B82" w:rsidP="00112B82">
      <w:pPr>
        <w:pStyle w:val="CMD"/>
      </w:pPr>
      <w:r w:rsidRPr="00FE7E0D">
        <w:t>User Access Verification</w:t>
      </w:r>
    </w:p>
    <w:p w:rsidR="00112B82" w:rsidRDefault="00112B82" w:rsidP="00112B82">
      <w:pPr>
        <w:pStyle w:val="CMD"/>
      </w:pPr>
      <w:r w:rsidRPr="00FE7E0D">
        <w:t>Password:</w:t>
      </w:r>
    </w:p>
    <w:p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RDefault="00112B82" w:rsidP="00112B82">
      <w:pPr>
        <w:pStyle w:val="SubStepAlpha"/>
      </w:pPr>
      <w:r>
        <w:t xml:space="preserve">Enter the command to access privileged mode. </w:t>
      </w:r>
    </w:p>
    <w:p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="00112B82" w:rsidRPr="00257808" w:rsidRDefault="00112B82" w:rsidP="00112B82">
      <w:pPr>
        <w:pStyle w:val="Overskrift3"/>
      </w:pPr>
      <w:r w:rsidRPr="00257808">
        <w:t>Configure an encrypted password to secure access to privileged mode.</w:t>
      </w:r>
    </w:p>
    <w:p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RDefault="00112B82" w:rsidP="00112B82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="00112B82" w:rsidRPr="00257808" w:rsidRDefault="00112B82" w:rsidP="00112B82">
      <w:pPr>
        <w:pStyle w:val="Overskrift3"/>
      </w:pPr>
      <w:r w:rsidRPr="00257808">
        <w:t>Verify that the enable secret password is added to the configuration file.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Overskrift4"/>
      </w:pPr>
      <w:r>
        <w:t>Questions: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:rsidR="00E0433B" w:rsidRPr="00257808" w:rsidRDefault="00E0433B" w:rsidP="00E0433B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lastRenderedPageBreak/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:rsidR="00040565" w:rsidRPr="00257808" w:rsidRDefault="00040565" w:rsidP="00040565">
      <w:pPr>
        <w:pStyle w:val="AnswerLineL25"/>
      </w:pPr>
      <w:r>
        <w:t>Type your answers here.</w:t>
      </w:r>
    </w:p>
    <w:p w:rsidR="00112B82" w:rsidRPr="00257808" w:rsidRDefault="00112B82" w:rsidP="00112B82">
      <w:pPr>
        <w:pStyle w:val="Overskrift3"/>
      </w:pPr>
      <w:r w:rsidRPr="00257808">
        <w:t>Encrypt the enable and console passwords.</w:t>
      </w:r>
    </w:p>
    <w:p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RDefault="00E0433B" w:rsidP="00E0433B">
      <w:pPr>
        <w:pStyle w:val="Overskrift4"/>
      </w:pPr>
      <w:r>
        <w:t>Question:</w:t>
      </w:r>
    </w:p>
    <w:p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Default="00112B82" w:rsidP="00BA66BA">
      <w:pPr>
        <w:pStyle w:val="Overskrift2"/>
      </w:pPr>
      <w:r w:rsidRPr="004C0909">
        <w:t>Configure</w:t>
      </w:r>
      <w:r>
        <w:t xml:space="preserve"> a MOTD Banner</w:t>
      </w:r>
    </w:p>
    <w:p w:rsidR="00A40A95" w:rsidRPr="00A40A95" w:rsidRDefault="00A40A95" w:rsidP="00A40A95">
      <w:pPr>
        <w:pStyle w:val="Overskrift3"/>
      </w:pPr>
      <w:r w:rsidRPr="00941BAE">
        <w:t>Configure a message of the day (MOTD) banner.</w:t>
      </w:r>
    </w:p>
    <w:p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RDefault="00112B82" w:rsidP="00112B82">
      <w:pPr>
        <w:pStyle w:val="CMD"/>
      </w:pPr>
      <w:r>
        <w:t>S1(</w:t>
      </w:r>
      <w:proofErr w:type="spellStart"/>
      <w:r>
        <w:t>config</w:t>
      </w:r>
      <w:proofErr w:type="spellEnd"/>
      <w:r>
        <w:t>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RDefault="00112B82" w:rsidP="00112B82">
      <w:pPr>
        <w:pStyle w:val="CMD"/>
      </w:pPr>
      <w:r w:rsidRPr="008D306D">
        <w:t>%SYS-5-CONFIG_I: Configured from console by console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</w:p>
    <w:p w:rsidR="00304391" w:rsidRDefault="00304391" w:rsidP="00304391">
      <w:pPr>
        <w:pStyle w:val="Overskrift4"/>
      </w:pPr>
      <w:r>
        <w:t>Question</w:t>
      </w:r>
      <w:r w:rsidR="009C25DA">
        <w:t>s</w:t>
      </w:r>
      <w:r>
        <w:t>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:rsidR="004E1D52" w:rsidRDefault="004E1D52" w:rsidP="00040565">
      <w:pPr>
        <w:pStyle w:val="AnswerLineL25"/>
        <w:spacing w:before="400" w:after="400"/>
      </w:pPr>
      <w:r>
        <w:t>Type your answers here.</w:t>
      </w:r>
    </w:p>
    <w:p w:rsidR="00112B82" w:rsidRDefault="00112B82" w:rsidP="004E1D52">
      <w:pPr>
        <w:pStyle w:val="Overskrift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:rsidR="00A40A95" w:rsidRPr="00A40A95" w:rsidRDefault="00A40A95" w:rsidP="00A40A95">
      <w:pPr>
        <w:pStyle w:val="Overskrift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RDefault="00112B82" w:rsidP="00112B82">
      <w:pPr>
        <w:pStyle w:val="CMD"/>
      </w:pPr>
      <w:r w:rsidRPr="006E36ED">
        <w:t>Destination filename [startup-config]</w:t>
      </w:r>
      <w:proofErr w:type="gramStart"/>
      <w:r w:rsidRPr="006E36ED">
        <w:t>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:rsidR="00112B82" w:rsidRDefault="00304391" w:rsidP="00112B82">
      <w:pPr>
        <w:pStyle w:val="CMD"/>
      </w:pPr>
      <w:r>
        <w:t>[OK]</w:t>
      </w:r>
    </w:p>
    <w:p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RDefault="00A40A95" w:rsidP="00A40A95">
      <w:pPr>
        <w:pStyle w:val="Overskrift4"/>
      </w:pPr>
      <w:r>
        <w:t>Questions:</w:t>
      </w:r>
    </w:p>
    <w:p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:rsidR="00112B82" w:rsidRDefault="00112B82" w:rsidP="00112B82">
      <w:pPr>
        <w:pStyle w:val="BodyTextL25"/>
      </w:pPr>
      <w:r w:rsidRPr="00600635">
        <w:lastRenderedPageBreak/>
        <w:t>Which command will display the contents of NVRAM?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4E1D52">
      <w:pPr>
        <w:pStyle w:val="Overskrift2"/>
      </w:pPr>
      <w:r>
        <w:t>Configure S2</w:t>
      </w:r>
    </w:p>
    <w:p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RDefault="00F60A60" w:rsidP="00F60A60">
      <w:pPr>
        <w:pStyle w:val="ConfigWindow"/>
      </w:pPr>
      <w:r>
        <w:t>Open Configuration Window for S2</w:t>
      </w:r>
    </w:p>
    <w:p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112B82" w:rsidRDefault="00112B82" w:rsidP="00A40A95">
      <w:pPr>
        <w:pStyle w:val="SubStepAlpha"/>
      </w:pPr>
      <w:r>
        <w:t>Configure an appropriate message to those logging into the switch.</w:t>
      </w:r>
    </w:p>
    <w:p w:rsidR="00112B82" w:rsidRDefault="00112B82" w:rsidP="00A40A95">
      <w:pPr>
        <w:pStyle w:val="SubStepAlpha"/>
      </w:pPr>
      <w:r>
        <w:t>Encrypt all plain text passwords.</w:t>
      </w:r>
    </w:p>
    <w:p w:rsidR="00112B82" w:rsidRDefault="00112B82" w:rsidP="00A40A95">
      <w:pPr>
        <w:pStyle w:val="SubStepAlpha"/>
      </w:pPr>
      <w:r>
        <w:t>Ensure that the configuration is correct.</w:t>
      </w:r>
    </w:p>
    <w:p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RDefault="00F60A60" w:rsidP="00F60A60">
      <w:pPr>
        <w:pStyle w:val="ConfigWindow"/>
      </w:pPr>
      <w:r>
        <w:t>Close Configuration Window for S2</w:t>
      </w:r>
    </w:p>
    <w:p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A5" w:rsidRDefault="00D77CA5" w:rsidP="00710659">
      <w:pPr>
        <w:spacing w:after="0" w:line="240" w:lineRule="auto"/>
      </w:pPr>
      <w:r>
        <w:separator/>
      </w:r>
    </w:p>
    <w:p w:rsidR="00D77CA5" w:rsidRDefault="00D77CA5"/>
  </w:endnote>
  <w:endnote w:type="continuationSeparator" w:id="0">
    <w:p w:rsidR="00D77CA5" w:rsidRDefault="00D77CA5" w:rsidP="00710659">
      <w:pPr>
        <w:spacing w:after="0" w:line="240" w:lineRule="auto"/>
      </w:pPr>
      <w:r>
        <w:continuationSeparator/>
      </w:r>
    </w:p>
    <w:p w:rsidR="00D77CA5" w:rsidRDefault="00D7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811C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811C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A5" w:rsidRDefault="00D77CA5" w:rsidP="00710659">
      <w:pPr>
        <w:spacing w:after="0" w:line="240" w:lineRule="auto"/>
      </w:pPr>
      <w:r>
        <w:separator/>
      </w:r>
    </w:p>
    <w:p w:rsidR="00D77CA5" w:rsidRDefault="00D77CA5"/>
  </w:footnote>
  <w:footnote w:type="continuationSeparator" w:id="0">
    <w:p w:rsidR="00D77CA5" w:rsidRDefault="00D77CA5" w:rsidP="00710659">
      <w:pPr>
        <w:spacing w:after="0" w:line="240" w:lineRule="auto"/>
      </w:pPr>
      <w:r>
        <w:continuationSeparator/>
      </w:r>
    </w:p>
    <w:p w:rsidR="00D77CA5" w:rsidRDefault="00D77C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4EE1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77CA5"/>
    <w:rsid w:val="00D811C7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285AE9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4E1D52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Overskrift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59271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54017-47EE-4705-A1F6-3DE2771B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5</Pages>
  <Words>1292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Initial Switch Settings</vt:lpstr>
      <vt:lpstr>Packet Tracer - Configure Initial Switch Settings</vt:lpstr>
    </vt:vector>
  </TitlesOfParts>
  <Company>Cisco Systems, Inc.</Company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Christoffer Lindland</cp:lastModifiedBy>
  <cp:revision>3</cp:revision>
  <dcterms:created xsi:type="dcterms:W3CDTF">2019-11-25T17:41:00Z</dcterms:created>
  <dcterms:modified xsi:type="dcterms:W3CDTF">2022-01-20T14:23:00Z</dcterms:modified>
</cp:coreProperties>
</file>