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2F821" w14:textId="1DD32312" w:rsidR="00D778DF" w:rsidRPr="00C01679" w:rsidRDefault="0067023C" w:rsidP="00ED17D5">
      <w:pPr>
        <w:pStyle w:val="Title"/>
        <w:rPr>
          <w:color w:val="000000" w:themeColor="text1"/>
        </w:rPr>
      </w:pPr>
      <w:sdt>
        <w:sdtPr>
          <w:rPr>
            <w:b w:val="0"/>
            <w:color w:val="000000" w:themeColor="text1"/>
          </w:rPr>
          <w:alias w:val="Title"/>
          <w:tag w:val=""/>
          <w:id w:val="-487021785"/>
          <w:placeholder>
            <w:docPart w:val="06FB9D192E54402AB6212756934A763F"/>
          </w:placeholder>
          <w:dataBinding w:prefixMappings="xmlns:ns0='http://purl.org/dc/elements/1.1/' xmlns:ns1='http://schemas.openxmlformats.org/package/2006/metadata/core-properties' " w:xpath="/ns1:coreProperties[1]/ns0:title[1]" w:storeItemID="{6C3C8BC8-F283-45AE-878A-BAB7291924A1}"/>
          <w:text/>
        </w:sdtPr>
        <w:sdtEndPr>
          <w:rPr>
            <w:b/>
            <w:bCs/>
          </w:rPr>
        </w:sdtEndPr>
        <w:sdtContent>
          <w:r w:rsidR="00C01679" w:rsidRPr="00C01679">
            <w:rPr>
              <w:b w:val="0"/>
              <w:color w:val="000000" w:themeColor="text1"/>
            </w:rPr>
            <w:t>Lab - Troubleshoot Inter-VLAN Routing</w:t>
          </w:r>
          <w:r w:rsidR="00C01679">
            <w:rPr>
              <w:b w:val="0"/>
              <w:color w:val="000000" w:themeColor="text1"/>
            </w:rPr>
            <w:t xml:space="preserve"> </w:t>
          </w:r>
        </w:sdtContent>
      </w:sdt>
      <w:r w:rsidR="00D778DF" w:rsidRPr="00C01679">
        <w:rPr>
          <w:color w:val="000000" w:themeColor="text1"/>
        </w:rPr>
        <w:t>Topology</w:t>
      </w:r>
    </w:p>
    <w:p w14:paraId="2A5605C5" w14:textId="77777777" w:rsidR="00D778DF" w:rsidRDefault="00D76380" w:rsidP="00D778DF">
      <w:pPr>
        <w:pStyle w:val="Visual"/>
      </w:pPr>
      <w:r>
        <w:rPr>
          <w:noProof/>
        </w:rPr>
        <w:drawing>
          <wp:inline distT="0" distB="0" distL="0" distR="0" wp14:anchorId="252922B4" wp14:editId="36251135">
            <wp:extent cx="4773295" cy="1810385"/>
            <wp:effectExtent l="0" t="0" r="8255" b="0"/>
            <wp:docPr id="1" name="Picture 1" descr="This topology has 1 router, 2 switches, and 2 PCs. R1 G0/0/1 is connected to S1 F0/5. PC-A is connected S1 F0/6. S1 f0/1 is connected to S2 F0/1. PC-b is connected to S2 F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3295" cy="1810385"/>
                    </a:xfrm>
                    <a:prstGeom prst="rect">
                      <a:avLst/>
                    </a:prstGeom>
                    <a:noFill/>
                  </pic:spPr>
                </pic:pic>
              </a:graphicData>
            </a:graphic>
          </wp:inline>
        </w:drawing>
      </w:r>
    </w:p>
    <w:p w14:paraId="4128331A" w14:textId="77777777" w:rsidR="00D76380" w:rsidRPr="00BB73FF" w:rsidRDefault="00D76380" w:rsidP="00D76380">
      <w:pPr>
        <w:pStyle w:val="Heading1"/>
        <w:numPr>
          <w:ilvl w:val="0"/>
          <w:numId w:val="0"/>
        </w:numPr>
      </w:pPr>
      <w:r w:rsidRPr="00BB73FF">
        <w:t>Addressing Table</w:t>
      </w:r>
    </w:p>
    <w:tbl>
      <w:tblPr>
        <w:tblW w:w="986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972"/>
        <w:gridCol w:w="1972"/>
        <w:gridCol w:w="1972"/>
        <w:gridCol w:w="1972"/>
        <w:gridCol w:w="1973"/>
      </w:tblGrid>
      <w:tr w:rsidR="00D76380" w14:paraId="0507481E" w14:textId="77777777" w:rsidTr="00AD0A80">
        <w:trPr>
          <w:cantSplit/>
          <w:tblHeader/>
          <w:jc w:val="center"/>
        </w:trPr>
        <w:tc>
          <w:tcPr>
            <w:tcW w:w="19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E3D52CC" w14:textId="77777777" w:rsidR="00D76380" w:rsidRPr="00E87D62" w:rsidRDefault="00D76380" w:rsidP="00D76380">
            <w:pPr>
              <w:pStyle w:val="TableHeading"/>
            </w:pPr>
            <w:r w:rsidRPr="00E87D62">
              <w:t>Device</w:t>
            </w:r>
          </w:p>
        </w:tc>
        <w:tc>
          <w:tcPr>
            <w:tcW w:w="19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19E3A98" w14:textId="77777777" w:rsidR="00D76380" w:rsidRPr="00E87D62" w:rsidRDefault="00D76380" w:rsidP="00D76380">
            <w:pPr>
              <w:pStyle w:val="TableHeading"/>
            </w:pPr>
            <w:r w:rsidRPr="00E87D62">
              <w:t>Interface</w:t>
            </w:r>
          </w:p>
        </w:tc>
        <w:tc>
          <w:tcPr>
            <w:tcW w:w="19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E3AB4EE" w14:textId="77777777" w:rsidR="00D76380" w:rsidRPr="00E87D62" w:rsidRDefault="00D76380" w:rsidP="00D76380">
            <w:pPr>
              <w:pStyle w:val="TableHeading"/>
            </w:pPr>
            <w:r>
              <w:t>IP</w:t>
            </w:r>
            <w:r w:rsidRPr="00E87D62">
              <w:t xml:space="preserve"> Address</w:t>
            </w:r>
          </w:p>
        </w:tc>
        <w:tc>
          <w:tcPr>
            <w:tcW w:w="19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D3BF4E3" w14:textId="77777777" w:rsidR="00D76380" w:rsidRPr="00E87D62" w:rsidRDefault="00D76380" w:rsidP="00D76380">
            <w:pPr>
              <w:pStyle w:val="TableHeading"/>
            </w:pPr>
            <w:r>
              <w:t xml:space="preserve">Subnet Mask </w:t>
            </w:r>
          </w:p>
        </w:tc>
        <w:tc>
          <w:tcPr>
            <w:tcW w:w="1973"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302E8DEB" w14:textId="77777777" w:rsidR="00D76380" w:rsidRDefault="00D76380" w:rsidP="00D76380">
            <w:pPr>
              <w:pStyle w:val="TableHeading"/>
            </w:pPr>
            <w:r>
              <w:t>Default Gateway</w:t>
            </w:r>
          </w:p>
        </w:tc>
      </w:tr>
      <w:tr w:rsidR="00D76380" w14:paraId="00022060" w14:textId="77777777" w:rsidTr="00AD0A80">
        <w:trPr>
          <w:cantSplit/>
          <w:jc w:val="center"/>
        </w:trPr>
        <w:tc>
          <w:tcPr>
            <w:tcW w:w="1972" w:type="dxa"/>
            <w:tcBorders>
              <w:bottom w:val="nil"/>
            </w:tcBorders>
            <w:shd w:val="clear" w:color="auto" w:fill="auto"/>
            <w:vAlign w:val="bottom"/>
          </w:tcPr>
          <w:p w14:paraId="7CFF6DE0" w14:textId="77777777" w:rsidR="00D76380" w:rsidRPr="00470F98" w:rsidRDefault="00D76380" w:rsidP="00D76380">
            <w:pPr>
              <w:pStyle w:val="TableText"/>
            </w:pPr>
            <w:r>
              <w:t>R1</w:t>
            </w:r>
          </w:p>
        </w:tc>
        <w:tc>
          <w:tcPr>
            <w:tcW w:w="1972" w:type="dxa"/>
            <w:shd w:val="clear" w:color="auto" w:fill="auto"/>
            <w:vAlign w:val="bottom"/>
          </w:tcPr>
          <w:p w14:paraId="6E272E3F" w14:textId="77777777" w:rsidR="00D76380" w:rsidRDefault="00D76380" w:rsidP="00D76380">
            <w:pPr>
              <w:pStyle w:val="TableText"/>
            </w:pPr>
            <w:r>
              <w:t>G0/0/1.3</w:t>
            </w:r>
          </w:p>
        </w:tc>
        <w:tc>
          <w:tcPr>
            <w:tcW w:w="1972" w:type="dxa"/>
            <w:shd w:val="clear" w:color="auto" w:fill="auto"/>
            <w:vAlign w:val="bottom"/>
          </w:tcPr>
          <w:p w14:paraId="70261B19" w14:textId="77777777" w:rsidR="00D76380" w:rsidRDefault="00D76380" w:rsidP="00D76380">
            <w:pPr>
              <w:pStyle w:val="TableText"/>
            </w:pPr>
            <w:r>
              <w:t>10.3.0.1</w:t>
            </w:r>
          </w:p>
        </w:tc>
        <w:tc>
          <w:tcPr>
            <w:tcW w:w="1972" w:type="dxa"/>
            <w:shd w:val="clear" w:color="auto" w:fill="auto"/>
            <w:vAlign w:val="bottom"/>
          </w:tcPr>
          <w:p w14:paraId="00EA83CC" w14:textId="77777777" w:rsidR="00D76380" w:rsidRDefault="00D76380" w:rsidP="00D76380">
            <w:pPr>
              <w:pStyle w:val="TableText"/>
            </w:pPr>
            <w:r>
              <w:t>255.255.255.0</w:t>
            </w:r>
          </w:p>
        </w:tc>
        <w:tc>
          <w:tcPr>
            <w:tcW w:w="1973" w:type="dxa"/>
            <w:tcBorders>
              <w:bottom w:val="nil"/>
            </w:tcBorders>
          </w:tcPr>
          <w:p w14:paraId="3FCEEA5F" w14:textId="77777777" w:rsidR="00D76380" w:rsidRDefault="00D76380" w:rsidP="00D76380">
            <w:pPr>
              <w:pStyle w:val="TableText"/>
            </w:pPr>
            <w:r>
              <w:t>N/A</w:t>
            </w:r>
          </w:p>
        </w:tc>
      </w:tr>
      <w:tr w:rsidR="00D76380" w14:paraId="5782CBC2" w14:textId="77777777" w:rsidTr="00AD0A80">
        <w:trPr>
          <w:cantSplit/>
          <w:jc w:val="center"/>
        </w:trPr>
        <w:tc>
          <w:tcPr>
            <w:tcW w:w="1972" w:type="dxa"/>
            <w:tcBorders>
              <w:top w:val="nil"/>
              <w:bottom w:val="nil"/>
            </w:tcBorders>
            <w:vAlign w:val="bottom"/>
          </w:tcPr>
          <w:p w14:paraId="6CA0A3FE" w14:textId="77777777" w:rsidR="00D76380" w:rsidRDefault="00D76380" w:rsidP="00E00FB1">
            <w:pPr>
              <w:pStyle w:val="ConfigWindow"/>
            </w:pPr>
            <w:r>
              <w:t>R1</w:t>
            </w:r>
          </w:p>
        </w:tc>
        <w:tc>
          <w:tcPr>
            <w:tcW w:w="1972" w:type="dxa"/>
            <w:vAlign w:val="bottom"/>
          </w:tcPr>
          <w:p w14:paraId="69C02C0D" w14:textId="77777777" w:rsidR="00D76380" w:rsidRDefault="00D76380" w:rsidP="00D76380">
            <w:pPr>
              <w:pStyle w:val="TableText"/>
            </w:pPr>
            <w:r>
              <w:t>G0/0/1.4</w:t>
            </w:r>
          </w:p>
        </w:tc>
        <w:tc>
          <w:tcPr>
            <w:tcW w:w="1972" w:type="dxa"/>
            <w:vAlign w:val="bottom"/>
          </w:tcPr>
          <w:p w14:paraId="0C66E231" w14:textId="77777777" w:rsidR="00D76380" w:rsidRDefault="00D76380" w:rsidP="00D76380">
            <w:pPr>
              <w:pStyle w:val="TableText"/>
            </w:pPr>
            <w:r>
              <w:t>10.4.0.1</w:t>
            </w:r>
          </w:p>
        </w:tc>
        <w:tc>
          <w:tcPr>
            <w:tcW w:w="1972" w:type="dxa"/>
            <w:vAlign w:val="bottom"/>
          </w:tcPr>
          <w:p w14:paraId="620021C1" w14:textId="77777777" w:rsidR="00D76380" w:rsidRDefault="00D76380" w:rsidP="00D76380">
            <w:pPr>
              <w:pStyle w:val="TableText"/>
            </w:pPr>
            <w:r>
              <w:t>255.255.255.0</w:t>
            </w:r>
          </w:p>
        </w:tc>
        <w:tc>
          <w:tcPr>
            <w:tcW w:w="1973" w:type="dxa"/>
            <w:tcBorders>
              <w:top w:val="nil"/>
              <w:bottom w:val="nil"/>
            </w:tcBorders>
          </w:tcPr>
          <w:p w14:paraId="3A1BCC8B" w14:textId="77777777" w:rsidR="00D76380" w:rsidRDefault="00D76380" w:rsidP="00AD0A80">
            <w:pPr>
              <w:pStyle w:val="ConfigWindow"/>
            </w:pPr>
            <w:r>
              <w:t>N/A</w:t>
            </w:r>
          </w:p>
        </w:tc>
      </w:tr>
      <w:tr w:rsidR="00690BE4" w14:paraId="50345B91" w14:textId="77777777" w:rsidTr="00AD0A80">
        <w:trPr>
          <w:cantSplit/>
          <w:jc w:val="center"/>
        </w:trPr>
        <w:tc>
          <w:tcPr>
            <w:tcW w:w="1972" w:type="dxa"/>
            <w:tcBorders>
              <w:top w:val="nil"/>
            </w:tcBorders>
            <w:vAlign w:val="bottom"/>
          </w:tcPr>
          <w:p w14:paraId="6D549D7C" w14:textId="1AADDC91" w:rsidR="00690BE4" w:rsidRDefault="00690BE4" w:rsidP="00E00FB1">
            <w:pPr>
              <w:pStyle w:val="ConfigWindow"/>
            </w:pPr>
            <w:r>
              <w:t>R1</w:t>
            </w:r>
          </w:p>
        </w:tc>
        <w:tc>
          <w:tcPr>
            <w:tcW w:w="1972" w:type="dxa"/>
            <w:vAlign w:val="bottom"/>
          </w:tcPr>
          <w:p w14:paraId="622A8FB6" w14:textId="4F7318FF" w:rsidR="00690BE4" w:rsidRDefault="00690BE4" w:rsidP="00D76380">
            <w:pPr>
              <w:pStyle w:val="TableText"/>
            </w:pPr>
            <w:r>
              <w:t>G0/0/1.13</w:t>
            </w:r>
          </w:p>
        </w:tc>
        <w:tc>
          <w:tcPr>
            <w:tcW w:w="1972" w:type="dxa"/>
            <w:vAlign w:val="bottom"/>
          </w:tcPr>
          <w:p w14:paraId="15D82817" w14:textId="5C9DC4EB" w:rsidR="00690BE4" w:rsidRDefault="00690BE4" w:rsidP="00D76380">
            <w:pPr>
              <w:pStyle w:val="TableText"/>
            </w:pPr>
            <w:r>
              <w:t>10.13.0.1</w:t>
            </w:r>
          </w:p>
        </w:tc>
        <w:tc>
          <w:tcPr>
            <w:tcW w:w="1972" w:type="dxa"/>
            <w:vAlign w:val="bottom"/>
          </w:tcPr>
          <w:p w14:paraId="2086AE35" w14:textId="0AA1B599" w:rsidR="00690BE4" w:rsidRDefault="00690BE4" w:rsidP="00D76380">
            <w:pPr>
              <w:pStyle w:val="TableText"/>
            </w:pPr>
            <w:r>
              <w:t>255.255.255.0</w:t>
            </w:r>
          </w:p>
        </w:tc>
        <w:tc>
          <w:tcPr>
            <w:tcW w:w="1973" w:type="dxa"/>
            <w:tcBorders>
              <w:top w:val="nil"/>
            </w:tcBorders>
          </w:tcPr>
          <w:p w14:paraId="69D5F567" w14:textId="46F0CB1E" w:rsidR="00690BE4" w:rsidRDefault="00690BE4" w:rsidP="00AD0A80">
            <w:pPr>
              <w:pStyle w:val="ConfigWindow"/>
            </w:pPr>
            <w:r>
              <w:t>N/A</w:t>
            </w:r>
          </w:p>
        </w:tc>
      </w:tr>
      <w:tr w:rsidR="00D76380" w14:paraId="35C6AF90" w14:textId="77777777" w:rsidTr="007429C5">
        <w:trPr>
          <w:cantSplit/>
          <w:jc w:val="center"/>
        </w:trPr>
        <w:tc>
          <w:tcPr>
            <w:tcW w:w="1972" w:type="dxa"/>
            <w:tcBorders>
              <w:bottom w:val="single" w:sz="2" w:space="0" w:color="auto"/>
            </w:tcBorders>
            <w:vAlign w:val="bottom"/>
          </w:tcPr>
          <w:p w14:paraId="6A917633" w14:textId="77777777" w:rsidR="00D76380" w:rsidRDefault="00D76380" w:rsidP="00D76380">
            <w:pPr>
              <w:pStyle w:val="TableText"/>
            </w:pPr>
            <w:r>
              <w:t>S1</w:t>
            </w:r>
          </w:p>
        </w:tc>
        <w:tc>
          <w:tcPr>
            <w:tcW w:w="1972" w:type="dxa"/>
            <w:vAlign w:val="bottom"/>
          </w:tcPr>
          <w:p w14:paraId="69707A09" w14:textId="77777777" w:rsidR="00D76380" w:rsidRDefault="00D76380" w:rsidP="00D76380">
            <w:pPr>
              <w:pStyle w:val="TableText"/>
            </w:pPr>
            <w:r>
              <w:t>VLAN 3</w:t>
            </w:r>
          </w:p>
        </w:tc>
        <w:tc>
          <w:tcPr>
            <w:tcW w:w="1972" w:type="dxa"/>
            <w:vAlign w:val="bottom"/>
          </w:tcPr>
          <w:p w14:paraId="1B06A09C" w14:textId="77777777" w:rsidR="00D76380" w:rsidRDefault="00D76380" w:rsidP="00D76380">
            <w:pPr>
              <w:pStyle w:val="TableText"/>
            </w:pPr>
            <w:r>
              <w:t>10.3.0.11</w:t>
            </w:r>
          </w:p>
        </w:tc>
        <w:tc>
          <w:tcPr>
            <w:tcW w:w="1972" w:type="dxa"/>
            <w:vAlign w:val="bottom"/>
          </w:tcPr>
          <w:p w14:paraId="684C4561" w14:textId="77777777" w:rsidR="00D76380" w:rsidRDefault="00D76380" w:rsidP="00D76380">
            <w:pPr>
              <w:pStyle w:val="TableText"/>
            </w:pPr>
            <w:r>
              <w:t>255.255.255.0</w:t>
            </w:r>
          </w:p>
        </w:tc>
        <w:tc>
          <w:tcPr>
            <w:tcW w:w="1973" w:type="dxa"/>
          </w:tcPr>
          <w:p w14:paraId="510E89BB" w14:textId="77777777" w:rsidR="00D76380" w:rsidRDefault="00D76380" w:rsidP="00D76380">
            <w:pPr>
              <w:pStyle w:val="TableText"/>
            </w:pPr>
            <w:r>
              <w:t>10.3.0.1</w:t>
            </w:r>
          </w:p>
        </w:tc>
      </w:tr>
      <w:tr w:rsidR="00D76380" w14:paraId="70A415D2" w14:textId="77777777" w:rsidTr="007429C5">
        <w:trPr>
          <w:cantSplit/>
          <w:jc w:val="center"/>
        </w:trPr>
        <w:tc>
          <w:tcPr>
            <w:tcW w:w="1972" w:type="dxa"/>
            <w:tcBorders>
              <w:bottom w:val="nil"/>
            </w:tcBorders>
            <w:vAlign w:val="bottom"/>
          </w:tcPr>
          <w:p w14:paraId="2249FEFB" w14:textId="77777777" w:rsidR="00D76380" w:rsidRDefault="00D76380" w:rsidP="00D76380">
            <w:pPr>
              <w:pStyle w:val="TableText"/>
            </w:pPr>
            <w:r>
              <w:t>S2</w:t>
            </w:r>
          </w:p>
        </w:tc>
        <w:tc>
          <w:tcPr>
            <w:tcW w:w="1972" w:type="dxa"/>
            <w:vAlign w:val="bottom"/>
          </w:tcPr>
          <w:p w14:paraId="0BC7AA98" w14:textId="77777777" w:rsidR="00D76380" w:rsidRDefault="00D76380" w:rsidP="00D76380">
            <w:pPr>
              <w:pStyle w:val="TableText"/>
            </w:pPr>
            <w:r>
              <w:t>VLAN 3</w:t>
            </w:r>
          </w:p>
        </w:tc>
        <w:tc>
          <w:tcPr>
            <w:tcW w:w="1972" w:type="dxa"/>
            <w:vAlign w:val="bottom"/>
          </w:tcPr>
          <w:p w14:paraId="05E840AB" w14:textId="0484075D" w:rsidR="00D76380" w:rsidRDefault="00D76380" w:rsidP="00D76380">
            <w:pPr>
              <w:pStyle w:val="TableText"/>
            </w:pPr>
            <w:r>
              <w:t>10.3.0.12</w:t>
            </w:r>
          </w:p>
        </w:tc>
        <w:tc>
          <w:tcPr>
            <w:tcW w:w="1972" w:type="dxa"/>
            <w:vAlign w:val="bottom"/>
          </w:tcPr>
          <w:p w14:paraId="3A05A37B" w14:textId="77777777" w:rsidR="00D76380" w:rsidRDefault="00D76380" w:rsidP="00D76380">
            <w:pPr>
              <w:pStyle w:val="TableText"/>
            </w:pPr>
            <w:r>
              <w:t>255.255.255.0</w:t>
            </w:r>
          </w:p>
        </w:tc>
        <w:tc>
          <w:tcPr>
            <w:tcW w:w="1973" w:type="dxa"/>
          </w:tcPr>
          <w:p w14:paraId="055D8AD7" w14:textId="31E7056B" w:rsidR="00D76380" w:rsidRDefault="00D76380" w:rsidP="00D76380">
            <w:pPr>
              <w:pStyle w:val="TableText"/>
            </w:pPr>
            <w:r>
              <w:t>10.3.0.1</w:t>
            </w:r>
          </w:p>
        </w:tc>
      </w:tr>
      <w:tr w:rsidR="00D76380" w14:paraId="1AA94FAE" w14:textId="77777777" w:rsidTr="005C1123">
        <w:trPr>
          <w:cantSplit/>
          <w:jc w:val="center"/>
        </w:trPr>
        <w:tc>
          <w:tcPr>
            <w:tcW w:w="1972" w:type="dxa"/>
            <w:vAlign w:val="bottom"/>
          </w:tcPr>
          <w:p w14:paraId="1FD2932C" w14:textId="0D49B1CA" w:rsidR="00D76380" w:rsidRDefault="00D76380" w:rsidP="006550BE">
            <w:pPr>
              <w:pStyle w:val="TableText"/>
            </w:pPr>
            <w:r>
              <w:t>PC-A</w:t>
            </w:r>
          </w:p>
        </w:tc>
        <w:tc>
          <w:tcPr>
            <w:tcW w:w="1972" w:type="dxa"/>
            <w:vAlign w:val="bottom"/>
          </w:tcPr>
          <w:p w14:paraId="6C64C4E4" w14:textId="77777777" w:rsidR="00D76380" w:rsidRDefault="00D76380" w:rsidP="00D76380">
            <w:pPr>
              <w:pStyle w:val="TableText"/>
            </w:pPr>
            <w:r>
              <w:t>NIC</w:t>
            </w:r>
          </w:p>
        </w:tc>
        <w:tc>
          <w:tcPr>
            <w:tcW w:w="1972" w:type="dxa"/>
            <w:vAlign w:val="bottom"/>
          </w:tcPr>
          <w:p w14:paraId="70E24AB9" w14:textId="77777777" w:rsidR="00D76380" w:rsidRDefault="00D76380" w:rsidP="00D76380">
            <w:pPr>
              <w:pStyle w:val="TableText"/>
            </w:pPr>
            <w:r>
              <w:t>10.4.0.50</w:t>
            </w:r>
          </w:p>
        </w:tc>
        <w:tc>
          <w:tcPr>
            <w:tcW w:w="1972" w:type="dxa"/>
            <w:vAlign w:val="bottom"/>
          </w:tcPr>
          <w:p w14:paraId="34598AA0" w14:textId="77777777" w:rsidR="00D76380" w:rsidRDefault="00D76380" w:rsidP="00D76380">
            <w:pPr>
              <w:pStyle w:val="TableText"/>
            </w:pPr>
            <w:r>
              <w:t>255.255.255.0</w:t>
            </w:r>
          </w:p>
        </w:tc>
        <w:tc>
          <w:tcPr>
            <w:tcW w:w="1973" w:type="dxa"/>
          </w:tcPr>
          <w:p w14:paraId="6A27F9DC" w14:textId="77777777" w:rsidR="00D76380" w:rsidRDefault="00D76380" w:rsidP="00D76380">
            <w:pPr>
              <w:pStyle w:val="TableText"/>
            </w:pPr>
            <w:r>
              <w:t>10.4.0.1</w:t>
            </w:r>
          </w:p>
        </w:tc>
      </w:tr>
      <w:tr w:rsidR="00D76380" w14:paraId="2DCDB3AC" w14:textId="77777777" w:rsidTr="005C1123">
        <w:trPr>
          <w:cantSplit/>
          <w:jc w:val="center"/>
        </w:trPr>
        <w:tc>
          <w:tcPr>
            <w:tcW w:w="1972" w:type="dxa"/>
            <w:vAlign w:val="bottom"/>
          </w:tcPr>
          <w:p w14:paraId="6C62891F" w14:textId="77777777" w:rsidR="00D76380" w:rsidRDefault="00D76380" w:rsidP="00D76380">
            <w:pPr>
              <w:pStyle w:val="TableText"/>
            </w:pPr>
            <w:r>
              <w:t>PC-B</w:t>
            </w:r>
          </w:p>
        </w:tc>
        <w:tc>
          <w:tcPr>
            <w:tcW w:w="1972" w:type="dxa"/>
            <w:vAlign w:val="bottom"/>
          </w:tcPr>
          <w:p w14:paraId="1B334BF9" w14:textId="77777777" w:rsidR="00D76380" w:rsidRDefault="00D76380" w:rsidP="00D76380">
            <w:pPr>
              <w:pStyle w:val="TableText"/>
            </w:pPr>
            <w:r>
              <w:t>NIC</w:t>
            </w:r>
          </w:p>
        </w:tc>
        <w:tc>
          <w:tcPr>
            <w:tcW w:w="1972" w:type="dxa"/>
            <w:vAlign w:val="bottom"/>
          </w:tcPr>
          <w:p w14:paraId="19F63D8A" w14:textId="5DE3B2FE" w:rsidR="00D76380" w:rsidRDefault="00D76380" w:rsidP="00D76380">
            <w:pPr>
              <w:pStyle w:val="TableText"/>
            </w:pPr>
            <w:r>
              <w:t>10.</w:t>
            </w:r>
            <w:r w:rsidR="0073566A">
              <w:t>1</w:t>
            </w:r>
            <w:r>
              <w:t>3.0.50</w:t>
            </w:r>
          </w:p>
        </w:tc>
        <w:tc>
          <w:tcPr>
            <w:tcW w:w="1972" w:type="dxa"/>
            <w:vAlign w:val="bottom"/>
          </w:tcPr>
          <w:p w14:paraId="16A3A5CF" w14:textId="77777777" w:rsidR="00D76380" w:rsidRDefault="00D76380" w:rsidP="00D76380">
            <w:pPr>
              <w:pStyle w:val="TableText"/>
            </w:pPr>
            <w:r>
              <w:t>255.255.255.0</w:t>
            </w:r>
          </w:p>
        </w:tc>
        <w:tc>
          <w:tcPr>
            <w:tcW w:w="1973" w:type="dxa"/>
          </w:tcPr>
          <w:p w14:paraId="1F1CC567" w14:textId="03569BFC" w:rsidR="00D76380" w:rsidRDefault="00D76380" w:rsidP="00D76380">
            <w:pPr>
              <w:pStyle w:val="TableText"/>
            </w:pPr>
            <w:r>
              <w:t>10.</w:t>
            </w:r>
            <w:r w:rsidR="0073566A">
              <w:t>1</w:t>
            </w:r>
            <w:r>
              <w:t>3.0.1</w:t>
            </w:r>
          </w:p>
        </w:tc>
      </w:tr>
    </w:tbl>
    <w:p w14:paraId="47728A40" w14:textId="77777777" w:rsidR="00D76380" w:rsidRPr="00BB73FF" w:rsidRDefault="00D76380" w:rsidP="00D76380">
      <w:pPr>
        <w:pStyle w:val="Heading1"/>
        <w:numPr>
          <w:ilvl w:val="0"/>
          <w:numId w:val="0"/>
        </w:numPr>
      </w:pPr>
      <w:r>
        <w:t xml:space="preserve">VLAN </w:t>
      </w:r>
      <w:r w:rsidRPr="00BB73FF">
        <w:t>Table</w:t>
      </w:r>
    </w:p>
    <w:tbl>
      <w:tblPr>
        <w:tblStyle w:val="LabTableStyle"/>
        <w:tblW w:w="9900" w:type="dxa"/>
        <w:tblLayout w:type="fixed"/>
        <w:tblLook w:val="04A0" w:firstRow="1" w:lastRow="0" w:firstColumn="1" w:lastColumn="0" w:noHBand="0" w:noVBand="1"/>
        <w:tblDescription w:val="This table shows vlan, vlan names and interface assigned."/>
      </w:tblPr>
      <w:tblGrid>
        <w:gridCol w:w="2188"/>
        <w:gridCol w:w="2360"/>
        <w:gridCol w:w="5352"/>
      </w:tblGrid>
      <w:tr w:rsidR="00D76380" w14:paraId="665AE34A" w14:textId="77777777" w:rsidTr="007901AB">
        <w:trPr>
          <w:cnfStyle w:val="100000000000" w:firstRow="1" w:lastRow="0" w:firstColumn="0" w:lastColumn="0" w:oddVBand="0" w:evenVBand="0" w:oddHBand="0" w:evenHBand="0" w:firstRowFirstColumn="0" w:firstRowLastColumn="0" w:lastRowFirstColumn="0" w:lastRowLastColumn="0"/>
        </w:trPr>
        <w:tc>
          <w:tcPr>
            <w:tcW w:w="2188" w:type="dxa"/>
          </w:tcPr>
          <w:p w14:paraId="102E9F02" w14:textId="77777777" w:rsidR="00D76380" w:rsidRPr="00E87D62" w:rsidRDefault="00D76380" w:rsidP="00D76380">
            <w:pPr>
              <w:pStyle w:val="TableHeading"/>
            </w:pPr>
            <w:r>
              <w:t>VLAN</w:t>
            </w:r>
          </w:p>
        </w:tc>
        <w:tc>
          <w:tcPr>
            <w:tcW w:w="2360" w:type="dxa"/>
          </w:tcPr>
          <w:p w14:paraId="6796B676" w14:textId="77777777" w:rsidR="00D76380" w:rsidRPr="00E87D62" w:rsidRDefault="00D76380" w:rsidP="00D76380">
            <w:pPr>
              <w:pStyle w:val="TableHeading"/>
            </w:pPr>
            <w:r>
              <w:t>Name</w:t>
            </w:r>
          </w:p>
        </w:tc>
        <w:tc>
          <w:tcPr>
            <w:tcW w:w="5352" w:type="dxa"/>
          </w:tcPr>
          <w:p w14:paraId="1BE2C98D" w14:textId="77777777" w:rsidR="00D76380" w:rsidRDefault="00D76380" w:rsidP="00D76380">
            <w:pPr>
              <w:pStyle w:val="TableHeading"/>
            </w:pPr>
            <w:r>
              <w:t>Interface Assigned</w:t>
            </w:r>
          </w:p>
        </w:tc>
      </w:tr>
      <w:tr w:rsidR="00D76380" w14:paraId="752267BE" w14:textId="77777777" w:rsidTr="007901AB">
        <w:tc>
          <w:tcPr>
            <w:tcW w:w="2188" w:type="dxa"/>
          </w:tcPr>
          <w:p w14:paraId="47CE6925" w14:textId="77777777" w:rsidR="00D76380" w:rsidRDefault="00D76380" w:rsidP="00D76380">
            <w:pPr>
              <w:pStyle w:val="TableText"/>
            </w:pPr>
            <w:r>
              <w:t>3</w:t>
            </w:r>
          </w:p>
        </w:tc>
        <w:tc>
          <w:tcPr>
            <w:tcW w:w="2360" w:type="dxa"/>
          </w:tcPr>
          <w:p w14:paraId="54A4936C" w14:textId="77777777" w:rsidR="00D76380" w:rsidRDefault="00D76380" w:rsidP="00D76380">
            <w:pPr>
              <w:pStyle w:val="TableText"/>
            </w:pPr>
            <w:r>
              <w:t>Management</w:t>
            </w:r>
          </w:p>
        </w:tc>
        <w:tc>
          <w:tcPr>
            <w:tcW w:w="5352" w:type="dxa"/>
          </w:tcPr>
          <w:p w14:paraId="48B86E0D" w14:textId="77777777" w:rsidR="00D76380" w:rsidRDefault="00D76380" w:rsidP="00D76380">
            <w:pPr>
              <w:pStyle w:val="TableText"/>
            </w:pPr>
            <w:r>
              <w:t>S1: VLAN 3</w:t>
            </w:r>
          </w:p>
          <w:p w14:paraId="6662BE10" w14:textId="77777777" w:rsidR="00D76380" w:rsidRDefault="00D76380" w:rsidP="00D76380">
            <w:pPr>
              <w:pStyle w:val="TableText"/>
            </w:pPr>
            <w:r>
              <w:t>S2: VLAN 3</w:t>
            </w:r>
          </w:p>
        </w:tc>
      </w:tr>
      <w:tr w:rsidR="00D76380" w14:paraId="71DA8FD2" w14:textId="77777777" w:rsidTr="007901AB">
        <w:tc>
          <w:tcPr>
            <w:tcW w:w="2188" w:type="dxa"/>
          </w:tcPr>
          <w:p w14:paraId="43F2CE7F" w14:textId="77777777" w:rsidR="00D76380" w:rsidRPr="00E87D62" w:rsidRDefault="00D76380" w:rsidP="00D76380">
            <w:pPr>
              <w:pStyle w:val="TableText"/>
            </w:pPr>
            <w:r>
              <w:t>4</w:t>
            </w:r>
          </w:p>
        </w:tc>
        <w:tc>
          <w:tcPr>
            <w:tcW w:w="2360" w:type="dxa"/>
          </w:tcPr>
          <w:p w14:paraId="54E8BC52" w14:textId="77777777" w:rsidR="00D76380" w:rsidRPr="00E87D62" w:rsidRDefault="00D76380" w:rsidP="00D76380">
            <w:pPr>
              <w:pStyle w:val="TableText"/>
            </w:pPr>
            <w:r>
              <w:t>Operations</w:t>
            </w:r>
          </w:p>
        </w:tc>
        <w:tc>
          <w:tcPr>
            <w:tcW w:w="5352" w:type="dxa"/>
          </w:tcPr>
          <w:p w14:paraId="7F8D7BFD" w14:textId="77777777" w:rsidR="00D76380" w:rsidRDefault="00D76380" w:rsidP="00D76380">
            <w:pPr>
              <w:pStyle w:val="TableText"/>
            </w:pPr>
            <w:r>
              <w:t>S1: F0/6</w:t>
            </w:r>
          </w:p>
        </w:tc>
      </w:tr>
      <w:tr w:rsidR="00D76380" w14:paraId="3447CB7E" w14:textId="77777777" w:rsidTr="007901AB">
        <w:tc>
          <w:tcPr>
            <w:tcW w:w="2188" w:type="dxa"/>
          </w:tcPr>
          <w:p w14:paraId="68CC4F51" w14:textId="77777777" w:rsidR="00D76380" w:rsidRDefault="00D76380" w:rsidP="00D76380">
            <w:pPr>
              <w:pStyle w:val="TableText"/>
            </w:pPr>
            <w:r>
              <w:t>7</w:t>
            </w:r>
          </w:p>
        </w:tc>
        <w:tc>
          <w:tcPr>
            <w:tcW w:w="2360" w:type="dxa"/>
          </w:tcPr>
          <w:p w14:paraId="010BC327" w14:textId="77777777" w:rsidR="00D76380" w:rsidRDefault="00D76380" w:rsidP="00D76380">
            <w:pPr>
              <w:pStyle w:val="TableText"/>
            </w:pPr>
            <w:proofErr w:type="spellStart"/>
            <w:r>
              <w:t>ParkingLot</w:t>
            </w:r>
            <w:proofErr w:type="spellEnd"/>
          </w:p>
        </w:tc>
        <w:tc>
          <w:tcPr>
            <w:tcW w:w="5352" w:type="dxa"/>
          </w:tcPr>
          <w:p w14:paraId="3B4A51C9" w14:textId="77777777" w:rsidR="00D76380" w:rsidRDefault="00D76380" w:rsidP="00D76380">
            <w:pPr>
              <w:pStyle w:val="TableText"/>
            </w:pPr>
            <w:r>
              <w:t>S1: F0/2-4, F0/7-24, G0/1-2</w:t>
            </w:r>
          </w:p>
          <w:p w14:paraId="2D3062B7" w14:textId="77777777" w:rsidR="00D76380" w:rsidRDefault="00D76380" w:rsidP="00D76380">
            <w:pPr>
              <w:pStyle w:val="TableText"/>
            </w:pPr>
            <w:r>
              <w:t>S2: F0/2-17, F0/19-24, G0/1-2</w:t>
            </w:r>
          </w:p>
        </w:tc>
      </w:tr>
      <w:tr w:rsidR="00D76380" w14:paraId="6AD98F0F" w14:textId="77777777" w:rsidTr="007901AB">
        <w:tc>
          <w:tcPr>
            <w:tcW w:w="2188" w:type="dxa"/>
          </w:tcPr>
          <w:p w14:paraId="41565F6A" w14:textId="77777777" w:rsidR="00D76380" w:rsidRDefault="00D76380" w:rsidP="00D76380">
            <w:pPr>
              <w:pStyle w:val="TableText"/>
            </w:pPr>
            <w:r>
              <w:t>8</w:t>
            </w:r>
          </w:p>
        </w:tc>
        <w:tc>
          <w:tcPr>
            <w:tcW w:w="2360" w:type="dxa"/>
          </w:tcPr>
          <w:p w14:paraId="299739A7" w14:textId="77777777" w:rsidR="00D76380" w:rsidRDefault="00D76380" w:rsidP="00D76380">
            <w:pPr>
              <w:pStyle w:val="TableText"/>
            </w:pPr>
            <w:r>
              <w:t>Native</w:t>
            </w:r>
          </w:p>
        </w:tc>
        <w:tc>
          <w:tcPr>
            <w:tcW w:w="5352" w:type="dxa"/>
          </w:tcPr>
          <w:p w14:paraId="298B94D6" w14:textId="4BBF798E" w:rsidR="00D76380" w:rsidRDefault="00F53AC8" w:rsidP="00D76380">
            <w:pPr>
              <w:pStyle w:val="TableText"/>
            </w:pPr>
            <w:r>
              <w:t>N/A</w:t>
            </w:r>
          </w:p>
        </w:tc>
      </w:tr>
      <w:tr w:rsidR="00D76380" w14:paraId="44F97AC3" w14:textId="77777777" w:rsidTr="007901AB">
        <w:tc>
          <w:tcPr>
            <w:tcW w:w="2188" w:type="dxa"/>
          </w:tcPr>
          <w:p w14:paraId="1A091983" w14:textId="77777777" w:rsidR="00D76380" w:rsidRDefault="00D76380" w:rsidP="00D76380">
            <w:pPr>
              <w:pStyle w:val="TableText"/>
            </w:pPr>
            <w:r>
              <w:t>13</w:t>
            </w:r>
          </w:p>
        </w:tc>
        <w:tc>
          <w:tcPr>
            <w:tcW w:w="2360" w:type="dxa"/>
          </w:tcPr>
          <w:p w14:paraId="6A247C32" w14:textId="77777777" w:rsidR="00D76380" w:rsidRDefault="00D76380" w:rsidP="00D76380">
            <w:pPr>
              <w:pStyle w:val="TableText"/>
            </w:pPr>
            <w:r>
              <w:t>Maintenance</w:t>
            </w:r>
          </w:p>
        </w:tc>
        <w:tc>
          <w:tcPr>
            <w:tcW w:w="5352" w:type="dxa"/>
          </w:tcPr>
          <w:p w14:paraId="14BD808E" w14:textId="77777777" w:rsidR="00D76380" w:rsidRDefault="00D76380" w:rsidP="00D76380">
            <w:pPr>
              <w:pStyle w:val="TableText"/>
            </w:pPr>
            <w:r>
              <w:t>S2: F0/18</w:t>
            </w:r>
          </w:p>
        </w:tc>
      </w:tr>
    </w:tbl>
    <w:p w14:paraId="31E76701" w14:textId="3C1B2024" w:rsidR="00D76380" w:rsidRPr="00BB73FF" w:rsidRDefault="00D76380" w:rsidP="00D76380">
      <w:pPr>
        <w:pStyle w:val="Heading1"/>
        <w:numPr>
          <w:ilvl w:val="0"/>
          <w:numId w:val="0"/>
        </w:numPr>
      </w:pPr>
      <w:r w:rsidRPr="00BB73FF">
        <w:t>Objective</w:t>
      </w:r>
      <w:r>
        <w:t>s</w:t>
      </w:r>
    </w:p>
    <w:p w14:paraId="156754E0" w14:textId="77777777" w:rsidR="00D76380" w:rsidRPr="004C0909" w:rsidRDefault="00D76380" w:rsidP="00D76380">
      <w:pPr>
        <w:pStyle w:val="BodyTextL25Bold"/>
      </w:pPr>
      <w:r>
        <w:t>Part 1: Evaluate Network Operation</w:t>
      </w:r>
    </w:p>
    <w:p w14:paraId="382FE21A" w14:textId="77777777" w:rsidR="00D76380" w:rsidRDefault="00D76380" w:rsidP="00D76380">
      <w:pPr>
        <w:pStyle w:val="BodyTextL25Bold"/>
      </w:pPr>
      <w:r>
        <w:t>Part 2: Gather information, create an action plan, and implement corrections</w:t>
      </w:r>
    </w:p>
    <w:p w14:paraId="2001D949" w14:textId="77777777" w:rsidR="00D76380" w:rsidRPr="00C07FD9" w:rsidRDefault="00D76380" w:rsidP="00D76380">
      <w:pPr>
        <w:pStyle w:val="Heading1"/>
      </w:pPr>
      <w:r>
        <w:lastRenderedPageBreak/>
        <w:t>Background / Scenario</w:t>
      </w:r>
    </w:p>
    <w:p w14:paraId="01F99732" w14:textId="67ABCB06" w:rsidR="00D76380" w:rsidRDefault="00D76380" w:rsidP="00D76380">
      <w:pPr>
        <w:pStyle w:val="InstNoteRed"/>
      </w:pPr>
      <w:r w:rsidRPr="00F0785A">
        <w:rPr>
          <w:b/>
        </w:rPr>
        <w:t>Instructor Note</w:t>
      </w:r>
      <w:r w:rsidRPr="00083EA9">
        <w:t xml:space="preserve">: </w:t>
      </w:r>
      <w:proofErr w:type="spellStart"/>
      <w:r w:rsidRPr="00083EA9">
        <w:t>Preconfiguration</w:t>
      </w:r>
      <w:proofErr w:type="spellEnd"/>
      <w:r w:rsidRPr="00083EA9">
        <w:t xml:space="preserve"> scripts for all the devices </w:t>
      </w:r>
      <w:r w:rsidR="00F0785A">
        <w:t>are documented below</w:t>
      </w:r>
      <w:r w:rsidRPr="00083EA9">
        <w:t>. Cut and paste or otherwise use these to pre-configure the equipment for the student.</w:t>
      </w:r>
    </w:p>
    <w:p w14:paraId="5FCB9AA8" w14:textId="39FC7F1B" w:rsidR="00F0785A" w:rsidRPr="000E651A" w:rsidRDefault="000E651A" w:rsidP="000E651A">
      <w:pPr>
        <w:pStyle w:val="InstNoteRedL25"/>
        <w:rPr>
          <w:b/>
        </w:rPr>
      </w:pPr>
      <w:r>
        <w:rPr>
          <w:b/>
        </w:rPr>
        <w:t xml:space="preserve">Router </w:t>
      </w:r>
      <w:r w:rsidR="00F0785A" w:rsidRPr="000E651A">
        <w:rPr>
          <w:b/>
        </w:rPr>
        <w:t>R1</w:t>
      </w:r>
    </w:p>
    <w:p w14:paraId="50A5731D" w14:textId="519DA91C" w:rsidR="00F0785A" w:rsidRPr="00F0785A" w:rsidRDefault="00F0785A" w:rsidP="00F0785A">
      <w:pPr>
        <w:pStyle w:val="CMDRed"/>
      </w:pPr>
      <w:r>
        <w:t>enable</w:t>
      </w:r>
    </w:p>
    <w:p w14:paraId="763E001D" w14:textId="3307BA50" w:rsidR="00F0785A" w:rsidRDefault="00F0785A" w:rsidP="00F0785A">
      <w:pPr>
        <w:pStyle w:val="CMDRed"/>
      </w:pPr>
      <w:r w:rsidRPr="00F0785A">
        <w:t>configure terminal</w:t>
      </w:r>
    </w:p>
    <w:p w14:paraId="2B5CBA1F" w14:textId="77777777" w:rsidR="00FA1DE1" w:rsidRPr="002909B8" w:rsidRDefault="00FA1DE1" w:rsidP="002909B8">
      <w:pPr>
        <w:pStyle w:val="CMDRed"/>
      </w:pPr>
      <w:r w:rsidRPr="002909B8">
        <w:t>hostname R1</w:t>
      </w:r>
    </w:p>
    <w:p w14:paraId="1F5D0471" w14:textId="77777777" w:rsidR="00FA1DE1" w:rsidRPr="002909B8" w:rsidRDefault="00FA1DE1" w:rsidP="002909B8">
      <w:pPr>
        <w:pStyle w:val="CMDRed"/>
      </w:pPr>
      <w:r w:rsidRPr="002909B8">
        <w:t xml:space="preserve">no </w:t>
      </w:r>
      <w:proofErr w:type="spellStart"/>
      <w:r w:rsidRPr="002909B8">
        <w:t>ip</w:t>
      </w:r>
      <w:proofErr w:type="spellEnd"/>
      <w:r w:rsidRPr="002909B8">
        <w:t xml:space="preserve"> domain lookup</w:t>
      </w:r>
    </w:p>
    <w:p w14:paraId="4E8019F9" w14:textId="77777777" w:rsidR="00FA1DE1" w:rsidRPr="002909B8" w:rsidRDefault="00FA1DE1" w:rsidP="002909B8">
      <w:pPr>
        <w:pStyle w:val="CMDRed"/>
      </w:pPr>
      <w:r w:rsidRPr="002909B8">
        <w:t>enable secret class</w:t>
      </w:r>
    </w:p>
    <w:p w14:paraId="237144C5" w14:textId="77777777" w:rsidR="00FA1DE1" w:rsidRPr="002909B8" w:rsidRDefault="00FA1DE1" w:rsidP="002909B8">
      <w:pPr>
        <w:pStyle w:val="CMDRed"/>
      </w:pPr>
      <w:r w:rsidRPr="002909B8">
        <w:t>line con 0</w:t>
      </w:r>
    </w:p>
    <w:p w14:paraId="4B67EED7" w14:textId="52537238" w:rsidR="00FA1DE1" w:rsidRPr="002909B8" w:rsidRDefault="000E651A" w:rsidP="002909B8">
      <w:pPr>
        <w:pStyle w:val="CMDRed"/>
      </w:pPr>
      <w:r>
        <w:t xml:space="preserve"> </w:t>
      </w:r>
      <w:r w:rsidR="00FA1DE1" w:rsidRPr="002909B8">
        <w:t>password cisco</w:t>
      </w:r>
    </w:p>
    <w:p w14:paraId="6D428D90" w14:textId="7E30A175" w:rsidR="00FA1DE1" w:rsidRDefault="000E651A" w:rsidP="002909B8">
      <w:pPr>
        <w:pStyle w:val="CMDRed"/>
      </w:pPr>
      <w:r>
        <w:t xml:space="preserve"> </w:t>
      </w:r>
      <w:r w:rsidR="00FA1DE1" w:rsidRPr="002909B8">
        <w:t>login</w:t>
      </w:r>
    </w:p>
    <w:p w14:paraId="2AAEFDC4" w14:textId="56EF796C" w:rsidR="006B2200" w:rsidRPr="002909B8" w:rsidRDefault="006B2200" w:rsidP="002909B8">
      <w:pPr>
        <w:pStyle w:val="CMDRed"/>
      </w:pPr>
      <w:r>
        <w:t xml:space="preserve"> logging synch</w:t>
      </w:r>
    </w:p>
    <w:p w14:paraId="2D3DB6E3" w14:textId="77777777" w:rsidR="00FA1DE1" w:rsidRPr="002909B8" w:rsidRDefault="00FA1DE1" w:rsidP="002909B8">
      <w:pPr>
        <w:pStyle w:val="CMDRed"/>
      </w:pPr>
      <w:r w:rsidRPr="002909B8">
        <w:t xml:space="preserve">line </w:t>
      </w:r>
      <w:proofErr w:type="spellStart"/>
      <w:r w:rsidRPr="002909B8">
        <w:t>vty</w:t>
      </w:r>
      <w:proofErr w:type="spellEnd"/>
      <w:r w:rsidRPr="002909B8">
        <w:t xml:space="preserve"> 0 4</w:t>
      </w:r>
    </w:p>
    <w:p w14:paraId="339DF9C2" w14:textId="6774104F" w:rsidR="00FA1DE1" w:rsidRPr="002909B8" w:rsidRDefault="000E651A" w:rsidP="002909B8">
      <w:pPr>
        <w:pStyle w:val="CMDRed"/>
      </w:pPr>
      <w:r>
        <w:t xml:space="preserve"> </w:t>
      </w:r>
      <w:r w:rsidR="00FA1DE1" w:rsidRPr="002909B8">
        <w:t>password cisco</w:t>
      </w:r>
    </w:p>
    <w:p w14:paraId="4E835267" w14:textId="6AA2A780" w:rsidR="00FA1DE1" w:rsidRPr="002909B8" w:rsidRDefault="000E651A" w:rsidP="002909B8">
      <w:pPr>
        <w:pStyle w:val="CMDRed"/>
      </w:pPr>
      <w:r>
        <w:t xml:space="preserve"> </w:t>
      </w:r>
      <w:r w:rsidR="00FA1DE1" w:rsidRPr="002909B8">
        <w:t>login</w:t>
      </w:r>
    </w:p>
    <w:p w14:paraId="1EFD2BD6" w14:textId="77777777" w:rsidR="00FA1DE1" w:rsidRPr="002909B8" w:rsidRDefault="00FA1DE1" w:rsidP="002909B8">
      <w:pPr>
        <w:pStyle w:val="CMDRed"/>
      </w:pPr>
      <w:r w:rsidRPr="002909B8">
        <w:t>service password-encryption</w:t>
      </w:r>
    </w:p>
    <w:p w14:paraId="743611D4" w14:textId="3CC50D6E" w:rsidR="00FA1DE1" w:rsidRPr="002909B8" w:rsidRDefault="00FA1DE1" w:rsidP="002909B8">
      <w:pPr>
        <w:pStyle w:val="CMDRed"/>
      </w:pPr>
      <w:r w:rsidRPr="002909B8">
        <w:t xml:space="preserve">banner </w:t>
      </w:r>
      <w:proofErr w:type="spellStart"/>
      <w:r w:rsidRPr="002909B8">
        <w:t>motd</w:t>
      </w:r>
      <w:proofErr w:type="spellEnd"/>
      <w:r w:rsidRPr="002909B8">
        <w:t xml:space="preserve"> $ Authorized Users Only! $</w:t>
      </w:r>
    </w:p>
    <w:p w14:paraId="5956EE78" w14:textId="77777777" w:rsidR="00FA1DE1" w:rsidRPr="002909B8" w:rsidRDefault="00FA1DE1" w:rsidP="002909B8">
      <w:pPr>
        <w:pStyle w:val="CMDRed"/>
      </w:pPr>
      <w:r w:rsidRPr="002909B8">
        <w:t>interface g0/0/1</w:t>
      </w:r>
    </w:p>
    <w:p w14:paraId="71F6442D" w14:textId="7D00BC8D" w:rsidR="00FA1DE1" w:rsidRPr="002909B8" w:rsidRDefault="000E651A" w:rsidP="002909B8">
      <w:pPr>
        <w:pStyle w:val="CMDRed"/>
      </w:pPr>
      <w:r>
        <w:t xml:space="preserve"> </w:t>
      </w:r>
      <w:r w:rsidR="00FA1DE1" w:rsidRPr="002909B8">
        <w:t>no shut</w:t>
      </w:r>
    </w:p>
    <w:p w14:paraId="66A6D63E" w14:textId="77777777" w:rsidR="00FA1DE1" w:rsidRPr="002909B8" w:rsidRDefault="00FA1DE1" w:rsidP="002909B8">
      <w:pPr>
        <w:pStyle w:val="CMDRed"/>
      </w:pPr>
      <w:r w:rsidRPr="002909B8">
        <w:t>interface g0/0/1.3</w:t>
      </w:r>
    </w:p>
    <w:p w14:paraId="2975F8C5" w14:textId="204E725F" w:rsidR="00FA1DE1" w:rsidRPr="002909B8" w:rsidRDefault="000E651A" w:rsidP="002909B8">
      <w:pPr>
        <w:pStyle w:val="CMDRed"/>
      </w:pPr>
      <w:r>
        <w:t xml:space="preserve"> </w:t>
      </w:r>
      <w:proofErr w:type="spellStart"/>
      <w:r w:rsidR="00FA1DE1" w:rsidRPr="002909B8">
        <w:t>encap</w:t>
      </w:r>
      <w:proofErr w:type="spellEnd"/>
      <w:r w:rsidR="00FA1DE1" w:rsidRPr="002909B8">
        <w:t xml:space="preserve"> dot1q 3</w:t>
      </w:r>
    </w:p>
    <w:p w14:paraId="2DD554CA" w14:textId="7C8677CE" w:rsidR="00FA1DE1" w:rsidRPr="002909B8" w:rsidRDefault="000E651A" w:rsidP="002909B8">
      <w:pPr>
        <w:pStyle w:val="CMDRed"/>
      </w:pPr>
      <w:r>
        <w:t xml:space="preserve"> </w:t>
      </w:r>
      <w:proofErr w:type="spellStart"/>
      <w:r w:rsidR="00FA1DE1" w:rsidRPr="002909B8">
        <w:t>ip</w:t>
      </w:r>
      <w:proofErr w:type="spellEnd"/>
      <w:r w:rsidR="00FA1DE1" w:rsidRPr="002909B8">
        <w:t xml:space="preserve"> add 10.3.0.1 255.255.255.0</w:t>
      </w:r>
    </w:p>
    <w:p w14:paraId="57A11307" w14:textId="77777777" w:rsidR="00FA1DE1" w:rsidRPr="002909B8" w:rsidRDefault="00FA1DE1" w:rsidP="002909B8">
      <w:pPr>
        <w:pStyle w:val="CMDRed"/>
      </w:pPr>
      <w:r w:rsidRPr="002909B8">
        <w:t>interface g0/0/1.4</w:t>
      </w:r>
    </w:p>
    <w:p w14:paraId="5963D5FF" w14:textId="51FC9E00" w:rsidR="00FA1DE1" w:rsidRPr="002909B8" w:rsidRDefault="000E651A" w:rsidP="002909B8">
      <w:pPr>
        <w:pStyle w:val="CMDRed"/>
      </w:pPr>
      <w:r>
        <w:t xml:space="preserve"> </w:t>
      </w:r>
      <w:proofErr w:type="spellStart"/>
      <w:r w:rsidR="00FA1DE1" w:rsidRPr="002909B8">
        <w:t>encap</w:t>
      </w:r>
      <w:proofErr w:type="spellEnd"/>
      <w:r w:rsidR="00FA1DE1" w:rsidRPr="002909B8">
        <w:t xml:space="preserve"> dot1q 4</w:t>
      </w:r>
      <w:r w:rsidR="00345896" w:rsidRPr="002909B8">
        <w:t xml:space="preserve"> native</w:t>
      </w:r>
    </w:p>
    <w:p w14:paraId="66158B66" w14:textId="30105DD3" w:rsidR="00FA1DE1" w:rsidRPr="002909B8" w:rsidRDefault="00E820A3" w:rsidP="002909B8">
      <w:pPr>
        <w:pStyle w:val="CMDRed"/>
      </w:pPr>
      <w:r>
        <w:t xml:space="preserve"> </w:t>
      </w:r>
      <w:proofErr w:type="spellStart"/>
      <w:r w:rsidR="00FA1DE1" w:rsidRPr="002909B8">
        <w:t>ip</w:t>
      </w:r>
      <w:proofErr w:type="spellEnd"/>
      <w:r w:rsidR="00FA1DE1" w:rsidRPr="002909B8">
        <w:t xml:space="preserve"> address 10.4.0.1 255.255.255.0</w:t>
      </w:r>
    </w:p>
    <w:p w14:paraId="49F22924" w14:textId="77777777" w:rsidR="00FA1DE1" w:rsidRPr="002909B8" w:rsidRDefault="00FA1DE1" w:rsidP="002909B8">
      <w:pPr>
        <w:pStyle w:val="CMDRed"/>
      </w:pPr>
      <w:r w:rsidRPr="002909B8">
        <w:t>interface g0/0/1.8</w:t>
      </w:r>
    </w:p>
    <w:p w14:paraId="6A211EF8" w14:textId="0A758EB0" w:rsidR="00FA1DE1" w:rsidRPr="002909B8" w:rsidRDefault="003C236F" w:rsidP="002909B8">
      <w:pPr>
        <w:pStyle w:val="CMDRed"/>
      </w:pPr>
      <w:r w:rsidRPr="002909B8">
        <w:t xml:space="preserve">! </w:t>
      </w:r>
      <w:proofErr w:type="spellStart"/>
      <w:r w:rsidR="00FA1DE1" w:rsidRPr="002909B8">
        <w:t>encap</w:t>
      </w:r>
      <w:proofErr w:type="spellEnd"/>
      <w:r w:rsidR="00FA1DE1" w:rsidRPr="002909B8">
        <w:t xml:space="preserve"> dot1q 8 native</w:t>
      </w:r>
    </w:p>
    <w:p w14:paraId="5AEFA238" w14:textId="44771F89" w:rsidR="003C236F" w:rsidRDefault="003C236F" w:rsidP="002909B8">
      <w:pPr>
        <w:pStyle w:val="CMDRed"/>
      </w:pPr>
      <w:r w:rsidRPr="002909B8">
        <w:t xml:space="preserve"> </w:t>
      </w:r>
      <w:proofErr w:type="spellStart"/>
      <w:r w:rsidRPr="002909B8">
        <w:t>encap</w:t>
      </w:r>
      <w:proofErr w:type="spellEnd"/>
      <w:r w:rsidRPr="002909B8">
        <w:t xml:space="preserve"> do</w:t>
      </w:r>
      <w:r w:rsidR="000E651A">
        <w:t>t</w:t>
      </w:r>
      <w:r w:rsidRPr="002909B8">
        <w:t>1q 8</w:t>
      </w:r>
    </w:p>
    <w:p w14:paraId="29019E77" w14:textId="6E9CBB74" w:rsidR="00AD0A80" w:rsidRDefault="00AD0A80" w:rsidP="002909B8">
      <w:pPr>
        <w:pStyle w:val="CMDRed"/>
      </w:pPr>
      <w:r>
        <w:t>interface g0/0/1.13</w:t>
      </w:r>
    </w:p>
    <w:p w14:paraId="0DD03672" w14:textId="2AE30E6E" w:rsidR="00AD0A80" w:rsidRDefault="00AD0A80" w:rsidP="002909B8">
      <w:pPr>
        <w:pStyle w:val="CMDRed"/>
      </w:pPr>
      <w:r>
        <w:t xml:space="preserve"> </w:t>
      </w:r>
      <w:proofErr w:type="spellStart"/>
      <w:r>
        <w:t>encap</w:t>
      </w:r>
      <w:proofErr w:type="spellEnd"/>
      <w:r>
        <w:t xml:space="preserve"> dot1q 13</w:t>
      </w:r>
    </w:p>
    <w:p w14:paraId="63AD559F" w14:textId="371B4DD1" w:rsidR="00AD0A80" w:rsidRPr="002909B8" w:rsidRDefault="00AD0A80" w:rsidP="002909B8">
      <w:pPr>
        <w:pStyle w:val="CMDRed"/>
      </w:pPr>
      <w:r>
        <w:t xml:space="preserve"> </w:t>
      </w:r>
      <w:proofErr w:type="spellStart"/>
      <w:r>
        <w:t>ip</w:t>
      </w:r>
      <w:proofErr w:type="spellEnd"/>
      <w:r>
        <w:t xml:space="preserve"> address 10.13.0.1 255.255.255.0</w:t>
      </w:r>
    </w:p>
    <w:p w14:paraId="34C31F6D" w14:textId="188381E8" w:rsidR="000E651A" w:rsidRDefault="006B2200" w:rsidP="00F0785A">
      <w:pPr>
        <w:pStyle w:val="CMDRed"/>
      </w:pPr>
      <w:r>
        <w:t>end</w:t>
      </w:r>
    </w:p>
    <w:p w14:paraId="334325D6" w14:textId="4DC281DB" w:rsidR="003C236F" w:rsidRPr="000E651A" w:rsidRDefault="003C236F" w:rsidP="000E651A">
      <w:pPr>
        <w:pStyle w:val="InstNoteRedL25"/>
        <w:rPr>
          <w:b/>
        </w:rPr>
      </w:pPr>
      <w:r w:rsidRPr="000E651A">
        <w:rPr>
          <w:b/>
        </w:rPr>
        <w:t>Switch S1</w:t>
      </w:r>
    </w:p>
    <w:p w14:paraId="58FC14B5" w14:textId="77777777" w:rsidR="000E651A" w:rsidRPr="000E651A" w:rsidRDefault="000E651A" w:rsidP="000E651A">
      <w:pPr>
        <w:pStyle w:val="CMDRed"/>
      </w:pPr>
      <w:r w:rsidRPr="000E651A">
        <w:t>enable</w:t>
      </w:r>
    </w:p>
    <w:p w14:paraId="0815EED6" w14:textId="77777777" w:rsidR="000E651A" w:rsidRPr="000E651A" w:rsidRDefault="000E651A" w:rsidP="000E651A">
      <w:pPr>
        <w:pStyle w:val="CMDRed"/>
      </w:pPr>
      <w:r w:rsidRPr="000E651A">
        <w:t>config terminal</w:t>
      </w:r>
    </w:p>
    <w:p w14:paraId="4C783AEB" w14:textId="77777777" w:rsidR="000E651A" w:rsidRPr="000E651A" w:rsidRDefault="000E651A" w:rsidP="000E651A">
      <w:pPr>
        <w:pStyle w:val="CMDRed"/>
      </w:pPr>
      <w:r w:rsidRPr="000E651A">
        <w:t>hostname S1</w:t>
      </w:r>
    </w:p>
    <w:p w14:paraId="3B792589" w14:textId="2DE48B49" w:rsidR="000E651A" w:rsidRPr="000E651A" w:rsidRDefault="000E651A" w:rsidP="000E651A">
      <w:pPr>
        <w:pStyle w:val="CMDRed"/>
      </w:pPr>
      <w:r w:rsidRPr="000E651A">
        <w:t xml:space="preserve">no </w:t>
      </w:r>
      <w:proofErr w:type="spellStart"/>
      <w:r w:rsidRPr="000E651A">
        <w:t>ip</w:t>
      </w:r>
      <w:proofErr w:type="spellEnd"/>
      <w:r w:rsidRPr="000E651A">
        <w:t xml:space="preserve"> domain-lookup</w:t>
      </w:r>
    </w:p>
    <w:p w14:paraId="31A1BC48" w14:textId="77777777" w:rsidR="000E651A" w:rsidRPr="000E651A" w:rsidRDefault="000E651A" w:rsidP="000E651A">
      <w:pPr>
        <w:pStyle w:val="CMDRed"/>
      </w:pPr>
      <w:r w:rsidRPr="000E651A">
        <w:t>enable secret class</w:t>
      </w:r>
    </w:p>
    <w:p w14:paraId="24C0E2E3" w14:textId="77777777" w:rsidR="000E651A" w:rsidRPr="000E651A" w:rsidRDefault="000E651A" w:rsidP="000E651A">
      <w:pPr>
        <w:pStyle w:val="CMDRed"/>
      </w:pPr>
      <w:r w:rsidRPr="000E651A">
        <w:t>line con 0</w:t>
      </w:r>
    </w:p>
    <w:p w14:paraId="16CCD1F2" w14:textId="73C04C02" w:rsidR="000E651A" w:rsidRPr="000E651A" w:rsidRDefault="000E651A" w:rsidP="000E651A">
      <w:pPr>
        <w:pStyle w:val="CMDRed"/>
      </w:pPr>
      <w:r>
        <w:t xml:space="preserve"> </w:t>
      </w:r>
      <w:r w:rsidRPr="000E651A">
        <w:t>password cisco</w:t>
      </w:r>
    </w:p>
    <w:p w14:paraId="4A9EDC39" w14:textId="1C85EB76" w:rsidR="000E651A" w:rsidRDefault="000E651A" w:rsidP="000E651A">
      <w:pPr>
        <w:pStyle w:val="CMDRed"/>
      </w:pPr>
      <w:r>
        <w:t xml:space="preserve"> </w:t>
      </w:r>
      <w:r w:rsidRPr="000E651A">
        <w:t>login</w:t>
      </w:r>
    </w:p>
    <w:p w14:paraId="113CF42B" w14:textId="6A6FD41C" w:rsidR="006B2200" w:rsidRPr="002909B8" w:rsidRDefault="006B2200" w:rsidP="006B2200">
      <w:pPr>
        <w:pStyle w:val="CMDRed"/>
      </w:pPr>
      <w:r>
        <w:t xml:space="preserve"> logging synch</w:t>
      </w:r>
    </w:p>
    <w:p w14:paraId="4B735019" w14:textId="77777777" w:rsidR="000E651A" w:rsidRPr="000E651A" w:rsidRDefault="000E651A" w:rsidP="000E651A">
      <w:pPr>
        <w:pStyle w:val="CMDRed"/>
      </w:pPr>
      <w:r w:rsidRPr="000E651A">
        <w:t xml:space="preserve">line </w:t>
      </w:r>
      <w:proofErr w:type="spellStart"/>
      <w:r w:rsidRPr="000E651A">
        <w:t>vty</w:t>
      </w:r>
      <w:proofErr w:type="spellEnd"/>
      <w:r w:rsidRPr="000E651A">
        <w:t xml:space="preserve"> 0 15</w:t>
      </w:r>
    </w:p>
    <w:p w14:paraId="21D49D4F" w14:textId="74B2B7A8" w:rsidR="000E651A" w:rsidRPr="000E651A" w:rsidRDefault="000E651A" w:rsidP="000E651A">
      <w:pPr>
        <w:pStyle w:val="CMDRed"/>
      </w:pPr>
      <w:r>
        <w:lastRenderedPageBreak/>
        <w:t xml:space="preserve"> </w:t>
      </w:r>
      <w:r w:rsidRPr="000E651A">
        <w:t>password cisco</w:t>
      </w:r>
    </w:p>
    <w:p w14:paraId="74A3AB73" w14:textId="073CB041" w:rsidR="000E651A" w:rsidRPr="000E651A" w:rsidRDefault="000E651A" w:rsidP="000E651A">
      <w:pPr>
        <w:pStyle w:val="CMDRed"/>
      </w:pPr>
      <w:r>
        <w:t xml:space="preserve"> </w:t>
      </w:r>
      <w:r w:rsidRPr="000E651A">
        <w:t>login</w:t>
      </w:r>
    </w:p>
    <w:p w14:paraId="45F54D1E" w14:textId="77777777" w:rsidR="000E651A" w:rsidRPr="000E651A" w:rsidRDefault="000E651A" w:rsidP="000E651A">
      <w:pPr>
        <w:pStyle w:val="CMDRed"/>
      </w:pPr>
      <w:r w:rsidRPr="000E651A">
        <w:t>service password-encryption</w:t>
      </w:r>
    </w:p>
    <w:p w14:paraId="6E9C58EE" w14:textId="77777777" w:rsidR="000E651A" w:rsidRPr="000E651A" w:rsidRDefault="000E651A" w:rsidP="000E651A">
      <w:pPr>
        <w:pStyle w:val="CMDRed"/>
      </w:pPr>
      <w:r w:rsidRPr="000E651A">
        <w:t xml:space="preserve">banner </w:t>
      </w:r>
      <w:proofErr w:type="spellStart"/>
      <w:r w:rsidRPr="000E651A">
        <w:t>motd</w:t>
      </w:r>
      <w:proofErr w:type="spellEnd"/>
      <w:r w:rsidRPr="000E651A">
        <w:t xml:space="preserve"> $ Authorized Users Only! $</w:t>
      </w:r>
    </w:p>
    <w:p w14:paraId="1E53F8ED" w14:textId="77777777" w:rsidR="000E651A" w:rsidRPr="000E651A" w:rsidRDefault="000E651A" w:rsidP="000E651A">
      <w:pPr>
        <w:pStyle w:val="CMDRed"/>
      </w:pPr>
      <w:proofErr w:type="spellStart"/>
      <w:r w:rsidRPr="000E651A">
        <w:t>vlan</w:t>
      </w:r>
      <w:proofErr w:type="spellEnd"/>
      <w:r w:rsidRPr="000E651A">
        <w:t xml:space="preserve"> 3</w:t>
      </w:r>
    </w:p>
    <w:p w14:paraId="16814F94" w14:textId="14B1BE41" w:rsidR="000E651A" w:rsidRPr="000E651A" w:rsidRDefault="000E651A" w:rsidP="000E651A">
      <w:pPr>
        <w:pStyle w:val="CMDRed"/>
      </w:pPr>
      <w:r>
        <w:t xml:space="preserve"> </w:t>
      </w:r>
      <w:r w:rsidRPr="000E651A">
        <w:t>name Management</w:t>
      </w:r>
    </w:p>
    <w:p w14:paraId="79D68C12" w14:textId="77777777" w:rsidR="000E651A" w:rsidRPr="000E651A" w:rsidRDefault="000E651A" w:rsidP="000E651A">
      <w:pPr>
        <w:pStyle w:val="CMDRed"/>
      </w:pPr>
      <w:proofErr w:type="spellStart"/>
      <w:r w:rsidRPr="000E651A">
        <w:t>vlan</w:t>
      </w:r>
      <w:proofErr w:type="spellEnd"/>
      <w:r w:rsidRPr="000E651A">
        <w:t xml:space="preserve"> 4</w:t>
      </w:r>
    </w:p>
    <w:p w14:paraId="36C88E4B" w14:textId="01DC7093" w:rsidR="000E651A" w:rsidRPr="000E651A" w:rsidRDefault="000E651A" w:rsidP="000E651A">
      <w:pPr>
        <w:pStyle w:val="CMDRed"/>
      </w:pPr>
      <w:r>
        <w:t xml:space="preserve"> </w:t>
      </w:r>
      <w:r w:rsidRPr="000E651A">
        <w:t>name Operations</w:t>
      </w:r>
    </w:p>
    <w:p w14:paraId="4707A18C" w14:textId="77777777" w:rsidR="000E651A" w:rsidRPr="000E651A" w:rsidRDefault="000E651A" w:rsidP="000E651A">
      <w:pPr>
        <w:pStyle w:val="CMDRed"/>
      </w:pPr>
      <w:proofErr w:type="spellStart"/>
      <w:r w:rsidRPr="000E651A">
        <w:t>vlan</w:t>
      </w:r>
      <w:proofErr w:type="spellEnd"/>
      <w:r w:rsidRPr="000E651A">
        <w:t xml:space="preserve"> 7</w:t>
      </w:r>
    </w:p>
    <w:p w14:paraId="0ACD4A95" w14:textId="00D76A48" w:rsidR="000E651A" w:rsidRPr="000E651A" w:rsidRDefault="000E651A" w:rsidP="000E651A">
      <w:pPr>
        <w:pStyle w:val="CMDRed"/>
      </w:pPr>
      <w:r>
        <w:t xml:space="preserve"> </w:t>
      </w:r>
      <w:r w:rsidRPr="000E651A">
        <w:t xml:space="preserve">name </w:t>
      </w:r>
      <w:proofErr w:type="spellStart"/>
      <w:r w:rsidRPr="000E651A">
        <w:t>ParkingLot</w:t>
      </w:r>
      <w:proofErr w:type="spellEnd"/>
    </w:p>
    <w:p w14:paraId="00B2FDFD" w14:textId="77777777" w:rsidR="000E651A" w:rsidRPr="000E651A" w:rsidRDefault="000E651A" w:rsidP="000E651A">
      <w:pPr>
        <w:pStyle w:val="CMDRed"/>
      </w:pPr>
      <w:proofErr w:type="spellStart"/>
      <w:r w:rsidRPr="000E651A">
        <w:t>vlan</w:t>
      </w:r>
      <w:proofErr w:type="spellEnd"/>
      <w:r w:rsidRPr="000E651A">
        <w:t xml:space="preserve"> 8</w:t>
      </w:r>
    </w:p>
    <w:p w14:paraId="6DC68DCD" w14:textId="73C57610" w:rsidR="000E651A" w:rsidRDefault="000E651A" w:rsidP="000E651A">
      <w:pPr>
        <w:pStyle w:val="CMDRed"/>
      </w:pPr>
      <w:r>
        <w:t xml:space="preserve"> </w:t>
      </w:r>
      <w:r w:rsidRPr="000E651A">
        <w:t>name Native</w:t>
      </w:r>
    </w:p>
    <w:p w14:paraId="794F4549" w14:textId="2AD23960" w:rsidR="00E820A3" w:rsidRDefault="00E820A3" w:rsidP="000E651A">
      <w:pPr>
        <w:pStyle w:val="CMDRed"/>
      </w:pPr>
      <w:proofErr w:type="gramStart"/>
      <w:r>
        <w:t>!</w:t>
      </w:r>
      <w:proofErr w:type="spellStart"/>
      <w:r>
        <w:t>vlan</w:t>
      </w:r>
      <w:proofErr w:type="spellEnd"/>
      <w:proofErr w:type="gramEnd"/>
      <w:r>
        <w:t xml:space="preserve"> 13</w:t>
      </w:r>
    </w:p>
    <w:p w14:paraId="78D17AB1" w14:textId="2E2818F3" w:rsidR="00E820A3" w:rsidRPr="000E651A" w:rsidRDefault="00E820A3" w:rsidP="000E651A">
      <w:pPr>
        <w:pStyle w:val="CMDRed"/>
      </w:pPr>
      <w:r>
        <w:t>! name Maintenance</w:t>
      </w:r>
    </w:p>
    <w:p w14:paraId="43E4C3A3" w14:textId="77777777" w:rsidR="000E651A" w:rsidRPr="000E651A" w:rsidRDefault="000E651A" w:rsidP="000E651A">
      <w:pPr>
        <w:pStyle w:val="CMDRed"/>
      </w:pPr>
      <w:r w:rsidRPr="000E651A">
        <w:t xml:space="preserve">interface </w:t>
      </w:r>
      <w:proofErr w:type="spellStart"/>
      <w:r w:rsidRPr="000E651A">
        <w:t>vlan</w:t>
      </w:r>
      <w:proofErr w:type="spellEnd"/>
      <w:r w:rsidRPr="000E651A">
        <w:t xml:space="preserve"> 3</w:t>
      </w:r>
    </w:p>
    <w:p w14:paraId="3A32210D" w14:textId="398B5C68" w:rsidR="000E651A" w:rsidRPr="000E651A" w:rsidRDefault="000E651A" w:rsidP="000E651A">
      <w:pPr>
        <w:pStyle w:val="CMDRed"/>
      </w:pPr>
      <w:r>
        <w:t xml:space="preserve"> </w:t>
      </w:r>
      <w:proofErr w:type="spellStart"/>
      <w:r w:rsidRPr="000E651A">
        <w:t>ip</w:t>
      </w:r>
      <w:proofErr w:type="spellEnd"/>
      <w:r w:rsidRPr="000E651A">
        <w:t xml:space="preserve"> address 10.3.0.11 255.255.255.0</w:t>
      </w:r>
    </w:p>
    <w:p w14:paraId="302ACB96" w14:textId="3264D733" w:rsidR="000E651A" w:rsidRPr="000E651A" w:rsidRDefault="000E651A" w:rsidP="000E651A">
      <w:pPr>
        <w:pStyle w:val="CMDRed"/>
      </w:pPr>
      <w:r>
        <w:t xml:space="preserve"> </w:t>
      </w:r>
      <w:r w:rsidRPr="000E651A">
        <w:t>no shut</w:t>
      </w:r>
    </w:p>
    <w:p w14:paraId="74D1077D" w14:textId="77777777" w:rsidR="000E651A" w:rsidRPr="000E651A" w:rsidRDefault="000E651A" w:rsidP="000E651A">
      <w:pPr>
        <w:pStyle w:val="CMDRed"/>
      </w:pPr>
      <w:r w:rsidRPr="000E651A">
        <w:t>exit</w:t>
      </w:r>
    </w:p>
    <w:p w14:paraId="121949FD" w14:textId="77777777" w:rsidR="000E651A" w:rsidRPr="000E651A" w:rsidRDefault="000E651A" w:rsidP="000E651A">
      <w:pPr>
        <w:pStyle w:val="CMDRed"/>
      </w:pPr>
      <w:proofErr w:type="spellStart"/>
      <w:r w:rsidRPr="000E651A">
        <w:t>ip</w:t>
      </w:r>
      <w:proofErr w:type="spellEnd"/>
      <w:r w:rsidRPr="000E651A">
        <w:t xml:space="preserve"> default-gateway 10.3.0.1</w:t>
      </w:r>
    </w:p>
    <w:p w14:paraId="6F3820E3" w14:textId="77777777" w:rsidR="000E651A" w:rsidRPr="000E651A" w:rsidRDefault="000E651A" w:rsidP="000E651A">
      <w:pPr>
        <w:pStyle w:val="CMDRed"/>
      </w:pPr>
      <w:r w:rsidRPr="000E651A">
        <w:t>interface range f0/2-4, f0/7-24, G0/1-2</w:t>
      </w:r>
    </w:p>
    <w:p w14:paraId="57528439" w14:textId="61A09C10" w:rsidR="000E651A" w:rsidRPr="000E651A" w:rsidRDefault="000E651A" w:rsidP="000E651A">
      <w:pPr>
        <w:pStyle w:val="CMDRed"/>
      </w:pPr>
      <w:r>
        <w:t xml:space="preserve"> </w:t>
      </w:r>
      <w:r w:rsidRPr="000E651A">
        <w:t>switchport mode access</w:t>
      </w:r>
    </w:p>
    <w:p w14:paraId="13A75DF2" w14:textId="698FF82A" w:rsidR="000E651A" w:rsidRPr="000E651A" w:rsidRDefault="000E651A" w:rsidP="000E651A">
      <w:pPr>
        <w:pStyle w:val="CMDRed"/>
      </w:pPr>
      <w:r>
        <w:t xml:space="preserve"> </w:t>
      </w:r>
      <w:r w:rsidRPr="000E651A">
        <w:t xml:space="preserve">switchport access </w:t>
      </w:r>
      <w:proofErr w:type="spellStart"/>
      <w:r w:rsidRPr="000E651A">
        <w:t>vlan</w:t>
      </w:r>
      <w:proofErr w:type="spellEnd"/>
      <w:r w:rsidRPr="000E651A">
        <w:t xml:space="preserve"> 7</w:t>
      </w:r>
    </w:p>
    <w:p w14:paraId="16CBBB39" w14:textId="533041BE" w:rsidR="000E651A" w:rsidRPr="000E651A" w:rsidRDefault="000E651A" w:rsidP="000E651A">
      <w:pPr>
        <w:pStyle w:val="CMDRed"/>
      </w:pPr>
      <w:r>
        <w:t xml:space="preserve"> </w:t>
      </w:r>
      <w:r w:rsidRPr="000E651A">
        <w:t>shutdown</w:t>
      </w:r>
    </w:p>
    <w:p w14:paraId="70E4D78C" w14:textId="77777777" w:rsidR="00A11D27" w:rsidRPr="000E651A" w:rsidRDefault="00A11D27" w:rsidP="00A11D27">
      <w:pPr>
        <w:pStyle w:val="CMDRed"/>
      </w:pPr>
      <w:r w:rsidRPr="000E651A">
        <w:t>interface f0/1</w:t>
      </w:r>
    </w:p>
    <w:p w14:paraId="162E0F05" w14:textId="77777777" w:rsidR="00A11D27" w:rsidRPr="000E651A" w:rsidRDefault="00A11D27" w:rsidP="00A11D27">
      <w:pPr>
        <w:pStyle w:val="CMDRed"/>
      </w:pPr>
      <w:r>
        <w:t xml:space="preserve"> </w:t>
      </w:r>
      <w:r w:rsidRPr="000E651A">
        <w:t>switchport mode trunk</w:t>
      </w:r>
    </w:p>
    <w:p w14:paraId="000301B8" w14:textId="77777777" w:rsidR="00A11D27" w:rsidRDefault="00A11D27" w:rsidP="00A11D27">
      <w:pPr>
        <w:pStyle w:val="CMDRed"/>
      </w:pPr>
      <w:r>
        <w:t xml:space="preserve">! </w:t>
      </w:r>
      <w:r w:rsidRPr="000E651A">
        <w:t xml:space="preserve">switchport trunk native </w:t>
      </w:r>
      <w:proofErr w:type="spellStart"/>
      <w:r w:rsidRPr="000E651A">
        <w:t>vlan</w:t>
      </w:r>
      <w:proofErr w:type="spellEnd"/>
      <w:r w:rsidRPr="000E651A">
        <w:t xml:space="preserve"> 8</w:t>
      </w:r>
    </w:p>
    <w:p w14:paraId="0E65AD97" w14:textId="77777777" w:rsidR="00A11D27" w:rsidRPr="000E651A" w:rsidRDefault="00A11D27" w:rsidP="00A11D27">
      <w:pPr>
        <w:pStyle w:val="CMDRed"/>
      </w:pPr>
      <w:r>
        <w:t xml:space="preserve">! </w:t>
      </w:r>
      <w:r w:rsidRPr="000E651A">
        <w:t xml:space="preserve">switchport trunk allowed </w:t>
      </w:r>
      <w:proofErr w:type="spellStart"/>
      <w:r w:rsidRPr="000E651A">
        <w:t>vlan</w:t>
      </w:r>
      <w:proofErr w:type="spellEnd"/>
      <w:r w:rsidRPr="000E651A">
        <w:t xml:space="preserve"> </w:t>
      </w:r>
      <w:r>
        <w:t xml:space="preserve">add </w:t>
      </w:r>
      <w:r w:rsidRPr="000E651A">
        <w:t>3</w:t>
      </w:r>
    </w:p>
    <w:p w14:paraId="6DC120BE" w14:textId="47D520A8" w:rsidR="00A11D27" w:rsidRDefault="00A11D27" w:rsidP="00A11D27">
      <w:pPr>
        <w:pStyle w:val="CMDRed"/>
      </w:pPr>
      <w:r>
        <w:t xml:space="preserve"> </w:t>
      </w:r>
      <w:r w:rsidRPr="000E651A">
        <w:t xml:space="preserve">switchport trunk allowed </w:t>
      </w:r>
      <w:proofErr w:type="spellStart"/>
      <w:r w:rsidRPr="000E651A">
        <w:t>vlan</w:t>
      </w:r>
      <w:proofErr w:type="spellEnd"/>
      <w:r w:rsidRPr="000E651A">
        <w:t xml:space="preserve"> 4,8</w:t>
      </w:r>
      <w:r w:rsidR="00E820A3">
        <w:t>,13</w:t>
      </w:r>
    </w:p>
    <w:p w14:paraId="4040C03C" w14:textId="065308C7" w:rsidR="00A11D27" w:rsidRPr="000E651A" w:rsidRDefault="00A11D27" w:rsidP="00A11D27">
      <w:pPr>
        <w:pStyle w:val="CMDRed"/>
      </w:pPr>
      <w:r>
        <w:t xml:space="preserve"> no shutdown</w:t>
      </w:r>
    </w:p>
    <w:p w14:paraId="6E79E4EE" w14:textId="77777777" w:rsidR="000E651A" w:rsidRPr="000E651A" w:rsidRDefault="000E651A" w:rsidP="000E651A">
      <w:pPr>
        <w:pStyle w:val="CMDRed"/>
      </w:pPr>
      <w:r w:rsidRPr="000E651A">
        <w:t>interface f0/6</w:t>
      </w:r>
    </w:p>
    <w:p w14:paraId="55507F90" w14:textId="7D56F1BB" w:rsidR="000E651A" w:rsidRPr="000E651A" w:rsidRDefault="000E651A" w:rsidP="000E651A">
      <w:pPr>
        <w:pStyle w:val="CMDRed"/>
      </w:pPr>
      <w:r>
        <w:t xml:space="preserve"> </w:t>
      </w:r>
      <w:r w:rsidRPr="000E651A">
        <w:t>switchport mode access</w:t>
      </w:r>
    </w:p>
    <w:p w14:paraId="0C3A8FF5" w14:textId="3A84618E" w:rsidR="000E651A" w:rsidRDefault="000E651A" w:rsidP="000E651A">
      <w:pPr>
        <w:pStyle w:val="CMDRed"/>
      </w:pPr>
      <w:r>
        <w:t xml:space="preserve"> </w:t>
      </w:r>
      <w:r w:rsidRPr="000E651A">
        <w:t xml:space="preserve">switchport access </w:t>
      </w:r>
      <w:proofErr w:type="spellStart"/>
      <w:r w:rsidRPr="000E651A">
        <w:t>vlan</w:t>
      </w:r>
      <w:proofErr w:type="spellEnd"/>
      <w:r w:rsidRPr="000E651A">
        <w:t xml:space="preserve"> 4</w:t>
      </w:r>
    </w:p>
    <w:p w14:paraId="039F6553" w14:textId="00B5DA8A" w:rsidR="00A11D27" w:rsidRPr="000E651A" w:rsidRDefault="00A11D27" w:rsidP="000E651A">
      <w:pPr>
        <w:pStyle w:val="CMDRed"/>
      </w:pPr>
      <w:r>
        <w:t xml:space="preserve"> no shutdown</w:t>
      </w:r>
    </w:p>
    <w:p w14:paraId="7816951C" w14:textId="7785E22F" w:rsidR="000E651A" w:rsidRPr="000E651A" w:rsidRDefault="000E651A" w:rsidP="000E651A">
      <w:pPr>
        <w:pStyle w:val="CMDRed"/>
      </w:pPr>
      <w:r w:rsidRPr="000E651A">
        <w:t>interface f0/5</w:t>
      </w:r>
    </w:p>
    <w:p w14:paraId="66431816" w14:textId="1E6FE7E6" w:rsidR="000E651A" w:rsidRPr="000E651A" w:rsidRDefault="000E651A" w:rsidP="000E651A">
      <w:pPr>
        <w:pStyle w:val="CMDRed"/>
      </w:pPr>
      <w:r w:rsidRPr="000E651A">
        <w:t xml:space="preserve"> switchport mode access</w:t>
      </w:r>
    </w:p>
    <w:p w14:paraId="5E8D94C9" w14:textId="77777777" w:rsidR="00141350" w:rsidRDefault="000E651A" w:rsidP="000E651A">
      <w:pPr>
        <w:pStyle w:val="CMDRed"/>
      </w:pPr>
      <w:r w:rsidRPr="000E651A">
        <w:t xml:space="preserve">! </w:t>
      </w:r>
      <w:r w:rsidR="00141350">
        <w:t>default interface fa0/5</w:t>
      </w:r>
    </w:p>
    <w:p w14:paraId="156348BD" w14:textId="3BD7C70B" w:rsidR="000E651A" w:rsidRPr="000E651A" w:rsidRDefault="00F12EDE" w:rsidP="000E651A">
      <w:pPr>
        <w:pStyle w:val="CMDRed"/>
      </w:pPr>
      <w:r>
        <w:t>!</w:t>
      </w:r>
      <w:r w:rsidR="00141350">
        <w:t xml:space="preserve"> </w:t>
      </w:r>
      <w:r w:rsidR="000E651A" w:rsidRPr="000E651A">
        <w:t>switchport mode trunk</w:t>
      </w:r>
    </w:p>
    <w:p w14:paraId="1CEA2DFD" w14:textId="01F5BDDE" w:rsidR="000E651A" w:rsidRPr="000E651A" w:rsidRDefault="000E651A" w:rsidP="000E651A">
      <w:pPr>
        <w:pStyle w:val="CMDRed"/>
      </w:pPr>
      <w:r w:rsidRPr="000E651A">
        <w:t xml:space="preserve"> switchport trunk native </w:t>
      </w:r>
      <w:proofErr w:type="spellStart"/>
      <w:r w:rsidRPr="000E651A">
        <w:t>vlan</w:t>
      </w:r>
      <w:proofErr w:type="spellEnd"/>
      <w:r w:rsidRPr="000E651A">
        <w:t xml:space="preserve"> 8</w:t>
      </w:r>
    </w:p>
    <w:p w14:paraId="5EF306A5" w14:textId="5FF15D4D" w:rsidR="000E651A" w:rsidRPr="000E651A" w:rsidRDefault="000E651A" w:rsidP="000E651A">
      <w:pPr>
        <w:pStyle w:val="CMDRed"/>
      </w:pPr>
      <w:r w:rsidRPr="000E651A">
        <w:t xml:space="preserve">! switchport trunk allowed </w:t>
      </w:r>
      <w:proofErr w:type="spellStart"/>
      <w:r w:rsidRPr="000E651A">
        <w:t>vlan</w:t>
      </w:r>
      <w:proofErr w:type="spellEnd"/>
      <w:r w:rsidRPr="000E651A">
        <w:t xml:space="preserve"> 3,4,8</w:t>
      </w:r>
      <w:r w:rsidR="00345BA3">
        <w:t>,13</w:t>
      </w:r>
    </w:p>
    <w:p w14:paraId="58C61965" w14:textId="2C5AD61F" w:rsidR="000E651A" w:rsidRPr="000E651A" w:rsidRDefault="000E651A" w:rsidP="000E651A">
      <w:pPr>
        <w:pStyle w:val="CMDRed"/>
      </w:pPr>
      <w:r w:rsidRPr="000E651A">
        <w:t xml:space="preserve"> </w:t>
      </w:r>
      <w:r>
        <w:t>s</w:t>
      </w:r>
      <w:r w:rsidRPr="000E651A">
        <w:t xml:space="preserve">witchport access </w:t>
      </w:r>
      <w:proofErr w:type="spellStart"/>
      <w:r w:rsidRPr="000E651A">
        <w:t>vlan</w:t>
      </w:r>
      <w:proofErr w:type="spellEnd"/>
      <w:r w:rsidRPr="000E651A">
        <w:t xml:space="preserve"> 3</w:t>
      </w:r>
    </w:p>
    <w:p w14:paraId="2192EB4F" w14:textId="6631AA97" w:rsidR="000E651A" w:rsidRDefault="000E651A" w:rsidP="000E651A">
      <w:pPr>
        <w:pStyle w:val="CMDRed"/>
      </w:pPr>
      <w:r>
        <w:t xml:space="preserve"> </w:t>
      </w:r>
      <w:r w:rsidRPr="000E651A">
        <w:t>no shut</w:t>
      </w:r>
    </w:p>
    <w:p w14:paraId="1A6A4AC9" w14:textId="246C6146" w:rsidR="00523AD7" w:rsidRPr="000E651A" w:rsidRDefault="00523AD7" w:rsidP="000E651A">
      <w:pPr>
        <w:pStyle w:val="CMDRed"/>
      </w:pPr>
      <w:r>
        <w:t>end</w:t>
      </w:r>
    </w:p>
    <w:p w14:paraId="66A9F085" w14:textId="7BA03FF5" w:rsidR="00F0785A" w:rsidRPr="00E055AC" w:rsidRDefault="00E055AC" w:rsidP="00E055AC">
      <w:pPr>
        <w:pStyle w:val="InstNoteRedL25"/>
        <w:rPr>
          <w:b/>
        </w:rPr>
      </w:pPr>
      <w:r w:rsidRPr="00E055AC">
        <w:rPr>
          <w:b/>
        </w:rPr>
        <w:t>Switch S2</w:t>
      </w:r>
    </w:p>
    <w:p w14:paraId="2C5102B3" w14:textId="77777777" w:rsidR="006B2200" w:rsidRPr="006B2200" w:rsidRDefault="006B2200" w:rsidP="006B2200">
      <w:pPr>
        <w:pStyle w:val="CMDRed"/>
      </w:pPr>
      <w:r w:rsidRPr="006B2200">
        <w:t>enable</w:t>
      </w:r>
    </w:p>
    <w:p w14:paraId="5FADF7CC" w14:textId="77777777" w:rsidR="006B2200" w:rsidRPr="006B2200" w:rsidRDefault="006B2200" w:rsidP="006B2200">
      <w:pPr>
        <w:pStyle w:val="CMDRed"/>
      </w:pPr>
      <w:r w:rsidRPr="006B2200">
        <w:t>config terminal</w:t>
      </w:r>
    </w:p>
    <w:p w14:paraId="3008473E" w14:textId="77777777" w:rsidR="006B2200" w:rsidRPr="006B2200" w:rsidRDefault="006B2200" w:rsidP="006B2200">
      <w:pPr>
        <w:pStyle w:val="CMDRed"/>
      </w:pPr>
      <w:r w:rsidRPr="006B2200">
        <w:lastRenderedPageBreak/>
        <w:t>hostname S2</w:t>
      </w:r>
    </w:p>
    <w:p w14:paraId="48A1F236" w14:textId="77777777" w:rsidR="006B2200" w:rsidRPr="006B2200" w:rsidRDefault="006B2200" w:rsidP="006B2200">
      <w:pPr>
        <w:pStyle w:val="CMDRed"/>
      </w:pPr>
      <w:r w:rsidRPr="006B2200">
        <w:t xml:space="preserve">no </w:t>
      </w:r>
      <w:proofErr w:type="spellStart"/>
      <w:r w:rsidRPr="006B2200">
        <w:t>ip</w:t>
      </w:r>
      <w:proofErr w:type="spellEnd"/>
      <w:r w:rsidRPr="006B2200">
        <w:t xml:space="preserve"> domain-lookup</w:t>
      </w:r>
    </w:p>
    <w:p w14:paraId="07D5CF8C" w14:textId="77777777" w:rsidR="006B2200" w:rsidRPr="006B2200" w:rsidRDefault="006B2200" w:rsidP="006B2200">
      <w:pPr>
        <w:pStyle w:val="CMDRed"/>
      </w:pPr>
      <w:r w:rsidRPr="006B2200">
        <w:t>enable secret class</w:t>
      </w:r>
    </w:p>
    <w:p w14:paraId="3087DDBD" w14:textId="77777777" w:rsidR="006B2200" w:rsidRPr="006B2200" w:rsidRDefault="006B2200" w:rsidP="006B2200">
      <w:pPr>
        <w:pStyle w:val="CMDRed"/>
      </w:pPr>
      <w:r w:rsidRPr="006B2200">
        <w:t>line con 0</w:t>
      </w:r>
    </w:p>
    <w:p w14:paraId="6752781F" w14:textId="068BC7E2" w:rsidR="006B2200" w:rsidRPr="006B2200" w:rsidRDefault="006B2200" w:rsidP="006B2200">
      <w:pPr>
        <w:pStyle w:val="CMDRed"/>
      </w:pPr>
      <w:r>
        <w:t xml:space="preserve"> </w:t>
      </w:r>
      <w:r w:rsidRPr="006B2200">
        <w:t>password cisco</w:t>
      </w:r>
    </w:p>
    <w:p w14:paraId="61D71CA5" w14:textId="7B7B6619" w:rsidR="006B2200" w:rsidRDefault="006B2200" w:rsidP="006B2200">
      <w:pPr>
        <w:pStyle w:val="CMDRed"/>
      </w:pPr>
      <w:r>
        <w:t xml:space="preserve"> </w:t>
      </w:r>
      <w:r w:rsidRPr="006B2200">
        <w:t>login</w:t>
      </w:r>
    </w:p>
    <w:p w14:paraId="4808C4D0" w14:textId="2DCF20F8" w:rsidR="006B2200" w:rsidRPr="006B2200" w:rsidRDefault="006B2200" w:rsidP="006B2200">
      <w:pPr>
        <w:pStyle w:val="CMDRed"/>
      </w:pPr>
      <w:r>
        <w:t xml:space="preserve"> logging synch</w:t>
      </w:r>
    </w:p>
    <w:p w14:paraId="1472C88D" w14:textId="77777777" w:rsidR="006B2200" w:rsidRPr="006B2200" w:rsidRDefault="006B2200" w:rsidP="006B2200">
      <w:pPr>
        <w:pStyle w:val="CMDRed"/>
      </w:pPr>
      <w:r w:rsidRPr="006B2200">
        <w:t xml:space="preserve">line </w:t>
      </w:r>
      <w:proofErr w:type="spellStart"/>
      <w:r w:rsidRPr="006B2200">
        <w:t>vty</w:t>
      </w:r>
      <w:proofErr w:type="spellEnd"/>
      <w:r w:rsidRPr="006B2200">
        <w:t xml:space="preserve"> 0 15</w:t>
      </w:r>
    </w:p>
    <w:p w14:paraId="12847E33" w14:textId="35297553" w:rsidR="006B2200" w:rsidRPr="006B2200" w:rsidRDefault="006B2200" w:rsidP="006B2200">
      <w:pPr>
        <w:pStyle w:val="CMDRed"/>
      </w:pPr>
      <w:r>
        <w:t xml:space="preserve"> </w:t>
      </w:r>
      <w:r w:rsidRPr="006B2200">
        <w:t>password cisco</w:t>
      </w:r>
    </w:p>
    <w:p w14:paraId="7FEA2E1C" w14:textId="1286BC62" w:rsidR="006B2200" w:rsidRPr="006B2200" w:rsidRDefault="006B2200" w:rsidP="006B2200">
      <w:pPr>
        <w:pStyle w:val="CMDRed"/>
      </w:pPr>
      <w:r>
        <w:t xml:space="preserve"> </w:t>
      </w:r>
      <w:r w:rsidRPr="006B2200">
        <w:t>login</w:t>
      </w:r>
    </w:p>
    <w:p w14:paraId="55F7E23B" w14:textId="77777777" w:rsidR="006B2200" w:rsidRPr="006B2200" w:rsidRDefault="006B2200" w:rsidP="006B2200">
      <w:pPr>
        <w:pStyle w:val="CMDRed"/>
      </w:pPr>
      <w:r w:rsidRPr="006B2200">
        <w:t>service password-encryption</w:t>
      </w:r>
    </w:p>
    <w:p w14:paraId="491DD516" w14:textId="61B4FE4E" w:rsidR="006B2200" w:rsidRPr="006B2200" w:rsidRDefault="006B2200" w:rsidP="006B2200">
      <w:pPr>
        <w:pStyle w:val="CMDRed"/>
      </w:pPr>
      <w:r w:rsidRPr="006B2200">
        <w:t xml:space="preserve">banner </w:t>
      </w:r>
      <w:proofErr w:type="spellStart"/>
      <w:r w:rsidRPr="006B2200">
        <w:t>motd</w:t>
      </w:r>
      <w:proofErr w:type="spellEnd"/>
      <w:r w:rsidRPr="006B2200">
        <w:t xml:space="preserve"> $ Authorized Users Only! $</w:t>
      </w:r>
    </w:p>
    <w:p w14:paraId="18847EBE" w14:textId="77777777" w:rsidR="006B2200" w:rsidRPr="006B2200" w:rsidRDefault="006B2200" w:rsidP="006B2200">
      <w:pPr>
        <w:pStyle w:val="CMDRed"/>
      </w:pPr>
      <w:proofErr w:type="spellStart"/>
      <w:r w:rsidRPr="006B2200">
        <w:t>vlan</w:t>
      </w:r>
      <w:proofErr w:type="spellEnd"/>
      <w:r w:rsidRPr="006B2200">
        <w:t xml:space="preserve"> 3</w:t>
      </w:r>
    </w:p>
    <w:p w14:paraId="2DFEF905" w14:textId="55F5BD2A" w:rsidR="006B2200" w:rsidRPr="006B2200" w:rsidRDefault="006B2200" w:rsidP="006B2200">
      <w:pPr>
        <w:pStyle w:val="CMDRed"/>
      </w:pPr>
      <w:r>
        <w:t xml:space="preserve"> </w:t>
      </w:r>
      <w:r w:rsidRPr="006B2200">
        <w:t>name Management</w:t>
      </w:r>
    </w:p>
    <w:p w14:paraId="29A3FEEC" w14:textId="77777777" w:rsidR="006B2200" w:rsidRPr="006B2200" w:rsidRDefault="006B2200" w:rsidP="006B2200">
      <w:pPr>
        <w:pStyle w:val="CMDRed"/>
      </w:pPr>
      <w:proofErr w:type="spellStart"/>
      <w:r w:rsidRPr="006B2200">
        <w:t>vlan</w:t>
      </w:r>
      <w:proofErr w:type="spellEnd"/>
      <w:r w:rsidRPr="006B2200">
        <w:t xml:space="preserve"> 4</w:t>
      </w:r>
    </w:p>
    <w:p w14:paraId="13776FDD" w14:textId="4F66CBA0" w:rsidR="006B2200" w:rsidRPr="006B2200" w:rsidRDefault="006B2200" w:rsidP="006B2200">
      <w:pPr>
        <w:pStyle w:val="CMDRed"/>
      </w:pPr>
      <w:r>
        <w:t xml:space="preserve"> </w:t>
      </w:r>
      <w:r w:rsidRPr="006B2200">
        <w:t>name Operations</w:t>
      </w:r>
    </w:p>
    <w:p w14:paraId="680B39BD" w14:textId="77777777" w:rsidR="006B2200" w:rsidRPr="006B2200" w:rsidRDefault="006B2200" w:rsidP="006B2200">
      <w:pPr>
        <w:pStyle w:val="CMDRed"/>
      </w:pPr>
      <w:proofErr w:type="spellStart"/>
      <w:r w:rsidRPr="006B2200">
        <w:t>vlan</w:t>
      </w:r>
      <w:proofErr w:type="spellEnd"/>
      <w:r w:rsidRPr="006B2200">
        <w:t xml:space="preserve"> 7</w:t>
      </w:r>
    </w:p>
    <w:p w14:paraId="11B2FA4E" w14:textId="359E8B06" w:rsidR="006B2200" w:rsidRPr="006B2200" w:rsidRDefault="006B2200" w:rsidP="006B2200">
      <w:pPr>
        <w:pStyle w:val="CMDRed"/>
      </w:pPr>
      <w:r>
        <w:t xml:space="preserve"> </w:t>
      </w:r>
      <w:r w:rsidRPr="006B2200">
        <w:t xml:space="preserve">name </w:t>
      </w:r>
      <w:proofErr w:type="spellStart"/>
      <w:r w:rsidRPr="006B2200">
        <w:t>ParkingLot</w:t>
      </w:r>
      <w:proofErr w:type="spellEnd"/>
    </w:p>
    <w:p w14:paraId="1A39325E" w14:textId="77777777" w:rsidR="006B2200" w:rsidRPr="006B2200" w:rsidRDefault="006B2200" w:rsidP="006B2200">
      <w:pPr>
        <w:pStyle w:val="CMDRed"/>
      </w:pPr>
      <w:proofErr w:type="spellStart"/>
      <w:r w:rsidRPr="006B2200">
        <w:t>vlan</w:t>
      </w:r>
      <w:proofErr w:type="spellEnd"/>
      <w:r w:rsidRPr="006B2200">
        <w:t xml:space="preserve"> 8</w:t>
      </w:r>
    </w:p>
    <w:p w14:paraId="1F4E0430" w14:textId="1E482D1D" w:rsidR="006B2200" w:rsidRPr="006B2200" w:rsidRDefault="006B2200" w:rsidP="006B2200">
      <w:pPr>
        <w:pStyle w:val="CMDRed"/>
      </w:pPr>
      <w:r>
        <w:t xml:space="preserve"> </w:t>
      </w:r>
      <w:r w:rsidRPr="006B2200">
        <w:t>name Native</w:t>
      </w:r>
    </w:p>
    <w:p w14:paraId="0F035638" w14:textId="77777777" w:rsidR="006B2200" w:rsidRPr="006B2200" w:rsidRDefault="006B2200" w:rsidP="006B2200">
      <w:pPr>
        <w:pStyle w:val="CMDRed"/>
      </w:pPr>
      <w:proofErr w:type="spellStart"/>
      <w:r w:rsidRPr="006B2200">
        <w:t>vlan</w:t>
      </w:r>
      <w:proofErr w:type="spellEnd"/>
      <w:r w:rsidRPr="006B2200">
        <w:t xml:space="preserve"> 13</w:t>
      </w:r>
    </w:p>
    <w:p w14:paraId="0E0F5F57" w14:textId="4505EC5B" w:rsidR="006B2200" w:rsidRPr="006B2200" w:rsidRDefault="009F5471" w:rsidP="006B2200">
      <w:pPr>
        <w:pStyle w:val="CMDRed"/>
      </w:pPr>
      <w:r>
        <w:t xml:space="preserve"> </w:t>
      </w:r>
      <w:r w:rsidR="006B2200" w:rsidRPr="006B2200">
        <w:t>name Maintenance</w:t>
      </w:r>
    </w:p>
    <w:p w14:paraId="4E77C274" w14:textId="77777777" w:rsidR="006B2200" w:rsidRPr="006B2200" w:rsidRDefault="006B2200" w:rsidP="006B2200">
      <w:pPr>
        <w:pStyle w:val="CMDRed"/>
      </w:pPr>
      <w:r w:rsidRPr="006B2200">
        <w:t xml:space="preserve">interface </w:t>
      </w:r>
      <w:proofErr w:type="spellStart"/>
      <w:r w:rsidRPr="006B2200">
        <w:t>vlan</w:t>
      </w:r>
      <w:proofErr w:type="spellEnd"/>
      <w:r w:rsidRPr="006B2200">
        <w:t xml:space="preserve"> 3</w:t>
      </w:r>
    </w:p>
    <w:p w14:paraId="636BB501" w14:textId="32918978" w:rsidR="006B2200" w:rsidRPr="006B2200" w:rsidRDefault="006B2200" w:rsidP="006B2200">
      <w:pPr>
        <w:pStyle w:val="CMDRed"/>
      </w:pPr>
      <w:r>
        <w:t xml:space="preserve"> </w:t>
      </w:r>
      <w:proofErr w:type="spellStart"/>
      <w:r w:rsidRPr="006B2200">
        <w:t>ip</w:t>
      </w:r>
      <w:proofErr w:type="spellEnd"/>
      <w:r w:rsidRPr="006B2200">
        <w:t xml:space="preserve"> address 10.3.0.12 255.255.255.0</w:t>
      </w:r>
    </w:p>
    <w:p w14:paraId="360BD18A" w14:textId="19622949" w:rsidR="006B2200" w:rsidRDefault="006B2200" w:rsidP="006B2200">
      <w:pPr>
        <w:pStyle w:val="CMDRed"/>
      </w:pPr>
      <w:r>
        <w:t xml:space="preserve"> </w:t>
      </w:r>
      <w:r w:rsidRPr="006B2200">
        <w:t>no shut</w:t>
      </w:r>
    </w:p>
    <w:p w14:paraId="1030EDE6" w14:textId="77B27E3C" w:rsidR="006B2200" w:rsidRPr="006B2200" w:rsidRDefault="006B2200" w:rsidP="006B2200">
      <w:pPr>
        <w:pStyle w:val="CMDRed"/>
      </w:pPr>
      <w:r w:rsidRPr="006B2200">
        <w:t>interface range f0/2-17, f0/19-24, G0/1-2</w:t>
      </w:r>
    </w:p>
    <w:p w14:paraId="40233C77" w14:textId="15A1B398" w:rsidR="006B2200" w:rsidRPr="006B2200" w:rsidRDefault="006B2200" w:rsidP="006B2200">
      <w:pPr>
        <w:pStyle w:val="CMDRed"/>
      </w:pPr>
      <w:r>
        <w:t xml:space="preserve"> </w:t>
      </w:r>
      <w:r w:rsidRPr="006B2200">
        <w:t>switchport mode access</w:t>
      </w:r>
    </w:p>
    <w:p w14:paraId="22D365A4" w14:textId="777381FE" w:rsidR="006B2200" w:rsidRPr="006B2200" w:rsidRDefault="006B2200" w:rsidP="006B2200">
      <w:pPr>
        <w:pStyle w:val="CMDRed"/>
      </w:pPr>
      <w:r>
        <w:t xml:space="preserve"> </w:t>
      </w:r>
      <w:r w:rsidRPr="006B2200">
        <w:t xml:space="preserve">switchport access </w:t>
      </w:r>
      <w:proofErr w:type="spellStart"/>
      <w:r w:rsidRPr="006B2200">
        <w:t>vlan</w:t>
      </w:r>
      <w:proofErr w:type="spellEnd"/>
      <w:r w:rsidRPr="006B2200">
        <w:t xml:space="preserve"> 7</w:t>
      </w:r>
    </w:p>
    <w:p w14:paraId="22EF1833" w14:textId="254EDAD2" w:rsidR="006B2200" w:rsidRPr="006B2200" w:rsidRDefault="006B2200" w:rsidP="006B2200">
      <w:pPr>
        <w:pStyle w:val="CMDRed"/>
      </w:pPr>
      <w:r>
        <w:t xml:space="preserve"> </w:t>
      </w:r>
      <w:r w:rsidRPr="006B2200">
        <w:t>shutdown</w:t>
      </w:r>
    </w:p>
    <w:p w14:paraId="550918F6" w14:textId="77777777" w:rsidR="006B2200" w:rsidRPr="006B2200" w:rsidRDefault="006B2200" w:rsidP="006B2200">
      <w:pPr>
        <w:pStyle w:val="CMDRed"/>
      </w:pPr>
      <w:r w:rsidRPr="006B2200">
        <w:t>interface f0/18</w:t>
      </w:r>
    </w:p>
    <w:p w14:paraId="590F6ADC" w14:textId="5D2D7358" w:rsidR="006B2200" w:rsidRPr="006B2200" w:rsidRDefault="006B2200" w:rsidP="006B2200">
      <w:pPr>
        <w:pStyle w:val="CMDRed"/>
      </w:pPr>
      <w:r>
        <w:t xml:space="preserve"> </w:t>
      </w:r>
      <w:r w:rsidRPr="006B2200">
        <w:t>switchport mode access</w:t>
      </w:r>
    </w:p>
    <w:p w14:paraId="3F835D6D" w14:textId="33AED4A1" w:rsidR="006B2200" w:rsidRPr="006B2200" w:rsidRDefault="006B2200" w:rsidP="006B2200">
      <w:pPr>
        <w:pStyle w:val="CMDRed"/>
      </w:pPr>
      <w:r>
        <w:t xml:space="preserve"> </w:t>
      </w:r>
      <w:r w:rsidRPr="006B2200">
        <w:t xml:space="preserve">switchport access </w:t>
      </w:r>
      <w:proofErr w:type="spellStart"/>
      <w:r w:rsidRPr="006B2200">
        <w:t>vlan</w:t>
      </w:r>
      <w:proofErr w:type="spellEnd"/>
      <w:r w:rsidRPr="006B2200">
        <w:t xml:space="preserve"> 13</w:t>
      </w:r>
    </w:p>
    <w:p w14:paraId="045BA092" w14:textId="7F9C9CDE" w:rsidR="006B2200" w:rsidRPr="006B2200" w:rsidRDefault="006B2200" w:rsidP="006B2200">
      <w:pPr>
        <w:pStyle w:val="CMDRed"/>
      </w:pPr>
      <w:r w:rsidRPr="006B2200">
        <w:t>interface f0/1</w:t>
      </w:r>
    </w:p>
    <w:p w14:paraId="4A2BAC7F" w14:textId="47B76AD3" w:rsidR="006B2200" w:rsidRPr="006B2200" w:rsidRDefault="006B2200" w:rsidP="006B2200">
      <w:pPr>
        <w:pStyle w:val="CMDRed"/>
      </w:pPr>
      <w:r>
        <w:t xml:space="preserve"> </w:t>
      </w:r>
      <w:r w:rsidRPr="006B2200">
        <w:t>switchport mode trunk</w:t>
      </w:r>
    </w:p>
    <w:p w14:paraId="08856B77" w14:textId="628A01FB" w:rsidR="006B2200" w:rsidRPr="006B2200" w:rsidRDefault="006B2200" w:rsidP="006B2200">
      <w:pPr>
        <w:pStyle w:val="CMDRed"/>
      </w:pPr>
      <w:r>
        <w:t xml:space="preserve"> </w:t>
      </w:r>
      <w:r w:rsidRPr="006B2200">
        <w:t xml:space="preserve">switchport trunk native </w:t>
      </w:r>
      <w:proofErr w:type="spellStart"/>
      <w:r w:rsidRPr="006B2200">
        <w:t>vlan</w:t>
      </w:r>
      <w:proofErr w:type="spellEnd"/>
      <w:r w:rsidRPr="006B2200">
        <w:t xml:space="preserve"> 8</w:t>
      </w:r>
    </w:p>
    <w:p w14:paraId="01787A38" w14:textId="156E4129" w:rsidR="006B2200" w:rsidRDefault="006B2200" w:rsidP="006B2200">
      <w:pPr>
        <w:pStyle w:val="CMDRed"/>
      </w:pPr>
      <w:r>
        <w:t xml:space="preserve"> </w:t>
      </w:r>
      <w:r w:rsidRPr="006B2200">
        <w:t xml:space="preserve">switchport trunk allowed </w:t>
      </w:r>
      <w:proofErr w:type="spellStart"/>
      <w:r w:rsidRPr="006B2200">
        <w:t>vlan</w:t>
      </w:r>
      <w:proofErr w:type="spellEnd"/>
      <w:r w:rsidRPr="006B2200">
        <w:t xml:space="preserve"> 4,8</w:t>
      </w:r>
    </w:p>
    <w:p w14:paraId="41C670E0" w14:textId="60FF1804" w:rsidR="00CB576F" w:rsidRPr="006B2200" w:rsidRDefault="00CB576F" w:rsidP="006B2200">
      <w:pPr>
        <w:pStyle w:val="CMDRed"/>
      </w:pPr>
      <w:r>
        <w:t xml:space="preserve">! switchport trunk allowed </w:t>
      </w:r>
      <w:proofErr w:type="spellStart"/>
      <w:r>
        <w:t>vlan</w:t>
      </w:r>
      <w:proofErr w:type="spellEnd"/>
      <w:r>
        <w:t xml:space="preserve"> add 3</w:t>
      </w:r>
      <w:r w:rsidR="00BB78E5">
        <w:t>,13</w:t>
      </w:r>
    </w:p>
    <w:p w14:paraId="62A46A18" w14:textId="06C79AFD" w:rsidR="00523AD7" w:rsidRDefault="00523AD7" w:rsidP="006B2200">
      <w:pPr>
        <w:pStyle w:val="CMDRed"/>
      </w:pPr>
      <w:proofErr w:type="spellStart"/>
      <w:r>
        <w:t>ip</w:t>
      </w:r>
      <w:proofErr w:type="spellEnd"/>
      <w:r>
        <w:t xml:space="preserve"> default-gateway 10.3.0.1</w:t>
      </w:r>
    </w:p>
    <w:p w14:paraId="40F68BDE" w14:textId="08251CA9" w:rsidR="000E651A" w:rsidRDefault="006B2200" w:rsidP="00F0785A">
      <w:pPr>
        <w:pStyle w:val="CMDRed"/>
      </w:pPr>
      <w:r>
        <w:t>end</w:t>
      </w:r>
    </w:p>
    <w:p w14:paraId="4A05D579" w14:textId="77777777" w:rsidR="00D76380" w:rsidRDefault="00D76380" w:rsidP="00D76380">
      <w:pPr>
        <w:pStyle w:val="BodyTextL25"/>
      </w:pPr>
      <w:r>
        <w:t>Your instructor has preconfigured all the network equipment and has included intentional errors that are keeping the inter-VLAN routing from working. Your task is to evaluate the network and identify and correct the configuration errors to restore full connectivity. You may find errors with the configurations which are not directly related to inter-VLAN routing that impact the ability of the network devices to perform this function.</w:t>
      </w:r>
    </w:p>
    <w:p w14:paraId="5CDB67BC" w14:textId="77777777" w:rsidR="00D76380" w:rsidRDefault="00D76380" w:rsidP="00D76380">
      <w:pPr>
        <w:pStyle w:val="BodyTextL25"/>
      </w:pPr>
      <w:r>
        <w:rPr>
          <w:b/>
        </w:rPr>
        <w:t>Note:</w:t>
      </w:r>
      <w:r>
        <w:t xml:space="preserve"> The design approach used in this lab is to assess your ability to configure and troubleshoot inter-VLAN routing only. This design may not reflect networking best practices.</w:t>
      </w:r>
    </w:p>
    <w:p w14:paraId="68277CE6" w14:textId="3B784B7F" w:rsidR="00D76380" w:rsidRDefault="00D76380" w:rsidP="00D76380">
      <w:pPr>
        <w:pStyle w:val="BodyTextL25"/>
        <w:rPr>
          <w:b/>
        </w:rPr>
      </w:pPr>
      <w:r w:rsidRPr="00A86660">
        <w:rPr>
          <w:rFonts w:eastAsia="Arial"/>
          <w:b/>
        </w:rPr>
        <w:lastRenderedPageBreak/>
        <w:t>Note</w:t>
      </w:r>
      <w:r w:rsidRPr="00216F46">
        <w:rPr>
          <w:rFonts w:eastAsia="Arial"/>
        </w:rPr>
        <w:t>:</w:t>
      </w:r>
      <w:r w:rsidRPr="00A86660">
        <w:rPr>
          <w:rFonts w:eastAsia="Arial"/>
        </w:rPr>
        <w:t xml:space="preserve"> The router</w:t>
      </w:r>
      <w:r>
        <w:rPr>
          <w:rFonts w:eastAsia="Arial"/>
        </w:rPr>
        <w:t xml:space="preserve"> used with CCNA hands-on </w:t>
      </w:r>
      <w:r w:rsidRPr="00A86660">
        <w:rPr>
          <w:rFonts w:eastAsia="Arial"/>
        </w:rPr>
        <w:t>lab</w:t>
      </w:r>
      <w:r>
        <w:rPr>
          <w:rFonts w:eastAsia="Arial"/>
        </w:rPr>
        <w:t>s</w:t>
      </w:r>
      <w:r w:rsidRPr="00A86660">
        <w:rPr>
          <w:rFonts w:eastAsia="Arial"/>
        </w:rPr>
        <w:t xml:space="preserve"> </w:t>
      </w:r>
      <w:r>
        <w:rPr>
          <w:rFonts w:eastAsia="Arial"/>
        </w:rPr>
        <w:t>it the</w:t>
      </w:r>
      <w:r w:rsidRPr="00A86660">
        <w:rPr>
          <w:rFonts w:eastAsia="Arial"/>
        </w:rPr>
        <w:t xml:space="preserv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E00FB1">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4DEF6915" w14:textId="77777777" w:rsidR="00D76380" w:rsidRDefault="00D76380" w:rsidP="00D76380">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749F292F" w14:textId="77777777" w:rsidR="00D76380" w:rsidRPr="00083EA9" w:rsidRDefault="00D76380" w:rsidP="00D76380">
      <w:pPr>
        <w:pStyle w:val="BodyTextL25"/>
        <w:rPr>
          <w:color w:val="EE0000"/>
        </w:rPr>
      </w:pPr>
      <w:r w:rsidRPr="00083EA9">
        <w:rPr>
          <w:b/>
          <w:bCs/>
          <w:color w:val="EE0000"/>
        </w:rPr>
        <w:t>Instructor Note</w:t>
      </w:r>
      <w:r w:rsidRPr="00083EA9">
        <w:rPr>
          <w:color w:val="EE0000"/>
        </w:rPr>
        <w:t>: Refer to the Instructor Lab Manual for the procedures to initialize and reload devices</w:t>
      </w:r>
    </w:p>
    <w:p w14:paraId="18FBF91F" w14:textId="77777777" w:rsidR="00D76380" w:rsidRDefault="00D76380" w:rsidP="00D76380">
      <w:pPr>
        <w:pStyle w:val="Heading1"/>
      </w:pPr>
      <w:r>
        <w:t>Required Resources</w:t>
      </w:r>
    </w:p>
    <w:p w14:paraId="1590D648" w14:textId="24D70153" w:rsidR="00D76380" w:rsidRDefault="00D76380" w:rsidP="00D76380">
      <w:pPr>
        <w:pStyle w:val="Bulletlevel1"/>
        <w:spacing w:before="60" w:after="60" w:line="276" w:lineRule="auto"/>
      </w:pPr>
      <w:r>
        <w:t>1 Router (Cisco 4221 with Cisco IOS XE Release 16.9.</w:t>
      </w:r>
      <w:r w:rsidR="00E00FB1">
        <w:t>4</w:t>
      </w:r>
      <w:r>
        <w:t xml:space="preserve"> universal image or comparable)</w:t>
      </w:r>
    </w:p>
    <w:p w14:paraId="70794E96" w14:textId="77777777" w:rsidR="00D76380" w:rsidRDefault="00D76380" w:rsidP="00D76380">
      <w:pPr>
        <w:pStyle w:val="Bulletlevel1"/>
        <w:spacing w:before="60" w:after="60" w:line="276" w:lineRule="auto"/>
      </w:pPr>
      <w:r>
        <w:t>2 Switches (Cisco 2960 with Cisco IOS Release 15.2(2) lanbasek9 image or comparable)</w:t>
      </w:r>
    </w:p>
    <w:p w14:paraId="78C8C6CD" w14:textId="77777777" w:rsidR="00D76380" w:rsidRDefault="00D76380" w:rsidP="00D76380">
      <w:pPr>
        <w:pStyle w:val="Bulletlevel1"/>
        <w:spacing w:before="60" w:after="60" w:line="276" w:lineRule="auto"/>
      </w:pPr>
      <w:r>
        <w:t>2 PCs (Windows with a terminal emulation program, such as Tera Term)</w:t>
      </w:r>
    </w:p>
    <w:p w14:paraId="497F9F7B" w14:textId="77777777" w:rsidR="00D76380" w:rsidRDefault="00D76380" w:rsidP="00D76380">
      <w:pPr>
        <w:pStyle w:val="Bulletlevel1"/>
      </w:pPr>
      <w:r>
        <w:t>Console cables to configure the Cisco IOS devices via the console ports</w:t>
      </w:r>
    </w:p>
    <w:p w14:paraId="40161903" w14:textId="77777777" w:rsidR="00D76380" w:rsidRDefault="00D76380" w:rsidP="00D76380">
      <w:pPr>
        <w:pStyle w:val="Bulletlevel1"/>
        <w:spacing w:before="60" w:after="60" w:line="276" w:lineRule="auto"/>
      </w:pPr>
      <w:r>
        <w:t>Ethernet cables as shown in the topology</w:t>
      </w:r>
    </w:p>
    <w:sectPr w:rsidR="00D76380"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6C890" w14:textId="77777777" w:rsidR="0067023C" w:rsidRDefault="0067023C" w:rsidP="00710659">
      <w:pPr>
        <w:spacing w:after="0" w:line="240" w:lineRule="auto"/>
      </w:pPr>
      <w:r>
        <w:separator/>
      </w:r>
    </w:p>
    <w:p w14:paraId="6C98F3AF" w14:textId="77777777" w:rsidR="0067023C" w:rsidRDefault="0067023C"/>
  </w:endnote>
  <w:endnote w:type="continuationSeparator" w:id="0">
    <w:p w14:paraId="42F476F1" w14:textId="77777777" w:rsidR="0067023C" w:rsidRDefault="0067023C" w:rsidP="00710659">
      <w:pPr>
        <w:spacing w:after="0" w:line="240" w:lineRule="auto"/>
      </w:pPr>
      <w:r>
        <w:continuationSeparator/>
      </w:r>
    </w:p>
    <w:p w14:paraId="3783C4D5" w14:textId="77777777" w:rsidR="0067023C" w:rsidRDefault="006702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FB58F" w14:textId="28EE0143" w:rsidR="003626E4" w:rsidRPr="00882B63" w:rsidRDefault="003626E4"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C01679">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F6F61" w14:textId="2EE42E7E" w:rsidR="003626E4" w:rsidRPr="00882B63" w:rsidRDefault="003626E4"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C01679">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81DEB" w14:textId="77777777" w:rsidR="0067023C" w:rsidRDefault="0067023C" w:rsidP="00710659">
      <w:pPr>
        <w:spacing w:after="0" w:line="240" w:lineRule="auto"/>
      </w:pPr>
      <w:r>
        <w:separator/>
      </w:r>
    </w:p>
    <w:p w14:paraId="1450B424" w14:textId="77777777" w:rsidR="0067023C" w:rsidRDefault="0067023C"/>
  </w:footnote>
  <w:footnote w:type="continuationSeparator" w:id="0">
    <w:p w14:paraId="75DF15BC" w14:textId="77777777" w:rsidR="0067023C" w:rsidRDefault="0067023C" w:rsidP="00710659">
      <w:pPr>
        <w:spacing w:after="0" w:line="240" w:lineRule="auto"/>
      </w:pPr>
      <w:r>
        <w:continuationSeparator/>
      </w:r>
    </w:p>
    <w:p w14:paraId="0A51D166" w14:textId="77777777" w:rsidR="0067023C" w:rsidRDefault="006702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06FB9D192E54402AB6212756934A763F"/>
      </w:placeholder>
      <w:dataBinding w:prefixMappings="xmlns:ns0='http://purl.org/dc/elements/1.1/' xmlns:ns1='http://schemas.openxmlformats.org/package/2006/metadata/core-properties' " w:xpath="/ns1:coreProperties[1]/ns0:title[1]" w:storeItemID="{6C3C8BC8-F283-45AE-878A-BAB7291924A1}"/>
      <w:text/>
    </w:sdtPr>
    <w:sdtEndPr/>
    <w:sdtContent>
      <w:p w14:paraId="209C245F" w14:textId="2657BB39" w:rsidR="003626E4" w:rsidRDefault="00C01679" w:rsidP="008402F2">
        <w:pPr>
          <w:pStyle w:val="PageHead"/>
        </w:pPr>
        <w:r>
          <w:t xml:space="preserve">Lab - Troubleshoot Inter-VLAN Routing </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2C2E1" w14:textId="77777777" w:rsidR="003626E4" w:rsidRDefault="003626E4" w:rsidP="006C3FCF">
    <w:pPr>
      <w:ind w:left="-288"/>
    </w:pPr>
    <w:r>
      <w:rPr>
        <w:noProof/>
      </w:rPr>
      <w:drawing>
        <wp:inline distT="0" distB="0" distL="0" distR="0" wp14:anchorId="43B31930" wp14:editId="48DA2047">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E08CE388"/>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21388254">
    <w:abstractNumId w:val="6"/>
  </w:num>
  <w:num w:numId="2" w16cid:durableId="150327627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080059061">
    <w:abstractNumId w:val="2"/>
  </w:num>
  <w:num w:numId="4" w16cid:durableId="364450651">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912694385">
    <w:abstractNumId w:val="4"/>
  </w:num>
  <w:num w:numId="6" w16cid:durableId="541135913">
    <w:abstractNumId w:val="0"/>
  </w:num>
  <w:num w:numId="7" w16cid:durableId="936015932">
    <w:abstractNumId w:val="1"/>
  </w:num>
  <w:num w:numId="8" w16cid:durableId="1683117967">
    <w:abstractNumId w:val="5"/>
    <w:lvlOverride w:ilvl="0">
      <w:lvl w:ilvl="0">
        <w:start w:val="1"/>
        <w:numFmt w:val="decimal"/>
        <w:lvlText w:val="Part %1:"/>
        <w:lvlJc w:val="left"/>
        <w:pPr>
          <w:tabs>
            <w:tab w:val="num" w:pos="1152"/>
          </w:tabs>
          <w:ind w:left="1152" w:hanging="792"/>
        </w:pPr>
        <w:rPr>
          <w:rFonts w:hint="default"/>
        </w:rPr>
      </w:lvl>
    </w:lvlOverride>
  </w:num>
  <w:num w:numId="9" w16cid:durableId="1094280444">
    <w:abstractNumId w:val="4"/>
    <w:lvlOverride w:ilvl="0"/>
  </w:num>
  <w:num w:numId="10" w16cid:durableId="1213228746">
    <w:abstractNumId w:val="3"/>
  </w:num>
  <w:num w:numId="11" w16cid:durableId="613097248">
    <w:abstractNumId w:val="7"/>
  </w:num>
  <w:num w:numId="12" w16cid:durableId="11359503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38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4694"/>
    <w:rsid w:val="00060696"/>
    <w:rsid w:val="00062D89"/>
    <w:rsid w:val="00067A67"/>
    <w:rsid w:val="00070C16"/>
    <w:rsid w:val="00075EA9"/>
    <w:rsid w:val="000769CF"/>
    <w:rsid w:val="00080AD8"/>
    <w:rsid w:val="000815D8"/>
    <w:rsid w:val="00082EE6"/>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1A"/>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1350"/>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E67"/>
    <w:rsid w:val="00192F12"/>
    <w:rsid w:val="00193F14"/>
    <w:rsid w:val="00196CBC"/>
    <w:rsid w:val="00196F0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14A4"/>
    <w:rsid w:val="002639D8"/>
    <w:rsid w:val="00265F77"/>
    <w:rsid w:val="00266C83"/>
    <w:rsid w:val="00270FCC"/>
    <w:rsid w:val="002768DC"/>
    <w:rsid w:val="002909B8"/>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5896"/>
    <w:rsid w:val="00345BA3"/>
    <w:rsid w:val="0034604B"/>
    <w:rsid w:val="00346D17"/>
    <w:rsid w:val="00347972"/>
    <w:rsid w:val="0035469B"/>
    <w:rsid w:val="003559CC"/>
    <w:rsid w:val="00355D4B"/>
    <w:rsid w:val="003569D7"/>
    <w:rsid w:val="003608AC"/>
    <w:rsid w:val="003626E4"/>
    <w:rsid w:val="00363A23"/>
    <w:rsid w:val="0036440C"/>
    <w:rsid w:val="0036465A"/>
    <w:rsid w:val="00390C38"/>
    <w:rsid w:val="00392748"/>
    <w:rsid w:val="00392C65"/>
    <w:rsid w:val="00392ED5"/>
    <w:rsid w:val="003A19DC"/>
    <w:rsid w:val="003A1B45"/>
    <w:rsid w:val="003A220C"/>
    <w:rsid w:val="003B256A"/>
    <w:rsid w:val="003B46FC"/>
    <w:rsid w:val="003B5767"/>
    <w:rsid w:val="003B730F"/>
    <w:rsid w:val="003B7605"/>
    <w:rsid w:val="003C08AA"/>
    <w:rsid w:val="003C236F"/>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07B74"/>
    <w:rsid w:val="0041293B"/>
    <w:rsid w:val="004131B0"/>
    <w:rsid w:val="00416C42"/>
    <w:rsid w:val="0042064F"/>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3AD7"/>
    <w:rsid w:val="0052400A"/>
    <w:rsid w:val="00536277"/>
    <w:rsid w:val="00536F43"/>
    <w:rsid w:val="00542616"/>
    <w:rsid w:val="005468C1"/>
    <w:rsid w:val="005510BA"/>
    <w:rsid w:val="005538C8"/>
    <w:rsid w:val="00554B4E"/>
    <w:rsid w:val="00556C02"/>
    <w:rsid w:val="00561BB2"/>
    <w:rsid w:val="00563249"/>
    <w:rsid w:val="00570A65"/>
    <w:rsid w:val="00573C92"/>
    <w:rsid w:val="005762B1"/>
    <w:rsid w:val="00580456"/>
    <w:rsid w:val="00580E73"/>
    <w:rsid w:val="00592329"/>
    <w:rsid w:val="00593386"/>
    <w:rsid w:val="00596998"/>
    <w:rsid w:val="0059790F"/>
    <w:rsid w:val="005A6E62"/>
    <w:rsid w:val="005B2FB3"/>
    <w:rsid w:val="005B5205"/>
    <w:rsid w:val="005C1123"/>
    <w:rsid w:val="005C6DE5"/>
    <w:rsid w:val="005D2B29"/>
    <w:rsid w:val="005D354A"/>
    <w:rsid w:val="005D3E53"/>
    <w:rsid w:val="005D506C"/>
    <w:rsid w:val="005E3235"/>
    <w:rsid w:val="005E4176"/>
    <w:rsid w:val="005E4876"/>
    <w:rsid w:val="005E65B5"/>
    <w:rsid w:val="005F0301"/>
    <w:rsid w:val="005F043E"/>
    <w:rsid w:val="005F3AE9"/>
    <w:rsid w:val="005F3EBE"/>
    <w:rsid w:val="006007BB"/>
    <w:rsid w:val="00601DC0"/>
    <w:rsid w:val="006034CB"/>
    <w:rsid w:val="00603503"/>
    <w:rsid w:val="00603C52"/>
    <w:rsid w:val="006131CE"/>
    <w:rsid w:val="0061336B"/>
    <w:rsid w:val="00617D6E"/>
    <w:rsid w:val="00620ED5"/>
    <w:rsid w:val="00622D61"/>
    <w:rsid w:val="00624198"/>
    <w:rsid w:val="0063307B"/>
    <w:rsid w:val="00636970"/>
    <w:rsid w:val="00636C28"/>
    <w:rsid w:val="006428E5"/>
    <w:rsid w:val="00644958"/>
    <w:rsid w:val="006513FB"/>
    <w:rsid w:val="00651824"/>
    <w:rsid w:val="006550BE"/>
    <w:rsid w:val="00656EEF"/>
    <w:rsid w:val="006576AF"/>
    <w:rsid w:val="0066631F"/>
    <w:rsid w:val="0067023C"/>
    <w:rsid w:val="00672919"/>
    <w:rsid w:val="00677544"/>
    <w:rsid w:val="00681687"/>
    <w:rsid w:val="00686295"/>
    <w:rsid w:val="00686587"/>
    <w:rsid w:val="006904CF"/>
    <w:rsid w:val="00690BE4"/>
    <w:rsid w:val="00695EE2"/>
    <w:rsid w:val="0069660B"/>
    <w:rsid w:val="006A1B33"/>
    <w:rsid w:val="006A48F1"/>
    <w:rsid w:val="006A5BC8"/>
    <w:rsid w:val="006A71A3"/>
    <w:rsid w:val="006B03F2"/>
    <w:rsid w:val="006B14C1"/>
    <w:rsid w:val="006B1639"/>
    <w:rsid w:val="006B2200"/>
    <w:rsid w:val="006B3044"/>
    <w:rsid w:val="006B5CA7"/>
    <w:rsid w:val="006B5E89"/>
    <w:rsid w:val="006C19B2"/>
    <w:rsid w:val="006C30A0"/>
    <w:rsid w:val="006C35FF"/>
    <w:rsid w:val="006C3FCF"/>
    <w:rsid w:val="006C57F2"/>
    <w:rsid w:val="006C5949"/>
    <w:rsid w:val="006C672E"/>
    <w:rsid w:val="006C6832"/>
    <w:rsid w:val="006D1370"/>
    <w:rsid w:val="006D2B26"/>
    <w:rsid w:val="006D2C28"/>
    <w:rsid w:val="006D3FC1"/>
    <w:rsid w:val="006D7590"/>
    <w:rsid w:val="006E372B"/>
    <w:rsid w:val="006E5FE9"/>
    <w:rsid w:val="006E6581"/>
    <w:rsid w:val="006E71DF"/>
    <w:rsid w:val="006F1616"/>
    <w:rsid w:val="006F1CC4"/>
    <w:rsid w:val="006F2A86"/>
    <w:rsid w:val="006F3163"/>
    <w:rsid w:val="006F4F7C"/>
    <w:rsid w:val="00705FEC"/>
    <w:rsid w:val="00710659"/>
    <w:rsid w:val="0071147A"/>
    <w:rsid w:val="0071185D"/>
    <w:rsid w:val="00721E01"/>
    <w:rsid w:val="007222AD"/>
    <w:rsid w:val="007267CF"/>
    <w:rsid w:val="00731F3F"/>
    <w:rsid w:val="00733BAB"/>
    <w:rsid w:val="0073566A"/>
    <w:rsid w:val="0073604C"/>
    <w:rsid w:val="007429C5"/>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04F9"/>
    <w:rsid w:val="0077125A"/>
    <w:rsid w:val="0078405B"/>
    <w:rsid w:val="00786F58"/>
    <w:rsid w:val="00787CC1"/>
    <w:rsid w:val="007901AB"/>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3F02"/>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C6737"/>
    <w:rsid w:val="008D23DF"/>
    <w:rsid w:val="008D73BF"/>
    <w:rsid w:val="008D7F09"/>
    <w:rsid w:val="008E00D5"/>
    <w:rsid w:val="008E5B64"/>
    <w:rsid w:val="008E7DAA"/>
    <w:rsid w:val="008F0094"/>
    <w:rsid w:val="008F03EF"/>
    <w:rsid w:val="008F340F"/>
    <w:rsid w:val="0090099C"/>
    <w:rsid w:val="00903523"/>
    <w:rsid w:val="00906281"/>
    <w:rsid w:val="0090659A"/>
    <w:rsid w:val="00911080"/>
    <w:rsid w:val="00912500"/>
    <w:rsid w:val="0091350B"/>
    <w:rsid w:val="00915986"/>
    <w:rsid w:val="00917624"/>
    <w:rsid w:val="00924F7B"/>
    <w:rsid w:val="00926CB2"/>
    <w:rsid w:val="00930386"/>
    <w:rsid w:val="009309F5"/>
    <w:rsid w:val="00933237"/>
    <w:rsid w:val="00933F28"/>
    <w:rsid w:val="009400C3"/>
    <w:rsid w:val="00942299"/>
    <w:rsid w:val="009453F7"/>
    <w:rsid w:val="009476C0"/>
    <w:rsid w:val="00963E34"/>
    <w:rsid w:val="00964DFA"/>
    <w:rsid w:val="00970A69"/>
    <w:rsid w:val="00974E68"/>
    <w:rsid w:val="00975252"/>
    <w:rsid w:val="00980036"/>
    <w:rsid w:val="0098155C"/>
    <w:rsid w:val="00981CCA"/>
    <w:rsid w:val="00983B77"/>
    <w:rsid w:val="00996053"/>
    <w:rsid w:val="00997E71"/>
    <w:rsid w:val="009A0B2F"/>
    <w:rsid w:val="009A1CF4"/>
    <w:rsid w:val="009A21B1"/>
    <w:rsid w:val="009A3259"/>
    <w:rsid w:val="009A37D7"/>
    <w:rsid w:val="009A4E17"/>
    <w:rsid w:val="009A6955"/>
    <w:rsid w:val="009B0697"/>
    <w:rsid w:val="009B341C"/>
    <w:rsid w:val="009B5747"/>
    <w:rsid w:val="009C0B81"/>
    <w:rsid w:val="009C1CBB"/>
    <w:rsid w:val="009C3182"/>
    <w:rsid w:val="009D0326"/>
    <w:rsid w:val="009D2C27"/>
    <w:rsid w:val="009D503E"/>
    <w:rsid w:val="009E2309"/>
    <w:rsid w:val="009E42B9"/>
    <w:rsid w:val="009E4B55"/>
    <w:rsid w:val="009E4E17"/>
    <w:rsid w:val="009E54B9"/>
    <w:rsid w:val="009F4C2E"/>
    <w:rsid w:val="009F5471"/>
    <w:rsid w:val="00A014A3"/>
    <w:rsid w:val="00A027CC"/>
    <w:rsid w:val="00A0412D"/>
    <w:rsid w:val="00A11D27"/>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736E"/>
    <w:rsid w:val="00A953DE"/>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0A80"/>
    <w:rsid w:val="00AD4578"/>
    <w:rsid w:val="00AD68E9"/>
    <w:rsid w:val="00AD761F"/>
    <w:rsid w:val="00AE56C0"/>
    <w:rsid w:val="00AE678F"/>
    <w:rsid w:val="00AF0848"/>
    <w:rsid w:val="00AF7ACC"/>
    <w:rsid w:val="00B00914"/>
    <w:rsid w:val="00B01E76"/>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83"/>
    <w:rsid w:val="00BB4D9B"/>
    <w:rsid w:val="00BB73FF"/>
    <w:rsid w:val="00BB7688"/>
    <w:rsid w:val="00BB78E5"/>
    <w:rsid w:val="00BC7423"/>
    <w:rsid w:val="00BC7CAC"/>
    <w:rsid w:val="00BD6D76"/>
    <w:rsid w:val="00BE3A73"/>
    <w:rsid w:val="00BE56B3"/>
    <w:rsid w:val="00BE676D"/>
    <w:rsid w:val="00BE7F71"/>
    <w:rsid w:val="00BF01BB"/>
    <w:rsid w:val="00BF04E8"/>
    <w:rsid w:val="00BF16BF"/>
    <w:rsid w:val="00BF4D1F"/>
    <w:rsid w:val="00BF76BE"/>
    <w:rsid w:val="00C01679"/>
    <w:rsid w:val="00C02A73"/>
    <w:rsid w:val="00C063D2"/>
    <w:rsid w:val="00C07FD9"/>
    <w:rsid w:val="00C10955"/>
    <w:rsid w:val="00C11C4D"/>
    <w:rsid w:val="00C162C0"/>
    <w:rsid w:val="00C1712C"/>
    <w:rsid w:val="00C20634"/>
    <w:rsid w:val="00C20D0C"/>
    <w:rsid w:val="00C212E0"/>
    <w:rsid w:val="00C23E16"/>
    <w:rsid w:val="00C25CD7"/>
    <w:rsid w:val="00C27E37"/>
    <w:rsid w:val="00C32713"/>
    <w:rsid w:val="00C351B8"/>
    <w:rsid w:val="00C410D9"/>
    <w:rsid w:val="00C44DB7"/>
    <w:rsid w:val="00C4510A"/>
    <w:rsid w:val="00C47F2E"/>
    <w:rsid w:val="00C52BA6"/>
    <w:rsid w:val="00C54BDD"/>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4A"/>
    <w:rsid w:val="00C878D9"/>
    <w:rsid w:val="00C90311"/>
    <w:rsid w:val="00C91C26"/>
    <w:rsid w:val="00CA2BB2"/>
    <w:rsid w:val="00CA73D5"/>
    <w:rsid w:val="00CB2FC9"/>
    <w:rsid w:val="00CB5068"/>
    <w:rsid w:val="00CB576F"/>
    <w:rsid w:val="00CB7B10"/>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32EC"/>
    <w:rsid w:val="00CF440A"/>
    <w:rsid w:val="00CF5D31"/>
    <w:rsid w:val="00CF5F3B"/>
    <w:rsid w:val="00CF7733"/>
    <w:rsid w:val="00CF791A"/>
    <w:rsid w:val="00D00513"/>
    <w:rsid w:val="00D00D7D"/>
    <w:rsid w:val="00D030AE"/>
    <w:rsid w:val="00D05EC8"/>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6380"/>
    <w:rsid w:val="00D778DF"/>
    <w:rsid w:val="00D84BDA"/>
    <w:rsid w:val="00D84CF4"/>
    <w:rsid w:val="00D86C67"/>
    <w:rsid w:val="00D86D9E"/>
    <w:rsid w:val="00D87013"/>
    <w:rsid w:val="00D876A8"/>
    <w:rsid w:val="00D87F26"/>
    <w:rsid w:val="00D913F0"/>
    <w:rsid w:val="00D9154B"/>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5FC6"/>
    <w:rsid w:val="00E009DA"/>
    <w:rsid w:val="00E00FB1"/>
    <w:rsid w:val="00E037D9"/>
    <w:rsid w:val="00E04927"/>
    <w:rsid w:val="00E055AC"/>
    <w:rsid w:val="00E11A48"/>
    <w:rsid w:val="00E130EB"/>
    <w:rsid w:val="00E14635"/>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0A3"/>
    <w:rsid w:val="00E82BD7"/>
    <w:rsid w:val="00E859E3"/>
    <w:rsid w:val="00E87D18"/>
    <w:rsid w:val="00E87D62"/>
    <w:rsid w:val="00E90F84"/>
    <w:rsid w:val="00E97333"/>
    <w:rsid w:val="00EA486E"/>
    <w:rsid w:val="00EA4FA3"/>
    <w:rsid w:val="00EB001B"/>
    <w:rsid w:val="00EB3082"/>
    <w:rsid w:val="00EB6C33"/>
    <w:rsid w:val="00EC1DEA"/>
    <w:rsid w:val="00EC6F62"/>
    <w:rsid w:val="00ED1009"/>
    <w:rsid w:val="00ED17D5"/>
    <w:rsid w:val="00ED2EA2"/>
    <w:rsid w:val="00ED6019"/>
    <w:rsid w:val="00ED7830"/>
    <w:rsid w:val="00EE2BFF"/>
    <w:rsid w:val="00EE3909"/>
    <w:rsid w:val="00EF4205"/>
    <w:rsid w:val="00EF5939"/>
    <w:rsid w:val="00F01714"/>
    <w:rsid w:val="00F0258F"/>
    <w:rsid w:val="00F02D06"/>
    <w:rsid w:val="00F056E5"/>
    <w:rsid w:val="00F06FDD"/>
    <w:rsid w:val="00F0785A"/>
    <w:rsid w:val="00F10819"/>
    <w:rsid w:val="00F11219"/>
    <w:rsid w:val="00F12EDE"/>
    <w:rsid w:val="00F16F35"/>
    <w:rsid w:val="00F17559"/>
    <w:rsid w:val="00F2229D"/>
    <w:rsid w:val="00F25ABB"/>
    <w:rsid w:val="00F266F0"/>
    <w:rsid w:val="00F26F62"/>
    <w:rsid w:val="00F27963"/>
    <w:rsid w:val="00F30103"/>
    <w:rsid w:val="00F30446"/>
    <w:rsid w:val="00F4135D"/>
    <w:rsid w:val="00F41F1B"/>
    <w:rsid w:val="00F46BD9"/>
    <w:rsid w:val="00F53AC8"/>
    <w:rsid w:val="00F60BE0"/>
    <w:rsid w:val="00F6280E"/>
    <w:rsid w:val="00F666EC"/>
    <w:rsid w:val="00F7050A"/>
    <w:rsid w:val="00F75533"/>
    <w:rsid w:val="00F8036D"/>
    <w:rsid w:val="00F809DC"/>
    <w:rsid w:val="00F86EB0"/>
    <w:rsid w:val="00FA154B"/>
    <w:rsid w:val="00FA1DE1"/>
    <w:rsid w:val="00FA3811"/>
    <w:rsid w:val="00FA3B9F"/>
    <w:rsid w:val="00FA3F06"/>
    <w:rsid w:val="00FA4A26"/>
    <w:rsid w:val="00FA7084"/>
    <w:rsid w:val="00FA7BEF"/>
    <w:rsid w:val="00FB1105"/>
    <w:rsid w:val="00FB1929"/>
    <w:rsid w:val="00FB5FD9"/>
    <w:rsid w:val="00FB6713"/>
    <w:rsid w:val="00FB672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892F61"/>
  <w15:docId w15:val="{895B0485-79F6-45BE-8767-8D185168C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66631F"/>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6631F"/>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7901A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B7B10"/>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D76380"/>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BodyText1">
    <w:name w:val="Body Text1"/>
    <w:basedOn w:val="Normal"/>
    <w:qFormat/>
    <w:rsid w:val="00D76380"/>
    <w:pPr>
      <w:spacing w:line="240" w:lineRule="auto"/>
    </w:pPr>
    <w:rPr>
      <w:sz w:val="20"/>
    </w:rPr>
  </w:style>
  <w:style w:type="numbering" w:customStyle="1" w:styleId="PartStepSubStepList">
    <w:name w:val="Part_Step_SubStep_List"/>
    <w:basedOn w:val="NoList"/>
    <w:uiPriority w:val="99"/>
    <w:rsid w:val="00D76380"/>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FB9D192E54402AB6212756934A763F"/>
        <w:category>
          <w:name w:val="General"/>
          <w:gallery w:val="placeholder"/>
        </w:category>
        <w:types>
          <w:type w:val="bbPlcHdr"/>
        </w:types>
        <w:behaviors>
          <w:behavior w:val="content"/>
        </w:behaviors>
        <w:guid w:val="{482615AE-D4B5-46AE-B8BC-4C295B949800}"/>
      </w:docPartPr>
      <w:docPartBody>
        <w:p w:rsidR="002C7F4A" w:rsidRDefault="008B385F">
          <w:pPr>
            <w:pStyle w:val="06FB9D192E54402AB6212756934A763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85F"/>
    <w:rsid w:val="002237B4"/>
    <w:rsid w:val="002C7F4A"/>
    <w:rsid w:val="008B385F"/>
    <w:rsid w:val="00AD2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6FB9D192E54402AB6212756934A763F">
    <w:name w:val="06FB9D192E54402AB6212756934A76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6AC435-D491-4EBE-BAC3-C21044EBC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C:\Users\spennock\Curriculum_Development\CAE_Documentation\CAE_Activities_Template\Lab_Template - ILM_2019_Accessibility.dotx</Template>
  <TotalTime>3</TotalTime>
  <Pages>5</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Lab - Troubleshoot Inter-VLAN Routing</vt:lpstr>
    </vt:vector>
  </TitlesOfParts>
  <Company>Cisco Systems, Inc.</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Troubleshoot Inter-VLAN Routing</dc:title>
  <dc:creator>SP</dc:creator>
  <dc:description>2013</dc:description>
  <cp:lastModifiedBy>Ali Gohar</cp:lastModifiedBy>
  <cp:revision>4</cp:revision>
  <cp:lastPrinted>2019-10-26T12:10:00Z</cp:lastPrinted>
  <dcterms:created xsi:type="dcterms:W3CDTF">2021-03-11T13:24:00Z</dcterms:created>
  <dcterms:modified xsi:type="dcterms:W3CDTF">2022-04-03T16:24:00Z</dcterms:modified>
</cp:coreProperties>
</file>